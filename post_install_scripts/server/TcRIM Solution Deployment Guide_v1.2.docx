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FFDDE0" w14:textId="77777777" w:rsidR="00C63839" w:rsidRPr="00EC7C33" w:rsidRDefault="00C63839" w:rsidP="00C63839">
      <w:pPr>
        <w:ind w:left="360"/>
        <w:rPr>
          <w:b/>
          <w:sz w:val="24"/>
        </w:rPr>
      </w:pPr>
    </w:p>
    <w:p w14:paraId="15FFDDE1" w14:textId="664FEEFA" w:rsidR="00C63839" w:rsidRPr="00EC7C33" w:rsidRDefault="00C63839" w:rsidP="00C63839">
      <w:pPr>
        <w:jc w:val="center"/>
        <w:rPr>
          <w:b/>
          <w:sz w:val="32"/>
        </w:rPr>
      </w:pPr>
      <w:r w:rsidRPr="280A77B6">
        <w:rPr>
          <w:b/>
          <w:bCs/>
          <w:sz w:val="32"/>
          <w:szCs w:val="32"/>
        </w:rPr>
        <w:t xml:space="preserve"> </w:t>
      </w:r>
    </w:p>
    <w:p w14:paraId="4BDCEBB1" w14:textId="2A00C509" w:rsidR="00AB66F0" w:rsidRDefault="00AB66F0" w:rsidP="00C63839">
      <w:pPr>
        <w:jc w:val="center"/>
        <w:rPr>
          <w:b/>
          <w:sz w:val="32"/>
        </w:rPr>
      </w:pPr>
    </w:p>
    <w:p w14:paraId="4EF860BC" w14:textId="77777777" w:rsidR="00AB66F0" w:rsidRDefault="00AB66F0" w:rsidP="00C63839">
      <w:pPr>
        <w:jc w:val="center"/>
        <w:rPr>
          <w:b/>
          <w:sz w:val="32"/>
        </w:rPr>
      </w:pPr>
    </w:p>
    <w:p w14:paraId="15FFDDE2" w14:textId="754ABB17" w:rsidR="00C63839" w:rsidRPr="00EC7C33" w:rsidRDefault="00C9144E" w:rsidP="00C63839">
      <w:pPr>
        <w:jc w:val="center"/>
        <w:rPr>
          <w:b/>
          <w:sz w:val="32"/>
        </w:rPr>
      </w:pPr>
      <w:r w:rsidRPr="00EC7C33">
        <w:rPr>
          <w:b/>
          <w:sz w:val="32"/>
        </w:rPr>
        <w:t>Solution Deployment Guide</w:t>
      </w:r>
    </w:p>
    <w:p w14:paraId="15FFDDE3" w14:textId="01D87DF5" w:rsidR="00C63839" w:rsidRPr="00EC7C33" w:rsidRDefault="00495C85" w:rsidP="00C63839">
      <w:pPr>
        <w:jc w:val="center"/>
        <w:rPr>
          <w:b/>
          <w:sz w:val="32"/>
        </w:rPr>
      </w:pPr>
      <w:r w:rsidRPr="00EC7C33">
        <w:rPr>
          <w:b/>
          <w:sz w:val="32"/>
        </w:rPr>
        <w:t>For</w:t>
      </w:r>
    </w:p>
    <w:p w14:paraId="54D83782" w14:textId="0583BCD2" w:rsidR="00811276" w:rsidRPr="00EC7C33" w:rsidRDefault="009307B0" w:rsidP="00811276">
      <w:pPr>
        <w:jc w:val="center"/>
        <w:rPr>
          <w:b/>
          <w:sz w:val="32"/>
        </w:rPr>
      </w:pPr>
      <w:r>
        <w:rPr>
          <w:b/>
          <w:sz w:val="32"/>
        </w:rPr>
        <w:t>Teamcenter Rapid Implementation</w:t>
      </w:r>
    </w:p>
    <w:p w14:paraId="15FFDDE5" w14:textId="77777777" w:rsidR="00C63839" w:rsidRPr="00EC7C33" w:rsidRDefault="00C63839" w:rsidP="00C63839">
      <w:pPr>
        <w:rPr>
          <w:b/>
          <w:sz w:val="32"/>
        </w:rPr>
      </w:pPr>
    </w:p>
    <w:p w14:paraId="15FFDDE9" w14:textId="77777777" w:rsidR="00C63839" w:rsidRPr="00EC7C33" w:rsidRDefault="00C63839" w:rsidP="00C63839">
      <w:pPr>
        <w:tabs>
          <w:tab w:val="right" w:pos="7380"/>
        </w:tabs>
        <w:ind w:left="2016" w:right="2016"/>
        <w:rPr>
          <w:b/>
          <w:sz w:val="24"/>
        </w:rPr>
      </w:pPr>
    </w:p>
    <w:p w14:paraId="15FFDDEC" w14:textId="5FFF3951" w:rsidR="00C63839" w:rsidRPr="00EC7C33" w:rsidRDefault="00C63839" w:rsidP="00C63839">
      <w:pPr>
        <w:tabs>
          <w:tab w:val="right" w:pos="7920"/>
        </w:tabs>
        <w:ind w:left="1440" w:right="900"/>
        <w:rPr>
          <w:b/>
          <w:sz w:val="24"/>
        </w:rPr>
      </w:pPr>
      <w:r w:rsidRPr="00EC7C33">
        <w:rPr>
          <w:b/>
          <w:sz w:val="24"/>
        </w:rPr>
        <w:t>Version:</w:t>
      </w:r>
      <w:r w:rsidRPr="00EC7C33">
        <w:rPr>
          <w:b/>
          <w:sz w:val="24"/>
        </w:rPr>
        <w:tab/>
      </w:r>
      <w:r w:rsidR="00052732">
        <w:rPr>
          <w:b/>
          <w:sz w:val="24"/>
        </w:rPr>
        <w:t>1.0</w:t>
      </w:r>
    </w:p>
    <w:p w14:paraId="15FFDDED" w14:textId="7FE99E3D" w:rsidR="00C63839" w:rsidRPr="00EC7C33" w:rsidRDefault="00C63839" w:rsidP="00C63839">
      <w:pPr>
        <w:tabs>
          <w:tab w:val="right" w:pos="7920"/>
        </w:tabs>
        <w:ind w:left="1440" w:right="900"/>
        <w:rPr>
          <w:b/>
          <w:sz w:val="24"/>
        </w:rPr>
      </w:pPr>
      <w:r w:rsidRPr="00EC7C33">
        <w:rPr>
          <w:b/>
          <w:sz w:val="24"/>
        </w:rPr>
        <w:t>Date:</w:t>
      </w:r>
      <w:r w:rsidRPr="00EC7C33">
        <w:rPr>
          <w:b/>
          <w:sz w:val="24"/>
        </w:rPr>
        <w:tab/>
      </w:r>
      <w:r w:rsidR="00B11F6B">
        <w:rPr>
          <w:b/>
          <w:sz w:val="24"/>
        </w:rPr>
        <w:t>1</w:t>
      </w:r>
      <w:r w:rsidR="00546060" w:rsidRPr="00EC7C33">
        <w:rPr>
          <w:b/>
          <w:sz w:val="24"/>
        </w:rPr>
        <w:t>/</w:t>
      </w:r>
      <w:r w:rsidR="00952184">
        <w:rPr>
          <w:b/>
          <w:sz w:val="24"/>
        </w:rPr>
        <w:t>31</w:t>
      </w:r>
      <w:r w:rsidR="00423810" w:rsidRPr="00EC7C33">
        <w:rPr>
          <w:b/>
          <w:sz w:val="24"/>
        </w:rPr>
        <w:t>/20</w:t>
      </w:r>
      <w:r w:rsidR="00EC7C33" w:rsidRPr="00EC7C33">
        <w:rPr>
          <w:b/>
          <w:sz w:val="24"/>
        </w:rPr>
        <w:t>2</w:t>
      </w:r>
      <w:r w:rsidR="00052732">
        <w:rPr>
          <w:b/>
          <w:sz w:val="24"/>
        </w:rPr>
        <w:t>2</w:t>
      </w:r>
    </w:p>
    <w:p w14:paraId="15FFDDF5" w14:textId="2D246586" w:rsidR="00C63839" w:rsidRPr="00AB66F0" w:rsidRDefault="00C63839" w:rsidP="00AB66F0">
      <w:pPr>
        <w:tabs>
          <w:tab w:val="right" w:pos="7920"/>
        </w:tabs>
        <w:ind w:left="1440" w:right="900"/>
        <w:rPr>
          <w:b/>
          <w:sz w:val="24"/>
        </w:rPr>
      </w:pPr>
      <w:r w:rsidRPr="00EC7C33">
        <w:rPr>
          <w:b/>
          <w:sz w:val="24"/>
        </w:rPr>
        <w:t>Status:</w:t>
      </w:r>
      <w:r w:rsidRPr="00EC7C33">
        <w:rPr>
          <w:b/>
          <w:sz w:val="24"/>
        </w:rPr>
        <w:tab/>
      </w:r>
      <w:r w:rsidR="00EC7C33" w:rsidRPr="00EC7C33">
        <w:rPr>
          <w:b/>
          <w:sz w:val="24"/>
        </w:rPr>
        <w:t>DRAFT</w:t>
      </w:r>
    </w:p>
    <w:p w14:paraId="15FFDDF6" w14:textId="77777777" w:rsidR="00C63839" w:rsidRPr="00EC7C33" w:rsidRDefault="00C63839" w:rsidP="00C63839">
      <w:pPr>
        <w:ind w:left="2016" w:right="2016"/>
        <w:jc w:val="center"/>
        <w:rPr>
          <w:b/>
          <w:sz w:val="24"/>
        </w:rPr>
      </w:pPr>
      <w:r w:rsidRPr="00EC7C33">
        <w:rPr>
          <w:b/>
          <w:sz w:val="24"/>
        </w:rPr>
        <w:t xml:space="preserve">   </w:t>
      </w:r>
    </w:p>
    <w:p w14:paraId="15FFDDF7" w14:textId="77777777" w:rsidR="00C63839" w:rsidRPr="00EC7C33" w:rsidRDefault="00C63839" w:rsidP="00C63839">
      <w:pPr>
        <w:rPr>
          <w:b/>
        </w:rPr>
      </w:pPr>
    </w:p>
    <w:p w14:paraId="15FFDDF8" w14:textId="1AE5E9D5" w:rsidR="00C63839" w:rsidRPr="00EC7C33" w:rsidRDefault="00C63839" w:rsidP="00C63839">
      <w:pPr>
        <w:spacing w:before="120" w:after="120"/>
        <w:jc w:val="center"/>
        <w:rPr>
          <w:b/>
        </w:rPr>
      </w:pPr>
      <w:r w:rsidRPr="00EC7C33">
        <w:rPr>
          <w:b/>
        </w:rPr>
        <w:t>STATEMENT</w:t>
      </w:r>
      <w:r w:rsidR="006D7783" w:rsidRPr="00EC7C33">
        <w:rPr>
          <w:b/>
        </w:rPr>
        <w:t xml:space="preserve"> OF CONFIDENTIALITY</w:t>
      </w:r>
    </w:p>
    <w:p w14:paraId="15FFDDF9" w14:textId="4E1E782B" w:rsidR="00C63839" w:rsidRPr="00EC7C33" w:rsidRDefault="005E1C98" w:rsidP="00C63839">
      <w:pPr>
        <w:jc w:val="center"/>
        <w:rPr>
          <w:b/>
          <w:i/>
        </w:rPr>
      </w:pPr>
      <w:r w:rsidRPr="00EC7C33">
        <w:t xml:space="preserve">This document contains information proprietary and confidential to Siemens </w:t>
      </w:r>
      <w:r w:rsidR="00AB66F0">
        <w:t xml:space="preserve">DISW </w:t>
      </w:r>
      <w:r w:rsidR="00AB66F0" w:rsidRPr="00EC7C33">
        <w:t>and</w:t>
      </w:r>
      <w:r w:rsidRPr="00EC7C33">
        <w:t xml:space="preserve"> may not be disclosed outside of </w:t>
      </w:r>
      <w:r w:rsidR="00052732">
        <w:t>Siemens</w:t>
      </w:r>
      <w:r w:rsidRPr="00EC7C33">
        <w:t xml:space="preserve">, duplicated, </w:t>
      </w:r>
      <w:proofErr w:type="gramStart"/>
      <w:r w:rsidRPr="00EC7C33">
        <w:t>used</w:t>
      </w:r>
      <w:proofErr w:type="gramEnd"/>
      <w:r w:rsidRPr="00EC7C33">
        <w:t xml:space="preserve"> or disclosed in whole or in part to other parties unless specifically authorized in writing by Siemens </w:t>
      </w:r>
      <w:r w:rsidR="00AB66F0">
        <w:t>DISW</w:t>
      </w:r>
      <w:r w:rsidRPr="00EC7C33">
        <w:t>.</w:t>
      </w:r>
    </w:p>
    <w:p w14:paraId="15FFDDFA" w14:textId="17C7F184" w:rsidR="00C63839" w:rsidRPr="00EC7C33" w:rsidRDefault="00C63839" w:rsidP="00C63839">
      <w:pPr>
        <w:jc w:val="center"/>
        <w:rPr>
          <w:b/>
          <w:bCs/>
        </w:rPr>
      </w:pPr>
    </w:p>
    <w:p w14:paraId="15FFDDFB" w14:textId="52E46FB0" w:rsidR="00C63839" w:rsidRPr="00EC7C33" w:rsidRDefault="00C63839" w:rsidP="00C63839">
      <w:pPr>
        <w:jc w:val="center"/>
        <w:rPr>
          <w:b/>
          <w:bCs/>
          <w:sz w:val="24"/>
        </w:rPr>
      </w:pPr>
      <w:r w:rsidRPr="00EC7C33">
        <w:rPr>
          <w:b/>
          <w:bCs/>
        </w:rPr>
        <w:t>If printed, it is an uncontrolled copy.</w:t>
      </w:r>
    </w:p>
    <w:p w14:paraId="15FFDDFC" w14:textId="2F660675" w:rsidR="00C63839" w:rsidRPr="00EC7C33" w:rsidRDefault="00C63839" w:rsidP="00C63839">
      <w:pPr>
        <w:spacing w:before="120" w:after="120"/>
        <w:ind w:left="720"/>
        <w:rPr>
          <w:b/>
        </w:rPr>
      </w:pPr>
      <w:r w:rsidRPr="00EC7C33">
        <w:rPr>
          <w:b/>
        </w:rPr>
        <w:br w:type="page"/>
      </w:r>
      <w:r w:rsidR="00811276" w:rsidRPr="00EC7C33">
        <w:rPr>
          <w:b/>
        </w:rPr>
        <w:lastRenderedPageBreak/>
        <w:t>VERSION</w:t>
      </w:r>
      <w:r w:rsidRPr="00EC7C33">
        <w:rPr>
          <w:b/>
        </w:rPr>
        <w:t xml:space="preserve"> HISTORY</w:t>
      </w:r>
    </w:p>
    <w:p w14:paraId="15FFDDFE" w14:textId="77777777" w:rsidR="00C63839" w:rsidRPr="00EC7C33" w:rsidRDefault="00C63839" w:rsidP="00C63839">
      <w:pPr>
        <w:spacing w:before="120" w:after="120"/>
        <w:ind w:left="720"/>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1134"/>
        <w:gridCol w:w="4820"/>
      </w:tblGrid>
      <w:tr w:rsidR="00C63839" w:rsidRPr="00EC7C33" w14:paraId="15FFDE02" w14:textId="77777777" w:rsidTr="00F416DA">
        <w:trPr>
          <w:cantSplit/>
        </w:trPr>
        <w:tc>
          <w:tcPr>
            <w:tcW w:w="2268" w:type="dxa"/>
          </w:tcPr>
          <w:p w14:paraId="15FFDDFF" w14:textId="77777777" w:rsidR="00C63839" w:rsidRPr="00EC7C33" w:rsidRDefault="00C63839" w:rsidP="00F416DA">
            <w:pPr>
              <w:framePr w:hSpace="181" w:wrap="notBeside" w:vAnchor="text" w:hAnchor="text" w:x="720" w:y="1"/>
              <w:spacing w:before="120" w:after="120"/>
              <w:jc w:val="center"/>
            </w:pPr>
            <w:r w:rsidRPr="00EC7C33">
              <w:rPr>
                <w:b/>
              </w:rPr>
              <w:t>Date</w:t>
            </w:r>
          </w:p>
        </w:tc>
        <w:tc>
          <w:tcPr>
            <w:tcW w:w="1134" w:type="dxa"/>
          </w:tcPr>
          <w:p w14:paraId="15FFDE00" w14:textId="77777777" w:rsidR="00C63839" w:rsidRPr="00EC7C33" w:rsidRDefault="00C63839" w:rsidP="00F416DA">
            <w:pPr>
              <w:framePr w:hSpace="181" w:wrap="notBeside" w:vAnchor="text" w:hAnchor="text" w:x="720" w:y="1"/>
              <w:spacing w:before="120" w:after="120"/>
              <w:jc w:val="center"/>
            </w:pPr>
            <w:r w:rsidRPr="00EC7C33">
              <w:rPr>
                <w:b/>
              </w:rPr>
              <w:t>Version</w:t>
            </w:r>
          </w:p>
        </w:tc>
        <w:tc>
          <w:tcPr>
            <w:tcW w:w="4820" w:type="dxa"/>
          </w:tcPr>
          <w:p w14:paraId="15FFDE01" w14:textId="5ACBA505" w:rsidR="00C63839" w:rsidRPr="00EC7C33" w:rsidRDefault="00C63839" w:rsidP="00F416DA">
            <w:pPr>
              <w:framePr w:hSpace="181" w:wrap="notBeside" w:vAnchor="text" w:hAnchor="text" w:x="720" w:y="1"/>
              <w:spacing w:before="120" w:after="120"/>
              <w:jc w:val="center"/>
            </w:pPr>
            <w:r w:rsidRPr="00EC7C33">
              <w:rPr>
                <w:b/>
              </w:rPr>
              <w:t>Comments</w:t>
            </w:r>
          </w:p>
        </w:tc>
      </w:tr>
      <w:tr w:rsidR="00423810" w:rsidRPr="00EC7C33" w14:paraId="15FFDE0A" w14:textId="77777777" w:rsidTr="00F416DA">
        <w:trPr>
          <w:cantSplit/>
        </w:trPr>
        <w:tc>
          <w:tcPr>
            <w:tcW w:w="2268" w:type="dxa"/>
          </w:tcPr>
          <w:p w14:paraId="15FFDE07" w14:textId="737CF6EC" w:rsidR="00423810" w:rsidRPr="00EC7C33" w:rsidRDefault="00B11F6B" w:rsidP="00423810">
            <w:pPr>
              <w:framePr w:hSpace="181" w:wrap="notBeside" w:vAnchor="text" w:hAnchor="text" w:x="720" w:y="1"/>
              <w:spacing w:before="60" w:after="60"/>
              <w:rPr>
                <w:szCs w:val="20"/>
              </w:rPr>
            </w:pPr>
            <w:r>
              <w:rPr>
                <w:szCs w:val="20"/>
              </w:rPr>
              <w:t>1</w:t>
            </w:r>
            <w:r w:rsidR="00C63E19">
              <w:rPr>
                <w:szCs w:val="20"/>
              </w:rPr>
              <w:t>/</w:t>
            </w:r>
            <w:r w:rsidR="00952184">
              <w:rPr>
                <w:szCs w:val="20"/>
              </w:rPr>
              <w:t>31</w:t>
            </w:r>
            <w:r w:rsidR="00EC7C33" w:rsidRPr="00EC7C33">
              <w:rPr>
                <w:szCs w:val="20"/>
              </w:rPr>
              <w:t>/20</w:t>
            </w:r>
            <w:r w:rsidR="001265F6">
              <w:rPr>
                <w:szCs w:val="20"/>
              </w:rPr>
              <w:t>22</w:t>
            </w:r>
          </w:p>
        </w:tc>
        <w:tc>
          <w:tcPr>
            <w:tcW w:w="1134" w:type="dxa"/>
          </w:tcPr>
          <w:p w14:paraId="15FFDE08" w14:textId="3D9808DA" w:rsidR="00423810" w:rsidRPr="00EC7C33" w:rsidRDefault="001265F6" w:rsidP="00423810">
            <w:pPr>
              <w:framePr w:hSpace="181" w:wrap="notBeside" w:vAnchor="text" w:hAnchor="text" w:x="720" w:y="1"/>
              <w:spacing w:before="60" w:after="60"/>
              <w:jc w:val="center"/>
              <w:rPr>
                <w:szCs w:val="20"/>
              </w:rPr>
            </w:pPr>
            <w:r>
              <w:rPr>
                <w:szCs w:val="20"/>
              </w:rPr>
              <w:t>1.0</w:t>
            </w:r>
          </w:p>
        </w:tc>
        <w:tc>
          <w:tcPr>
            <w:tcW w:w="4820" w:type="dxa"/>
          </w:tcPr>
          <w:p w14:paraId="15FFDE09" w14:textId="4099B060" w:rsidR="00423810" w:rsidRPr="00EC7C33" w:rsidRDefault="00423810" w:rsidP="00423810">
            <w:pPr>
              <w:framePr w:hSpace="181" w:wrap="notBeside" w:vAnchor="text" w:hAnchor="text" w:x="720" w:y="1"/>
              <w:spacing w:before="60" w:after="60"/>
              <w:rPr>
                <w:szCs w:val="20"/>
              </w:rPr>
            </w:pPr>
            <w:r w:rsidRPr="00EC7C33">
              <w:rPr>
                <w:szCs w:val="20"/>
              </w:rPr>
              <w:t>DRAFT</w:t>
            </w:r>
            <w:r w:rsidR="008C2BF5" w:rsidRPr="00EC7C33">
              <w:rPr>
                <w:szCs w:val="20"/>
              </w:rPr>
              <w:t xml:space="preserve"> Release for Review</w:t>
            </w:r>
          </w:p>
        </w:tc>
      </w:tr>
      <w:tr w:rsidR="00C63839" w:rsidRPr="00EC7C33" w14:paraId="15FFDE0E" w14:textId="77777777" w:rsidTr="00F416DA">
        <w:trPr>
          <w:cantSplit/>
        </w:trPr>
        <w:tc>
          <w:tcPr>
            <w:tcW w:w="2268" w:type="dxa"/>
          </w:tcPr>
          <w:p w14:paraId="15FFDE0B" w14:textId="7588BBC2" w:rsidR="00C63839" w:rsidRPr="00EC7C33" w:rsidRDefault="00C63839" w:rsidP="003A34ED">
            <w:pPr>
              <w:framePr w:hSpace="181" w:wrap="notBeside" w:vAnchor="text" w:hAnchor="text" w:x="720" w:y="1"/>
              <w:spacing w:before="60" w:after="60"/>
              <w:rPr>
                <w:szCs w:val="20"/>
              </w:rPr>
            </w:pPr>
          </w:p>
        </w:tc>
        <w:tc>
          <w:tcPr>
            <w:tcW w:w="1134" w:type="dxa"/>
          </w:tcPr>
          <w:p w14:paraId="15FFDE0C" w14:textId="4BD99728" w:rsidR="00C63839" w:rsidRPr="00EC7C33" w:rsidRDefault="00C63839" w:rsidP="003A34ED">
            <w:pPr>
              <w:framePr w:hSpace="181" w:wrap="notBeside" w:vAnchor="text" w:hAnchor="text" w:x="720" w:y="1"/>
              <w:spacing w:before="60" w:after="60"/>
              <w:jc w:val="center"/>
              <w:rPr>
                <w:szCs w:val="20"/>
              </w:rPr>
            </w:pPr>
          </w:p>
        </w:tc>
        <w:tc>
          <w:tcPr>
            <w:tcW w:w="4820" w:type="dxa"/>
          </w:tcPr>
          <w:p w14:paraId="15FFDE0D" w14:textId="75C619D2" w:rsidR="00C63839" w:rsidRPr="00EC7C33" w:rsidRDefault="00C63839" w:rsidP="003A34ED">
            <w:pPr>
              <w:framePr w:hSpace="181" w:wrap="notBeside" w:vAnchor="text" w:hAnchor="text" w:x="720" w:y="1"/>
              <w:spacing w:before="60" w:after="60"/>
              <w:rPr>
                <w:szCs w:val="20"/>
              </w:rPr>
            </w:pPr>
          </w:p>
        </w:tc>
      </w:tr>
    </w:tbl>
    <w:p w14:paraId="15FFDE2B" w14:textId="77777777" w:rsidR="00C63839" w:rsidRPr="00EC7C33" w:rsidRDefault="00C63839" w:rsidP="00C63839">
      <w:pPr>
        <w:ind w:left="720"/>
        <w:rPr>
          <w:b/>
        </w:rPr>
      </w:pPr>
    </w:p>
    <w:p w14:paraId="15FFDE41" w14:textId="77777777" w:rsidR="00C63839" w:rsidRPr="00EC7C33" w:rsidRDefault="00C63839" w:rsidP="00C63839">
      <w:pPr>
        <w:tabs>
          <w:tab w:val="left" w:pos="2160"/>
        </w:tabs>
      </w:pPr>
    </w:p>
    <w:p w14:paraId="15FFDE45" w14:textId="77777777" w:rsidR="00C63839" w:rsidRPr="00EC7C33" w:rsidRDefault="00C63839" w:rsidP="00C63839">
      <w:pPr>
        <w:spacing w:before="120" w:after="120"/>
      </w:pPr>
      <w:r w:rsidRPr="00EC7C33">
        <w:br w:type="page"/>
      </w:r>
    </w:p>
    <w:p w14:paraId="15FFDE46" w14:textId="6AE85654" w:rsidR="00C63839" w:rsidRPr="00AC6EEC" w:rsidRDefault="00AC6EEC" w:rsidP="000605F9">
      <w:pPr>
        <w:pStyle w:val="TOCHeading"/>
        <w:numPr>
          <w:ilvl w:val="0"/>
          <w:numId w:val="0"/>
        </w:numPr>
      </w:pPr>
      <w:r w:rsidRPr="00AC6EEC">
        <w:lastRenderedPageBreak/>
        <w:t xml:space="preserve">Table of </w:t>
      </w:r>
      <w:r w:rsidR="00C63839" w:rsidRPr="00AC6EEC">
        <w:t>Contents</w:t>
      </w:r>
    </w:p>
    <w:p w14:paraId="61D29CC1" w14:textId="4579732F" w:rsidR="005170BE" w:rsidRDefault="00FF1117">
      <w:pPr>
        <w:pStyle w:val="TOC1"/>
        <w:tabs>
          <w:tab w:val="left" w:pos="400"/>
          <w:tab w:val="right" w:leader="dot" w:pos="9017"/>
        </w:tabs>
        <w:rPr>
          <w:bCs w:val="0"/>
          <w:caps w:val="0"/>
          <w:noProof/>
          <w:szCs w:val="22"/>
        </w:rPr>
      </w:pPr>
      <w:r>
        <w:rPr>
          <w:bCs w:val="0"/>
          <w:caps w:val="0"/>
        </w:rPr>
        <w:fldChar w:fldCharType="begin"/>
      </w:r>
      <w:r>
        <w:rPr>
          <w:bCs w:val="0"/>
          <w:caps w:val="0"/>
        </w:rPr>
        <w:instrText xml:space="preserve"> TOC \o "1-3" \h \z \u </w:instrText>
      </w:r>
      <w:r>
        <w:rPr>
          <w:bCs w:val="0"/>
          <w:caps w:val="0"/>
        </w:rPr>
        <w:fldChar w:fldCharType="separate"/>
      </w:r>
      <w:hyperlink w:anchor="_Toc96541056" w:history="1">
        <w:r w:rsidR="005170BE" w:rsidRPr="0079541E">
          <w:rPr>
            <w:rStyle w:val="Hyperlink"/>
            <w:noProof/>
          </w:rPr>
          <w:t>1.</w:t>
        </w:r>
        <w:r w:rsidR="005170BE">
          <w:rPr>
            <w:bCs w:val="0"/>
            <w:caps w:val="0"/>
            <w:noProof/>
            <w:szCs w:val="22"/>
          </w:rPr>
          <w:tab/>
        </w:r>
        <w:r w:rsidR="005170BE" w:rsidRPr="0079541E">
          <w:rPr>
            <w:rStyle w:val="Hyperlink"/>
            <w:noProof/>
          </w:rPr>
          <w:t>Introduction</w:t>
        </w:r>
        <w:r w:rsidR="005170BE">
          <w:rPr>
            <w:noProof/>
            <w:webHidden/>
          </w:rPr>
          <w:tab/>
        </w:r>
        <w:r w:rsidR="005170BE">
          <w:rPr>
            <w:noProof/>
            <w:webHidden/>
          </w:rPr>
          <w:fldChar w:fldCharType="begin"/>
        </w:r>
        <w:r w:rsidR="005170BE">
          <w:rPr>
            <w:noProof/>
            <w:webHidden/>
          </w:rPr>
          <w:instrText xml:space="preserve"> PAGEREF _Toc96541056 \h </w:instrText>
        </w:r>
        <w:r w:rsidR="005170BE">
          <w:rPr>
            <w:noProof/>
            <w:webHidden/>
          </w:rPr>
        </w:r>
        <w:r w:rsidR="005170BE">
          <w:rPr>
            <w:noProof/>
            <w:webHidden/>
          </w:rPr>
          <w:fldChar w:fldCharType="separate"/>
        </w:r>
        <w:r w:rsidR="005170BE">
          <w:rPr>
            <w:noProof/>
            <w:webHidden/>
          </w:rPr>
          <w:t>4</w:t>
        </w:r>
        <w:r w:rsidR="005170BE">
          <w:rPr>
            <w:noProof/>
            <w:webHidden/>
          </w:rPr>
          <w:fldChar w:fldCharType="end"/>
        </w:r>
      </w:hyperlink>
    </w:p>
    <w:p w14:paraId="67D47FBD" w14:textId="7753DBB0" w:rsidR="005170BE" w:rsidRDefault="005170BE">
      <w:pPr>
        <w:pStyle w:val="TOC1"/>
        <w:tabs>
          <w:tab w:val="left" w:pos="400"/>
          <w:tab w:val="right" w:leader="dot" w:pos="9017"/>
        </w:tabs>
        <w:rPr>
          <w:bCs w:val="0"/>
          <w:caps w:val="0"/>
          <w:noProof/>
          <w:szCs w:val="22"/>
        </w:rPr>
      </w:pPr>
      <w:hyperlink w:anchor="_Toc96541057" w:history="1">
        <w:r w:rsidRPr="0079541E">
          <w:rPr>
            <w:rStyle w:val="Hyperlink"/>
            <w:noProof/>
          </w:rPr>
          <w:t>2.</w:t>
        </w:r>
        <w:r>
          <w:rPr>
            <w:bCs w:val="0"/>
            <w:caps w:val="0"/>
            <w:noProof/>
            <w:szCs w:val="22"/>
          </w:rPr>
          <w:tab/>
        </w:r>
        <w:r w:rsidRPr="0079541E">
          <w:rPr>
            <w:rStyle w:val="Hyperlink"/>
            <w:noProof/>
          </w:rPr>
          <w:t>Solution Deployment Overview</w:t>
        </w:r>
        <w:r>
          <w:rPr>
            <w:noProof/>
            <w:webHidden/>
          </w:rPr>
          <w:tab/>
        </w:r>
        <w:r>
          <w:rPr>
            <w:noProof/>
            <w:webHidden/>
          </w:rPr>
          <w:fldChar w:fldCharType="begin"/>
        </w:r>
        <w:r>
          <w:rPr>
            <w:noProof/>
            <w:webHidden/>
          </w:rPr>
          <w:instrText xml:space="preserve"> PAGEREF _Toc96541057 \h </w:instrText>
        </w:r>
        <w:r>
          <w:rPr>
            <w:noProof/>
            <w:webHidden/>
          </w:rPr>
        </w:r>
        <w:r>
          <w:rPr>
            <w:noProof/>
            <w:webHidden/>
          </w:rPr>
          <w:fldChar w:fldCharType="separate"/>
        </w:r>
        <w:r>
          <w:rPr>
            <w:noProof/>
            <w:webHidden/>
          </w:rPr>
          <w:t>4</w:t>
        </w:r>
        <w:r>
          <w:rPr>
            <w:noProof/>
            <w:webHidden/>
          </w:rPr>
          <w:fldChar w:fldCharType="end"/>
        </w:r>
      </w:hyperlink>
    </w:p>
    <w:p w14:paraId="5E355784" w14:textId="390046EB" w:rsidR="005170BE" w:rsidRDefault="005170BE">
      <w:pPr>
        <w:pStyle w:val="TOC2"/>
        <w:rPr>
          <w:rFonts w:cstheme="minorBidi"/>
          <w:bCs w:val="0"/>
          <w:i w:val="0"/>
          <w:szCs w:val="22"/>
        </w:rPr>
      </w:pPr>
      <w:hyperlink w:anchor="_Toc96541058" w:history="1">
        <w:r w:rsidRPr="0079541E">
          <w:rPr>
            <w:rStyle w:val="Hyperlink"/>
          </w:rPr>
          <w:t>2.1</w:t>
        </w:r>
        <w:r>
          <w:rPr>
            <w:rFonts w:cstheme="minorBidi"/>
            <w:bCs w:val="0"/>
            <w:i w:val="0"/>
            <w:szCs w:val="22"/>
          </w:rPr>
          <w:tab/>
        </w:r>
        <w:r w:rsidRPr="0079541E">
          <w:rPr>
            <w:rStyle w:val="Hyperlink"/>
          </w:rPr>
          <w:t>Solution Landscape</w:t>
        </w:r>
        <w:r>
          <w:rPr>
            <w:webHidden/>
          </w:rPr>
          <w:tab/>
        </w:r>
        <w:r>
          <w:rPr>
            <w:webHidden/>
          </w:rPr>
          <w:fldChar w:fldCharType="begin"/>
        </w:r>
        <w:r>
          <w:rPr>
            <w:webHidden/>
          </w:rPr>
          <w:instrText xml:space="preserve"> PAGEREF _Toc96541058 \h </w:instrText>
        </w:r>
        <w:r>
          <w:rPr>
            <w:webHidden/>
          </w:rPr>
        </w:r>
        <w:r>
          <w:rPr>
            <w:webHidden/>
          </w:rPr>
          <w:fldChar w:fldCharType="separate"/>
        </w:r>
        <w:r>
          <w:rPr>
            <w:webHidden/>
          </w:rPr>
          <w:t>4</w:t>
        </w:r>
        <w:r>
          <w:rPr>
            <w:webHidden/>
          </w:rPr>
          <w:fldChar w:fldCharType="end"/>
        </w:r>
      </w:hyperlink>
    </w:p>
    <w:p w14:paraId="3F6B4556" w14:textId="0414B231" w:rsidR="005170BE" w:rsidRDefault="005170BE">
      <w:pPr>
        <w:pStyle w:val="TOC2"/>
        <w:rPr>
          <w:rFonts w:cstheme="minorBidi"/>
          <w:bCs w:val="0"/>
          <w:i w:val="0"/>
          <w:szCs w:val="22"/>
        </w:rPr>
      </w:pPr>
      <w:hyperlink w:anchor="_Toc96541059" w:history="1">
        <w:r w:rsidRPr="0079541E">
          <w:rPr>
            <w:rStyle w:val="Hyperlink"/>
          </w:rPr>
          <w:t>2.2</w:t>
        </w:r>
        <w:r>
          <w:rPr>
            <w:rFonts w:cstheme="minorBidi"/>
            <w:bCs w:val="0"/>
            <w:i w:val="0"/>
            <w:szCs w:val="22"/>
          </w:rPr>
          <w:tab/>
        </w:r>
        <w:r w:rsidRPr="0079541E">
          <w:rPr>
            <w:rStyle w:val="Hyperlink"/>
          </w:rPr>
          <w:t>Solution Deployment Prerequisites</w:t>
        </w:r>
        <w:r>
          <w:rPr>
            <w:webHidden/>
          </w:rPr>
          <w:tab/>
        </w:r>
        <w:r>
          <w:rPr>
            <w:webHidden/>
          </w:rPr>
          <w:fldChar w:fldCharType="begin"/>
        </w:r>
        <w:r>
          <w:rPr>
            <w:webHidden/>
          </w:rPr>
          <w:instrText xml:space="preserve"> PAGEREF _Toc96541059 \h </w:instrText>
        </w:r>
        <w:r>
          <w:rPr>
            <w:webHidden/>
          </w:rPr>
        </w:r>
        <w:r>
          <w:rPr>
            <w:webHidden/>
          </w:rPr>
          <w:fldChar w:fldCharType="separate"/>
        </w:r>
        <w:r>
          <w:rPr>
            <w:webHidden/>
          </w:rPr>
          <w:t>4</w:t>
        </w:r>
        <w:r>
          <w:rPr>
            <w:webHidden/>
          </w:rPr>
          <w:fldChar w:fldCharType="end"/>
        </w:r>
      </w:hyperlink>
    </w:p>
    <w:p w14:paraId="114FBAAE" w14:textId="084E60C9" w:rsidR="005170BE" w:rsidRDefault="005170BE">
      <w:pPr>
        <w:pStyle w:val="TOC3"/>
        <w:tabs>
          <w:tab w:val="left" w:pos="1000"/>
          <w:tab w:val="right" w:leader="dot" w:pos="9017"/>
        </w:tabs>
        <w:rPr>
          <w:rFonts w:asciiTheme="minorHAnsi" w:hAnsiTheme="minorHAnsi" w:cstheme="minorBidi"/>
          <w:noProof/>
          <w:szCs w:val="22"/>
        </w:rPr>
      </w:pPr>
      <w:hyperlink w:anchor="_Toc96541060" w:history="1">
        <w:r w:rsidRPr="0079541E">
          <w:rPr>
            <w:rStyle w:val="Hyperlink"/>
            <w:noProof/>
          </w:rPr>
          <w:t>2.2.1</w:t>
        </w:r>
        <w:r>
          <w:rPr>
            <w:rFonts w:asciiTheme="minorHAnsi" w:hAnsiTheme="minorHAnsi" w:cstheme="minorBidi"/>
            <w:noProof/>
            <w:szCs w:val="22"/>
          </w:rPr>
          <w:tab/>
        </w:r>
        <w:r w:rsidRPr="0079541E">
          <w:rPr>
            <w:rStyle w:val="Hyperlink"/>
            <w:noProof/>
          </w:rPr>
          <w:t>Teamcenter</w:t>
        </w:r>
        <w:r>
          <w:rPr>
            <w:noProof/>
            <w:webHidden/>
          </w:rPr>
          <w:tab/>
        </w:r>
        <w:r>
          <w:rPr>
            <w:noProof/>
            <w:webHidden/>
          </w:rPr>
          <w:fldChar w:fldCharType="begin"/>
        </w:r>
        <w:r>
          <w:rPr>
            <w:noProof/>
            <w:webHidden/>
          </w:rPr>
          <w:instrText xml:space="preserve"> PAGEREF _Toc96541060 \h </w:instrText>
        </w:r>
        <w:r>
          <w:rPr>
            <w:noProof/>
            <w:webHidden/>
          </w:rPr>
        </w:r>
        <w:r>
          <w:rPr>
            <w:noProof/>
            <w:webHidden/>
          </w:rPr>
          <w:fldChar w:fldCharType="separate"/>
        </w:r>
        <w:r>
          <w:rPr>
            <w:noProof/>
            <w:webHidden/>
          </w:rPr>
          <w:t>4</w:t>
        </w:r>
        <w:r>
          <w:rPr>
            <w:noProof/>
            <w:webHidden/>
          </w:rPr>
          <w:fldChar w:fldCharType="end"/>
        </w:r>
      </w:hyperlink>
    </w:p>
    <w:p w14:paraId="3AB94ECC" w14:textId="243D92CE" w:rsidR="005170BE" w:rsidRDefault="005170BE">
      <w:pPr>
        <w:pStyle w:val="TOC3"/>
        <w:tabs>
          <w:tab w:val="left" w:pos="1000"/>
          <w:tab w:val="right" w:leader="dot" w:pos="9017"/>
        </w:tabs>
        <w:rPr>
          <w:rFonts w:asciiTheme="minorHAnsi" w:hAnsiTheme="minorHAnsi" w:cstheme="minorBidi"/>
          <w:noProof/>
          <w:szCs w:val="22"/>
        </w:rPr>
      </w:pPr>
      <w:hyperlink w:anchor="_Toc96541061" w:history="1">
        <w:r w:rsidRPr="0079541E">
          <w:rPr>
            <w:rStyle w:val="Hyperlink"/>
            <w:noProof/>
          </w:rPr>
          <w:t>2.2.2</w:t>
        </w:r>
        <w:r>
          <w:rPr>
            <w:rFonts w:asciiTheme="minorHAnsi" w:hAnsiTheme="minorHAnsi" w:cstheme="minorBidi"/>
            <w:noProof/>
            <w:szCs w:val="22"/>
          </w:rPr>
          <w:tab/>
        </w:r>
        <w:r w:rsidRPr="0079541E">
          <w:rPr>
            <w:rStyle w:val="Hyperlink"/>
            <w:noProof/>
          </w:rPr>
          <w:t>Active Workspace Prerequisites</w:t>
        </w:r>
        <w:r>
          <w:rPr>
            <w:noProof/>
            <w:webHidden/>
          </w:rPr>
          <w:tab/>
        </w:r>
        <w:r>
          <w:rPr>
            <w:noProof/>
            <w:webHidden/>
          </w:rPr>
          <w:fldChar w:fldCharType="begin"/>
        </w:r>
        <w:r>
          <w:rPr>
            <w:noProof/>
            <w:webHidden/>
          </w:rPr>
          <w:instrText xml:space="preserve"> PAGEREF _Toc96541061 \h </w:instrText>
        </w:r>
        <w:r>
          <w:rPr>
            <w:noProof/>
            <w:webHidden/>
          </w:rPr>
        </w:r>
        <w:r>
          <w:rPr>
            <w:noProof/>
            <w:webHidden/>
          </w:rPr>
          <w:fldChar w:fldCharType="separate"/>
        </w:r>
        <w:r>
          <w:rPr>
            <w:noProof/>
            <w:webHidden/>
          </w:rPr>
          <w:t>5</w:t>
        </w:r>
        <w:r>
          <w:rPr>
            <w:noProof/>
            <w:webHidden/>
          </w:rPr>
          <w:fldChar w:fldCharType="end"/>
        </w:r>
      </w:hyperlink>
    </w:p>
    <w:p w14:paraId="7210BAAD" w14:textId="1EDB356D" w:rsidR="005170BE" w:rsidRDefault="005170BE">
      <w:pPr>
        <w:pStyle w:val="TOC2"/>
        <w:rPr>
          <w:rFonts w:cstheme="minorBidi"/>
          <w:bCs w:val="0"/>
          <w:i w:val="0"/>
          <w:szCs w:val="22"/>
        </w:rPr>
      </w:pPr>
      <w:hyperlink w:anchor="_Toc96541062" w:history="1">
        <w:r w:rsidRPr="0079541E">
          <w:rPr>
            <w:rStyle w:val="Hyperlink"/>
          </w:rPr>
          <w:t>2.3</w:t>
        </w:r>
        <w:r>
          <w:rPr>
            <w:rFonts w:cstheme="minorBidi"/>
            <w:bCs w:val="0"/>
            <w:i w:val="0"/>
            <w:szCs w:val="22"/>
          </w:rPr>
          <w:tab/>
        </w:r>
        <w:r w:rsidRPr="0079541E">
          <w:rPr>
            <w:rStyle w:val="Hyperlink"/>
          </w:rPr>
          <w:t>Solution Deployment Order</w:t>
        </w:r>
        <w:r>
          <w:rPr>
            <w:webHidden/>
          </w:rPr>
          <w:tab/>
        </w:r>
        <w:r>
          <w:rPr>
            <w:webHidden/>
          </w:rPr>
          <w:fldChar w:fldCharType="begin"/>
        </w:r>
        <w:r>
          <w:rPr>
            <w:webHidden/>
          </w:rPr>
          <w:instrText xml:space="preserve"> PAGEREF _Toc96541062 \h </w:instrText>
        </w:r>
        <w:r>
          <w:rPr>
            <w:webHidden/>
          </w:rPr>
        </w:r>
        <w:r>
          <w:rPr>
            <w:webHidden/>
          </w:rPr>
          <w:fldChar w:fldCharType="separate"/>
        </w:r>
        <w:r>
          <w:rPr>
            <w:webHidden/>
          </w:rPr>
          <w:t>5</w:t>
        </w:r>
        <w:r>
          <w:rPr>
            <w:webHidden/>
          </w:rPr>
          <w:fldChar w:fldCharType="end"/>
        </w:r>
      </w:hyperlink>
    </w:p>
    <w:p w14:paraId="06D6857F" w14:textId="20360540" w:rsidR="005170BE" w:rsidRDefault="005170BE">
      <w:pPr>
        <w:pStyle w:val="TOC1"/>
        <w:tabs>
          <w:tab w:val="left" w:pos="400"/>
          <w:tab w:val="right" w:leader="dot" w:pos="9017"/>
        </w:tabs>
        <w:rPr>
          <w:bCs w:val="0"/>
          <w:caps w:val="0"/>
          <w:noProof/>
          <w:szCs w:val="22"/>
        </w:rPr>
      </w:pPr>
      <w:hyperlink w:anchor="_Toc96541063" w:history="1">
        <w:r w:rsidRPr="0079541E">
          <w:rPr>
            <w:rStyle w:val="Hyperlink"/>
            <w:noProof/>
          </w:rPr>
          <w:t>3.</w:t>
        </w:r>
        <w:r>
          <w:rPr>
            <w:bCs w:val="0"/>
            <w:caps w:val="0"/>
            <w:noProof/>
            <w:szCs w:val="22"/>
          </w:rPr>
          <w:tab/>
        </w:r>
        <w:r w:rsidRPr="0079541E">
          <w:rPr>
            <w:rStyle w:val="Hyperlink"/>
            <w:noProof/>
          </w:rPr>
          <w:t>Deployment Package Structure</w:t>
        </w:r>
        <w:r>
          <w:rPr>
            <w:noProof/>
            <w:webHidden/>
          </w:rPr>
          <w:tab/>
        </w:r>
        <w:r>
          <w:rPr>
            <w:noProof/>
            <w:webHidden/>
          </w:rPr>
          <w:fldChar w:fldCharType="begin"/>
        </w:r>
        <w:r>
          <w:rPr>
            <w:noProof/>
            <w:webHidden/>
          </w:rPr>
          <w:instrText xml:space="preserve"> PAGEREF _Toc96541063 \h </w:instrText>
        </w:r>
        <w:r>
          <w:rPr>
            <w:noProof/>
            <w:webHidden/>
          </w:rPr>
        </w:r>
        <w:r>
          <w:rPr>
            <w:noProof/>
            <w:webHidden/>
          </w:rPr>
          <w:fldChar w:fldCharType="separate"/>
        </w:r>
        <w:r>
          <w:rPr>
            <w:noProof/>
            <w:webHidden/>
          </w:rPr>
          <w:t>6</w:t>
        </w:r>
        <w:r>
          <w:rPr>
            <w:noProof/>
            <w:webHidden/>
          </w:rPr>
          <w:fldChar w:fldCharType="end"/>
        </w:r>
      </w:hyperlink>
    </w:p>
    <w:p w14:paraId="6ECC1C58" w14:textId="3546B798" w:rsidR="005170BE" w:rsidRDefault="005170BE">
      <w:pPr>
        <w:pStyle w:val="TOC1"/>
        <w:tabs>
          <w:tab w:val="left" w:pos="400"/>
          <w:tab w:val="right" w:leader="dot" w:pos="9017"/>
        </w:tabs>
        <w:rPr>
          <w:bCs w:val="0"/>
          <w:caps w:val="0"/>
          <w:noProof/>
          <w:szCs w:val="22"/>
        </w:rPr>
      </w:pPr>
      <w:hyperlink w:anchor="_Toc96541064" w:history="1">
        <w:r w:rsidRPr="0079541E">
          <w:rPr>
            <w:rStyle w:val="Hyperlink"/>
            <w:noProof/>
          </w:rPr>
          <w:t>4.</w:t>
        </w:r>
        <w:r>
          <w:rPr>
            <w:bCs w:val="0"/>
            <w:caps w:val="0"/>
            <w:noProof/>
            <w:szCs w:val="22"/>
          </w:rPr>
          <w:tab/>
        </w:r>
        <w:r w:rsidRPr="0079541E">
          <w:rPr>
            <w:rStyle w:val="Hyperlink"/>
            <w:noProof/>
          </w:rPr>
          <w:t>Deployment Instructions</w:t>
        </w:r>
        <w:r>
          <w:rPr>
            <w:noProof/>
            <w:webHidden/>
          </w:rPr>
          <w:tab/>
        </w:r>
        <w:r>
          <w:rPr>
            <w:noProof/>
            <w:webHidden/>
          </w:rPr>
          <w:fldChar w:fldCharType="begin"/>
        </w:r>
        <w:r>
          <w:rPr>
            <w:noProof/>
            <w:webHidden/>
          </w:rPr>
          <w:instrText xml:space="preserve"> PAGEREF _Toc96541064 \h </w:instrText>
        </w:r>
        <w:r>
          <w:rPr>
            <w:noProof/>
            <w:webHidden/>
          </w:rPr>
        </w:r>
        <w:r>
          <w:rPr>
            <w:noProof/>
            <w:webHidden/>
          </w:rPr>
          <w:fldChar w:fldCharType="separate"/>
        </w:r>
        <w:r>
          <w:rPr>
            <w:noProof/>
            <w:webHidden/>
          </w:rPr>
          <w:t>7</w:t>
        </w:r>
        <w:r>
          <w:rPr>
            <w:noProof/>
            <w:webHidden/>
          </w:rPr>
          <w:fldChar w:fldCharType="end"/>
        </w:r>
      </w:hyperlink>
    </w:p>
    <w:p w14:paraId="2768598D" w14:textId="584B6C84" w:rsidR="005170BE" w:rsidRDefault="005170BE">
      <w:pPr>
        <w:pStyle w:val="TOC2"/>
        <w:rPr>
          <w:rFonts w:cstheme="minorBidi"/>
          <w:bCs w:val="0"/>
          <w:i w:val="0"/>
          <w:szCs w:val="22"/>
        </w:rPr>
      </w:pPr>
      <w:hyperlink w:anchor="_Toc96541065" w:history="1">
        <w:r w:rsidRPr="0079541E">
          <w:rPr>
            <w:rStyle w:val="Hyperlink"/>
          </w:rPr>
          <w:t>4.1</w:t>
        </w:r>
        <w:r>
          <w:rPr>
            <w:rFonts w:cstheme="minorBidi"/>
            <w:bCs w:val="0"/>
            <w:i w:val="0"/>
            <w:szCs w:val="22"/>
          </w:rPr>
          <w:tab/>
        </w:r>
        <w:r w:rsidRPr="0079541E">
          <w:rPr>
            <w:rStyle w:val="Hyperlink"/>
          </w:rPr>
          <w:t>BMIDE Deployment</w:t>
        </w:r>
        <w:r>
          <w:rPr>
            <w:webHidden/>
          </w:rPr>
          <w:tab/>
        </w:r>
        <w:r>
          <w:rPr>
            <w:webHidden/>
          </w:rPr>
          <w:fldChar w:fldCharType="begin"/>
        </w:r>
        <w:r>
          <w:rPr>
            <w:webHidden/>
          </w:rPr>
          <w:instrText xml:space="preserve"> PAGEREF _Toc96541065 \h </w:instrText>
        </w:r>
        <w:r>
          <w:rPr>
            <w:webHidden/>
          </w:rPr>
        </w:r>
        <w:r>
          <w:rPr>
            <w:webHidden/>
          </w:rPr>
          <w:fldChar w:fldCharType="separate"/>
        </w:r>
        <w:r>
          <w:rPr>
            <w:webHidden/>
          </w:rPr>
          <w:t>7</w:t>
        </w:r>
        <w:r>
          <w:rPr>
            <w:webHidden/>
          </w:rPr>
          <w:fldChar w:fldCharType="end"/>
        </w:r>
      </w:hyperlink>
    </w:p>
    <w:p w14:paraId="69403A2E" w14:textId="09F654B7" w:rsidR="005170BE" w:rsidRDefault="005170BE">
      <w:pPr>
        <w:pStyle w:val="TOC3"/>
        <w:tabs>
          <w:tab w:val="left" w:pos="1000"/>
          <w:tab w:val="right" w:leader="dot" w:pos="9017"/>
        </w:tabs>
        <w:rPr>
          <w:rFonts w:asciiTheme="minorHAnsi" w:hAnsiTheme="minorHAnsi" w:cstheme="minorBidi"/>
          <w:noProof/>
          <w:szCs w:val="22"/>
        </w:rPr>
      </w:pPr>
      <w:hyperlink w:anchor="_Toc96541066" w:history="1">
        <w:r w:rsidRPr="0079541E">
          <w:rPr>
            <w:rStyle w:val="Hyperlink"/>
            <w:noProof/>
          </w:rPr>
          <w:t>4.1.1</w:t>
        </w:r>
        <w:r>
          <w:rPr>
            <w:rFonts w:asciiTheme="minorHAnsi" w:hAnsiTheme="minorHAnsi" w:cstheme="minorBidi"/>
            <w:noProof/>
            <w:szCs w:val="22"/>
          </w:rPr>
          <w:tab/>
        </w:r>
        <w:r w:rsidRPr="0079541E">
          <w:rPr>
            <w:rStyle w:val="Hyperlink"/>
            <w:noProof/>
          </w:rPr>
          <w:t>Deploy BMIDE Package</w:t>
        </w:r>
        <w:r>
          <w:rPr>
            <w:noProof/>
            <w:webHidden/>
          </w:rPr>
          <w:tab/>
        </w:r>
        <w:r>
          <w:rPr>
            <w:noProof/>
            <w:webHidden/>
          </w:rPr>
          <w:fldChar w:fldCharType="begin"/>
        </w:r>
        <w:r>
          <w:rPr>
            <w:noProof/>
            <w:webHidden/>
          </w:rPr>
          <w:instrText xml:space="preserve"> PAGEREF _Toc96541066 \h </w:instrText>
        </w:r>
        <w:r>
          <w:rPr>
            <w:noProof/>
            <w:webHidden/>
          </w:rPr>
        </w:r>
        <w:r>
          <w:rPr>
            <w:noProof/>
            <w:webHidden/>
          </w:rPr>
          <w:fldChar w:fldCharType="separate"/>
        </w:r>
        <w:r>
          <w:rPr>
            <w:noProof/>
            <w:webHidden/>
          </w:rPr>
          <w:t>7</w:t>
        </w:r>
        <w:r>
          <w:rPr>
            <w:noProof/>
            <w:webHidden/>
          </w:rPr>
          <w:fldChar w:fldCharType="end"/>
        </w:r>
      </w:hyperlink>
    </w:p>
    <w:p w14:paraId="6004ED3F" w14:textId="3B205EC0" w:rsidR="005170BE" w:rsidRDefault="005170BE">
      <w:pPr>
        <w:pStyle w:val="TOC2"/>
        <w:rPr>
          <w:rFonts w:cstheme="minorBidi"/>
          <w:bCs w:val="0"/>
          <w:i w:val="0"/>
          <w:szCs w:val="22"/>
        </w:rPr>
      </w:pPr>
      <w:hyperlink w:anchor="_Toc96541067" w:history="1">
        <w:r w:rsidRPr="0079541E">
          <w:rPr>
            <w:rStyle w:val="Hyperlink"/>
          </w:rPr>
          <w:t>4.2</w:t>
        </w:r>
        <w:r>
          <w:rPr>
            <w:rFonts w:cstheme="minorBidi"/>
            <w:bCs w:val="0"/>
            <w:i w:val="0"/>
            <w:szCs w:val="22"/>
          </w:rPr>
          <w:tab/>
        </w:r>
        <w:r w:rsidRPr="0079541E">
          <w:rPr>
            <w:rStyle w:val="Hyperlink"/>
          </w:rPr>
          <w:t>Server-Side Post Deployment Steps</w:t>
        </w:r>
        <w:r>
          <w:rPr>
            <w:webHidden/>
          </w:rPr>
          <w:tab/>
        </w:r>
        <w:r>
          <w:rPr>
            <w:webHidden/>
          </w:rPr>
          <w:fldChar w:fldCharType="begin"/>
        </w:r>
        <w:r>
          <w:rPr>
            <w:webHidden/>
          </w:rPr>
          <w:instrText xml:space="preserve"> PAGEREF _Toc96541067 \h </w:instrText>
        </w:r>
        <w:r>
          <w:rPr>
            <w:webHidden/>
          </w:rPr>
        </w:r>
        <w:r>
          <w:rPr>
            <w:webHidden/>
          </w:rPr>
          <w:fldChar w:fldCharType="separate"/>
        </w:r>
        <w:r>
          <w:rPr>
            <w:webHidden/>
          </w:rPr>
          <w:t>17</w:t>
        </w:r>
        <w:r>
          <w:rPr>
            <w:webHidden/>
          </w:rPr>
          <w:fldChar w:fldCharType="end"/>
        </w:r>
      </w:hyperlink>
    </w:p>
    <w:p w14:paraId="380E715D" w14:textId="3A1D0581" w:rsidR="005170BE" w:rsidRDefault="005170BE">
      <w:pPr>
        <w:pStyle w:val="TOC3"/>
        <w:tabs>
          <w:tab w:val="left" w:pos="1000"/>
          <w:tab w:val="right" w:leader="dot" w:pos="9017"/>
        </w:tabs>
        <w:rPr>
          <w:rFonts w:asciiTheme="minorHAnsi" w:hAnsiTheme="minorHAnsi" w:cstheme="minorBidi"/>
          <w:noProof/>
          <w:szCs w:val="22"/>
        </w:rPr>
      </w:pPr>
      <w:hyperlink w:anchor="_Toc96541068" w:history="1">
        <w:r w:rsidRPr="0079541E">
          <w:rPr>
            <w:rStyle w:val="Hyperlink"/>
            <w:noProof/>
          </w:rPr>
          <w:t>4.2.1</w:t>
        </w:r>
        <w:r>
          <w:rPr>
            <w:rFonts w:asciiTheme="minorHAnsi" w:hAnsiTheme="minorHAnsi" w:cstheme="minorBidi"/>
            <w:noProof/>
            <w:szCs w:val="22"/>
          </w:rPr>
          <w:tab/>
        </w:r>
        <w:r w:rsidRPr="0079541E">
          <w:rPr>
            <w:rStyle w:val="Hyperlink"/>
            <w:noProof/>
          </w:rPr>
          <w:t>Import Organization</w:t>
        </w:r>
        <w:r>
          <w:rPr>
            <w:noProof/>
            <w:webHidden/>
          </w:rPr>
          <w:tab/>
        </w:r>
        <w:r>
          <w:rPr>
            <w:noProof/>
            <w:webHidden/>
          </w:rPr>
          <w:fldChar w:fldCharType="begin"/>
        </w:r>
        <w:r>
          <w:rPr>
            <w:noProof/>
            <w:webHidden/>
          </w:rPr>
          <w:instrText xml:space="preserve"> PAGEREF _Toc96541068 \h </w:instrText>
        </w:r>
        <w:r>
          <w:rPr>
            <w:noProof/>
            <w:webHidden/>
          </w:rPr>
        </w:r>
        <w:r>
          <w:rPr>
            <w:noProof/>
            <w:webHidden/>
          </w:rPr>
          <w:fldChar w:fldCharType="separate"/>
        </w:r>
        <w:r>
          <w:rPr>
            <w:noProof/>
            <w:webHidden/>
          </w:rPr>
          <w:t>18</w:t>
        </w:r>
        <w:r>
          <w:rPr>
            <w:noProof/>
            <w:webHidden/>
          </w:rPr>
          <w:fldChar w:fldCharType="end"/>
        </w:r>
      </w:hyperlink>
    </w:p>
    <w:p w14:paraId="1D1FD0B5" w14:textId="11900324" w:rsidR="005170BE" w:rsidRDefault="005170BE">
      <w:pPr>
        <w:pStyle w:val="TOC3"/>
        <w:tabs>
          <w:tab w:val="left" w:pos="1000"/>
          <w:tab w:val="right" w:leader="dot" w:pos="9017"/>
        </w:tabs>
        <w:rPr>
          <w:rFonts w:asciiTheme="minorHAnsi" w:hAnsiTheme="minorHAnsi" w:cstheme="minorBidi"/>
          <w:noProof/>
          <w:szCs w:val="22"/>
        </w:rPr>
      </w:pPr>
      <w:hyperlink w:anchor="_Toc96541069" w:history="1">
        <w:r w:rsidRPr="0079541E">
          <w:rPr>
            <w:rStyle w:val="Hyperlink"/>
            <w:noProof/>
          </w:rPr>
          <w:t>4.2.2</w:t>
        </w:r>
        <w:r>
          <w:rPr>
            <w:rFonts w:asciiTheme="minorHAnsi" w:hAnsiTheme="minorHAnsi" w:cstheme="minorBidi"/>
            <w:noProof/>
            <w:szCs w:val="22"/>
          </w:rPr>
          <w:tab/>
        </w:r>
        <w:r w:rsidRPr="0079541E">
          <w:rPr>
            <w:rStyle w:val="Hyperlink"/>
            <w:noProof/>
          </w:rPr>
          <w:t>Import Preferences</w:t>
        </w:r>
        <w:r>
          <w:rPr>
            <w:noProof/>
            <w:webHidden/>
          </w:rPr>
          <w:tab/>
        </w:r>
        <w:r>
          <w:rPr>
            <w:noProof/>
            <w:webHidden/>
          </w:rPr>
          <w:fldChar w:fldCharType="begin"/>
        </w:r>
        <w:r>
          <w:rPr>
            <w:noProof/>
            <w:webHidden/>
          </w:rPr>
          <w:instrText xml:space="preserve"> PAGEREF _Toc96541069 \h </w:instrText>
        </w:r>
        <w:r>
          <w:rPr>
            <w:noProof/>
            <w:webHidden/>
          </w:rPr>
        </w:r>
        <w:r>
          <w:rPr>
            <w:noProof/>
            <w:webHidden/>
          </w:rPr>
          <w:fldChar w:fldCharType="separate"/>
        </w:r>
        <w:r>
          <w:rPr>
            <w:noProof/>
            <w:webHidden/>
          </w:rPr>
          <w:t>19</w:t>
        </w:r>
        <w:r>
          <w:rPr>
            <w:noProof/>
            <w:webHidden/>
          </w:rPr>
          <w:fldChar w:fldCharType="end"/>
        </w:r>
      </w:hyperlink>
    </w:p>
    <w:p w14:paraId="68967403" w14:textId="41AC0858" w:rsidR="005170BE" w:rsidRDefault="005170BE">
      <w:pPr>
        <w:pStyle w:val="TOC3"/>
        <w:tabs>
          <w:tab w:val="left" w:pos="1000"/>
          <w:tab w:val="right" w:leader="dot" w:pos="9017"/>
        </w:tabs>
        <w:rPr>
          <w:rFonts w:asciiTheme="minorHAnsi" w:hAnsiTheme="minorHAnsi" w:cstheme="minorBidi"/>
          <w:noProof/>
          <w:szCs w:val="22"/>
        </w:rPr>
      </w:pPr>
      <w:hyperlink w:anchor="_Toc96541070" w:history="1">
        <w:r w:rsidRPr="0079541E">
          <w:rPr>
            <w:rStyle w:val="Hyperlink"/>
            <w:noProof/>
          </w:rPr>
          <w:t>4.2.3</w:t>
        </w:r>
        <w:r>
          <w:rPr>
            <w:rFonts w:asciiTheme="minorHAnsi" w:hAnsiTheme="minorHAnsi" w:cstheme="minorBidi"/>
            <w:noProof/>
            <w:szCs w:val="22"/>
          </w:rPr>
          <w:tab/>
        </w:r>
        <w:r w:rsidRPr="0079541E">
          <w:rPr>
            <w:rStyle w:val="Hyperlink"/>
            <w:noProof/>
          </w:rPr>
          <w:t>Import Stylesheets</w:t>
        </w:r>
        <w:r>
          <w:rPr>
            <w:noProof/>
            <w:webHidden/>
          </w:rPr>
          <w:tab/>
        </w:r>
        <w:r>
          <w:rPr>
            <w:noProof/>
            <w:webHidden/>
          </w:rPr>
          <w:fldChar w:fldCharType="begin"/>
        </w:r>
        <w:r>
          <w:rPr>
            <w:noProof/>
            <w:webHidden/>
          </w:rPr>
          <w:instrText xml:space="preserve"> PAGEREF _Toc96541070 \h </w:instrText>
        </w:r>
        <w:r>
          <w:rPr>
            <w:noProof/>
            <w:webHidden/>
          </w:rPr>
        </w:r>
        <w:r>
          <w:rPr>
            <w:noProof/>
            <w:webHidden/>
          </w:rPr>
          <w:fldChar w:fldCharType="separate"/>
        </w:r>
        <w:r>
          <w:rPr>
            <w:noProof/>
            <w:webHidden/>
          </w:rPr>
          <w:t>20</w:t>
        </w:r>
        <w:r>
          <w:rPr>
            <w:noProof/>
            <w:webHidden/>
          </w:rPr>
          <w:fldChar w:fldCharType="end"/>
        </w:r>
      </w:hyperlink>
    </w:p>
    <w:p w14:paraId="6EED8322" w14:textId="03437818" w:rsidR="005170BE" w:rsidRDefault="005170BE">
      <w:pPr>
        <w:pStyle w:val="TOC3"/>
        <w:tabs>
          <w:tab w:val="left" w:pos="1000"/>
          <w:tab w:val="right" w:leader="dot" w:pos="9017"/>
        </w:tabs>
        <w:rPr>
          <w:rFonts w:asciiTheme="minorHAnsi" w:hAnsiTheme="minorHAnsi" w:cstheme="minorBidi"/>
          <w:noProof/>
          <w:szCs w:val="22"/>
        </w:rPr>
      </w:pPr>
      <w:hyperlink w:anchor="_Toc96541071" w:history="1">
        <w:r w:rsidRPr="0079541E">
          <w:rPr>
            <w:rStyle w:val="Hyperlink"/>
            <w:noProof/>
          </w:rPr>
          <w:t>4.2.4</w:t>
        </w:r>
        <w:r>
          <w:rPr>
            <w:rFonts w:asciiTheme="minorHAnsi" w:hAnsiTheme="minorHAnsi" w:cstheme="minorBidi"/>
            <w:noProof/>
            <w:szCs w:val="22"/>
          </w:rPr>
          <w:tab/>
        </w:r>
        <w:r w:rsidRPr="0079541E">
          <w:rPr>
            <w:rStyle w:val="Hyperlink"/>
            <w:noProof/>
          </w:rPr>
          <w:t>Import Workflows</w:t>
        </w:r>
        <w:r>
          <w:rPr>
            <w:noProof/>
            <w:webHidden/>
          </w:rPr>
          <w:tab/>
        </w:r>
        <w:r>
          <w:rPr>
            <w:noProof/>
            <w:webHidden/>
          </w:rPr>
          <w:fldChar w:fldCharType="begin"/>
        </w:r>
        <w:r>
          <w:rPr>
            <w:noProof/>
            <w:webHidden/>
          </w:rPr>
          <w:instrText xml:space="preserve"> PAGEREF _Toc96541071 \h </w:instrText>
        </w:r>
        <w:r>
          <w:rPr>
            <w:noProof/>
            <w:webHidden/>
          </w:rPr>
        </w:r>
        <w:r>
          <w:rPr>
            <w:noProof/>
            <w:webHidden/>
          </w:rPr>
          <w:fldChar w:fldCharType="separate"/>
        </w:r>
        <w:r>
          <w:rPr>
            <w:noProof/>
            <w:webHidden/>
          </w:rPr>
          <w:t>21</w:t>
        </w:r>
        <w:r>
          <w:rPr>
            <w:noProof/>
            <w:webHidden/>
          </w:rPr>
          <w:fldChar w:fldCharType="end"/>
        </w:r>
      </w:hyperlink>
    </w:p>
    <w:p w14:paraId="28CCACB5" w14:textId="5B50B6B1" w:rsidR="005170BE" w:rsidRDefault="005170BE">
      <w:pPr>
        <w:pStyle w:val="TOC3"/>
        <w:tabs>
          <w:tab w:val="left" w:pos="1000"/>
          <w:tab w:val="right" w:leader="dot" w:pos="9017"/>
        </w:tabs>
        <w:rPr>
          <w:rFonts w:asciiTheme="minorHAnsi" w:hAnsiTheme="minorHAnsi" w:cstheme="minorBidi"/>
          <w:noProof/>
          <w:szCs w:val="22"/>
        </w:rPr>
      </w:pPr>
      <w:hyperlink w:anchor="_Toc96541072" w:history="1">
        <w:r w:rsidRPr="0079541E">
          <w:rPr>
            <w:rStyle w:val="Hyperlink"/>
            <w:noProof/>
          </w:rPr>
          <w:t>4.2.5</w:t>
        </w:r>
        <w:r>
          <w:rPr>
            <w:rFonts w:asciiTheme="minorHAnsi" w:hAnsiTheme="minorHAnsi" w:cstheme="minorBidi"/>
            <w:noProof/>
            <w:szCs w:val="22"/>
          </w:rPr>
          <w:tab/>
        </w:r>
        <w:r w:rsidRPr="0079541E">
          <w:rPr>
            <w:rStyle w:val="Hyperlink"/>
            <w:noProof/>
          </w:rPr>
          <w:t>Import Column Configuration</w:t>
        </w:r>
        <w:r>
          <w:rPr>
            <w:noProof/>
            <w:webHidden/>
          </w:rPr>
          <w:tab/>
        </w:r>
        <w:r>
          <w:rPr>
            <w:noProof/>
            <w:webHidden/>
          </w:rPr>
          <w:fldChar w:fldCharType="begin"/>
        </w:r>
        <w:r>
          <w:rPr>
            <w:noProof/>
            <w:webHidden/>
          </w:rPr>
          <w:instrText xml:space="preserve"> PAGEREF _Toc96541072 \h </w:instrText>
        </w:r>
        <w:r>
          <w:rPr>
            <w:noProof/>
            <w:webHidden/>
          </w:rPr>
        </w:r>
        <w:r>
          <w:rPr>
            <w:noProof/>
            <w:webHidden/>
          </w:rPr>
          <w:fldChar w:fldCharType="separate"/>
        </w:r>
        <w:r>
          <w:rPr>
            <w:noProof/>
            <w:webHidden/>
          </w:rPr>
          <w:t>21</w:t>
        </w:r>
        <w:r>
          <w:rPr>
            <w:noProof/>
            <w:webHidden/>
          </w:rPr>
          <w:fldChar w:fldCharType="end"/>
        </w:r>
      </w:hyperlink>
    </w:p>
    <w:p w14:paraId="4F0A713F" w14:textId="37D9ED44" w:rsidR="005170BE" w:rsidRDefault="005170BE">
      <w:pPr>
        <w:pStyle w:val="TOC3"/>
        <w:tabs>
          <w:tab w:val="left" w:pos="1000"/>
          <w:tab w:val="right" w:leader="dot" w:pos="9017"/>
        </w:tabs>
        <w:rPr>
          <w:rFonts w:asciiTheme="minorHAnsi" w:hAnsiTheme="minorHAnsi" w:cstheme="minorBidi"/>
          <w:noProof/>
          <w:szCs w:val="22"/>
        </w:rPr>
      </w:pPr>
      <w:hyperlink w:anchor="_Toc96541073" w:history="1">
        <w:r w:rsidRPr="0079541E">
          <w:rPr>
            <w:rStyle w:val="Hyperlink"/>
            <w:noProof/>
          </w:rPr>
          <w:t>4.2.6</w:t>
        </w:r>
        <w:r>
          <w:rPr>
            <w:rFonts w:asciiTheme="minorHAnsi" w:hAnsiTheme="minorHAnsi" w:cstheme="minorBidi"/>
            <w:noProof/>
            <w:szCs w:val="22"/>
          </w:rPr>
          <w:tab/>
        </w:r>
        <w:r w:rsidRPr="0079541E">
          <w:rPr>
            <w:rStyle w:val="Hyperlink"/>
            <w:noProof/>
          </w:rPr>
          <w:t>Attribute Mappings</w:t>
        </w:r>
        <w:r>
          <w:rPr>
            <w:noProof/>
            <w:webHidden/>
          </w:rPr>
          <w:tab/>
        </w:r>
        <w:r>
          <w:rPr>
            <w:noProof/>
            <w:webHidden/>
          </w:rPr>
          <w:fldChar w:fldCharType="begin"/>
        </w:r>
        <w:r>
          <w:rPr>
            <w:noProof/>
            <w:webHidden/>
          </w:rPr>
          <w:instrText xml:space="preserve"> PAGEREF _Toc96541073 \h </w:instrText>
        </w:r>
        <w:r>
          <w:rPr>
            <w:noProof/>
            <w:webHidden/>
          </w:rPr>
        </w:r>
        <w:r>
          <w:rPr>
            <w:noProof/>
            <w:webHidden/>
          </w:rPr>
          <w:fldChar w:fldCharType="separate"/>
        </w:r>
        <w:r>
          <w:rPr>
            <w:noProof/>
            <w:webHidden/>
          </w:rPr>
          <w:t>22</w:t>
        </w:r>
        <w:r>
          <w:rPr>
            <w:noProof/>
            <w:webHidden/>
          </w:rPr>
          <w:fldChar w:fldCharType="end"/>
        </w:r>
      </w:hyperlink>
    </w:p>
    <w:p w14:paraId="5EA76164" w14:textId="4B9CD742" w:rsidR="005170BE" w:rsidRDefault="005170BE">
      <w:pPr>
        <w:pStyle w:val="TOC2"/>
        <w:rPr>
          <w:rFonts w:cstheme="minorBidi"/>
          <w:bCs w:val="0"/>
          <w:i w:val="0"/>
          <w:szCs w:val="22"/>
        </w:rPr>
      </w:pPr>
      <w:hyperlink w:anchor="_Toc96541074" w:history="1">
        <w:r w:rsidRPr="0079541E">
          <w:rPr>
            <w:rStyle w:val="Hyperlink"/>
          </w:rPr>
          <w:t>4.3</w:t>
        </w:r>
        <w:r>
          <w:rPr>
            <w:rFonts w:cstheme="minorBidi"/>
            <w:bCs w:val="0"/>
            <w:i w:val="0"/>
            <w:szCs w:val="22"/>
          </w:rPr>
          <w:tab/>
        </w:r>
        <w:r w:rsidRPr="0079541E">
          <w:rPr>
            <w:rStyle w:val="Hyperlink"/>
          </w:rPr>
          <w:t>Client-Side Post Deployment Steps</w:t>
        </w:r>
        <w:r>
          <w:rPr>
            <w:webHidden/>
          </w:rPr>
          <w:tab/>
        </w:r>
        <w:r>
          <w:rPr>
            <w:webHidden/>
          </w:rPr>
          <w:fldChar w:fldCharType="begin"/>
        </w:r>
        <w:r>
          <w:rPr>
            <w:webHidden/>
          </w:rPr>
          <w:instrText xml:space="preserve"> PAGEREF _Toc96541074 \h </w:instrText>
        </w:r>
        <w:r>
          <w:rPr>
            <w:webHidden/>
          </w:rPr>
        </w:r>
        <w:r>
          <w:rPr>
            <w:webHidden/>
          </w:rPr>
          <w:fldChar w:fldCharType="separate"/>
        </w:r>
        <w:r>
          <w:rPr>
            <w:webHidden/>
          </w:rPr>
          <w:t>23</w:t>
        </w:r>
        <w:r>
          <w:rPr>
            <w:webHidden/>
          </w:rPr>
          <w:fldChar w:fldCharType="end"/>
        </w:r>
      </w:hyperlink>
    </w:p>
    <w:p w14:paraId="56501B8F" w14:textId="788DDA7C" w:rsidR="005170BE" w:rsidRDefault="005170BE">
      <w:pPr>
        <w:pStyle w:val="TOC3"/>
        <w:tabs>
          <w:tab w:val="left" w:pos="1000"/>
          <w:tab w:val="right" w:leader="dot" w:pos="9017"/>
        </w:tabs>
        <w:rPr>
          <w:rFonts w:asciiTheme="minorHAnsi" w:hAnsiTheme="minorHAnsi" w:cstheme="minorBidi"/>
          <w:noProof/>
          <w:szCs w:val="22"/>
        </w:rPr>
      </w:pPr>
      <w:hyperlink w:anchor="_Toc96541075" w:history="1">
        <w:r w:rsidRPr="0079541E">
          <w:rPr>
            <w:rStyle w:val="Hyperlink"/>
            <w:noProof/>
          </w:rPr>
          <w:t>4.3.1</w:t>
        </w:r>
        <w:r>
          <w:rPr>
            <w:rFonts w:asciiTheme="minorHAnsi" w:hAnsiTheme="minorHAnsi" w:cstheme="minorBidi"/>
            <w:noProof/>
            <w:szCs w:val="22"/>
          </w:rPr>
          <w:tab/>
        </w:r>
        <w:r w:rsidRPr="0079541E">
          <w:rPr>
            <w:rStyle w:val="Hyperlink"/>
            <w:noProof/>
          </w:rPr>
          <w:t>Install Active Workspace Icons for Teamcenter Rapid Implementation Items</w:t>
        </w:r>
        <w:r>
          <w:rPr>
            <w:noProof/>
            <w:webHidden/>
          </w:rPr>
          <w:tab/>
        </w:r>
        <w:r>
          <w:rPr>
            <w:noProof/>
            <w:webHidden/>
          </w:rPr>
          <w:fldChar w:fldCharType="begin"/>
        </w:r>
        <w:r>
          <w:rPr>
            <w:noProof/>
            <w:webHidden/>
          </w:rPr>
          <w:instrText xml:space="preserve"> PAGEREF _Toc96541075 \h </w:instrText>
        </w:r>
        <w:r>
          <w:rPr>
            <w:noProof/>
            <w:webHidden/>
          </w:rPr>
        </w:r>
        <w:r>
          <w:rPr>
            <w:noProof/>
            <w:webHidden/>
          </w:rPr>
          <w:fldChar w:fldCharType="separate"/>
        </w:r>
        <w:r>
          <w:rPr>
            <w:noProof/>
            <w:webHidden/>
          </w:rPr>
          <w:t>23</w:t>
        </w:r>
        <w:r>
          <w:rPr>
            <w:noProof/>
            <w:webHidden/>
          </w:rPr>
          <w:fldChar w:fldCharType="end"/>
        </w:r>
      </w:hyperlink>
    </w:p>
    <w:p w14:paraId="5A3E1BCF" w14:textId="2A7BFB36" w:rsidR="005170BE" w:rsidRDefault="005170BE">
      <w:pPr>
        <w:pStyle w:val="TOC3"/>
        <w:tabs>
          <w:tab w:val="left" w:pos="1000"/>
          <w:tab w:val="right" w:leader="dot" w:pos="9017"/>
        </w:tabs>
        <w:rPr>
          <w:rFonts w:asciiTheme="minorHAnsi" w:hAnsiTheme="minorHAnsi" w:cstheme="minorBidi"/>
          <w:noProof/>
          <w:szCs w:val="22"/>
        </w:rPr>
      </w:pPr>
      <w:hyperlink w:anchor="_Toc96541076" w:history="1">
        <w:r w:rsidRPr="0079541E">
          <w:rPr>
            <w:rStyle w:val="Hyperlink"/>
            <w:noProof/>
          </w:rPr>
          <w:t>4.3.2</w:t>
        </w:r>
        <w:r>
          <w:rPr>
            <w:rFonts w:asciiTheme="minorHAnsi" w:hAnsiTheme="minorHAnsi" w:cstheme="minorBidi"/>
            <w:noProof/>
            <w:szCs w:val="22"/>
          </w:rPr>
          <w:tab/>
        </w:r>
        <w:r w:rsidRPr="0079541E">
          <w:rPr>
            <w:rStyle w:val="Hyperlink"/>
            <w:noProof/>
          </w:rPr>
          <w:t>Install Active Workspace Icons for Status Flags</w:t>
        </w:r>
        <w:r>
          <w:rPr>
            <w:noProof/>
            <w:webHidden/>
          </w:rPr>
          <w:tab/>
        </w:r>
        <w:r>
          <w:rPr>
            <w:noProof/>
            <w:webHidden/>
          </w:rPr>
          <w:fldChar w:fldCharType="begin"/>
        </w:r>
        <w:r>
          <w:rPr>
            <w:noProof/>
            <w:webHidden/>
          </w:rPr>
          <w:instrText xml:space="preserve"> PAGEREF _Toc96541076 \h </w:instrText>
        </w:r>
        <w:r>
          <w:rPr>
            <w:noProof/>
            <w:webHidden/>
          </w:rPr>
        </w:r>
        <w:r>
          <w:rPr>
            <w:noProof/>
            <w:webHidden/>
          </w:rPr>
          <w:fldChar w:fldCharType="separate"/>
        </w:r>
        <w:r>
          <w:rPr>
            <w:noProof/>
            <w:webHidden/>
          </w:rPr>
          <w:t>24</w:t>
        </w:r>
        <w:r>
          <w:rPr>
            <w:noProof/>
            <w:webHidden/>
          </w:rPr>
          <w:fldChar w:fldCharType="end"/>
        </w:r>
      </w:hyperlink>
    </w:p>
    <w:p w14:paraId="1BBDAC64" w14:textId="2C368237" w:rsidR="005170BE" w:rsidRDefault="005170BE">
      <w:pPr>
        <w:pStyle w:val="TOC3"/>
        <w:tabs>
          <w:tab w:val="left" w:pos="1000"/>
          <w:tab w:val="right" w:leader="dot" w:pos="9017"/>
        </w:tabs>
        <w:rPr>
          <w:rFonts w:asciiTheme="minorHAnsi" w:hAnsiTheme="minorHAnsi" w:cstheme="minorBidi"/>
          <w:noProof/>
          <w:szCs w:val="22"/>
        </w:rPr>
      </w:pPr>
      <w:hyperlink w:anchor="_Toc96541077" w:history="1">
        <w:r w:rsidRPr="0079541E">
          <w:rPr>
            <w:rStyle w:val="Hyperlink"/>
            <w:noProof/>
          </w:rPr>
          <w:t>4.3.3</w:t>
        </w:r>
        <w:r>
          <w:rPr>
            <w:rFonts w:asciiTheme="minorHAnsi" w:hAnsiTheme="minorHAnsi" w:cstheme="minorBidi"/>
            <w:noProof/>
            <w:szCs w:val="22"/>
          </w:rPr>
          <w:tab/>
        </w:r>
        <w:r w:rsidRPr="0079541E">
          <w:rPr>
            <w:rStyle w:val="Hyperlink"/>
            <w:noProof/>
          </w:rPr>
          <w:t>Install Visual Indicators for Release Status</w:t>
        </w:r>
        <w:r>
          <w:rPr>
            <w:noProof/>
            <w:webHidden/>
          </w:rPr>
          <w:tab/>
        </w:r>
        <w:r>
          <w:rPr>
            <w:noProof/>
            <w:webHidden/>
          </w:rPr>
          <w:fldChar w:fldCharType="begin"/>
        </w:r>
        <w:r>
          <w:rPr>
            <w:noProof/>
            <w:webHidden/>
          </w:rPr>
          <w:instrText xml:space="preserve"> PAGEREF _Toc96541077 \h </w:instrText>
        </w:r>
        <w:r>
          <w:rPr>
            <w:noProof/>
            <w:webHidden/>
          </w:rPr>
        </w:r>
        <w:r>
          <w:rPr>
            <w:noProof/>
            <w:webHidden/>
          </w:rPr>
          <w:fldChar w:fldCharType="separate"/>
        </w:r>
        <w:r>
          <w:rPr>
            <w:noProof/>
            <w:webHidden/>
          </w:rPr>
          <w:t>24</w:t>
        </w:r>
        <w:r>
          <w:rPr>
            <w:noProof/>
            <w:webHidden/>
          </w:rPr>
          <w:fldChar w:fldCharType="end"/>
        </w:r>
      </w:hyperlink>
    </w:p>
    <w:p w14:paraId="568B4A26" w14:textId="0EFEE67F" w:rsidR="005170BE" w:rsidRDefault="005170BE">
      <w:pPr>
        <w:pStyle w:val="TOC2"/>
        <w:rPr>
          <w:rFonts w:cstheme="minorBidi"/>
          <w:bCs w:val="0"/>
          <w:i w:val="0"/>
          <w:szCs w:val="22"/>
        </w:rPr>
      </w:pPr>
      <w:hyperlink w:anchor="_Toc96541078" w:history="1">
        <w:r w:rsidRPr="0079541E">
          <w:rPr>
            <w:rStyle w:val="Hyperlink"/>
          </w:rPr>
          <w:t>4.4</w:t>
        </w:r>
        <w:r>
          <w:rPr>
            <w:rFonts w:cstheme="minorBidi"/>
            <w:bCs w:val="0"/>
            <w:i w:val="0"/>
            <w:szCs w:val="22"/>
          </w:rPr>
          <w:tab/>
        </w:r>
        <w:r w:rsidRPr="0079541E">
          <w:rPr>
            <w:rStyle w:val="Hyperlink"/>
          </w:rPr>
          <w:t>NX integration Steps</w:t>
        </w:r>
        <w:r>
          <w:rPr>
            <w:webHidden/>
          </w:rPr>
          <w:tab/>
        </w:r>
        <w:r>
          <w:rPr>
            <w:webHidden/>
          </w:rPr>
          <w:fldChar w:fldCharType="begin"/>
        </w:r>
        <w:r>
          <w:rPr>
            <w:webHidden/>
          </w:rPr>
          <w:instrText xml:space="preserve"> PAGEREF _Toc96541078 \h </w:instrText>
        </w:r>
        <w:r>
          <w:rPr>
            <w:webHidden/>
          </w:rPr>
        </w:r>
        <w:r>
          <w:rPr>
            <w:webHidden/>
          </w:rPr>
          <w:fldChar w:fldCharType="separate"/>
        </w:r>
        <w:r>
          <w:rPr>
            <w:webHidden/>
          </w:rPr>
          <w:t>25</w:t>
        </w:r>
        <w:r>
          <w:rPr>
            <w:webHidden/>
          </w:rPr>
          <w:fldChar w:fldCharType="end"/>
        </w:r>
      </w:hyperlink>
    </w:p>
    <w:p w14:paraId="38A87B22" w14:textId="4CD5CF34" w:rsidR="005170BE" w:rsidRDefault="005170BE">
      <w:pPr>
        <w:pStyle w:val="TOC2"/>
        <w:rPr>
          <w:rFonts w:cstheme="minorBidi"/>
          <w:bCs w:val="0"/>
          <w:i w:val="0"/>
          <w:szCs w:val="22"/>
        </w:rPr>
      </w:pPr>
      <w:hyperlink w:anchor="_Toc96541079" w:history="1">
        <w:r w:rsidRPr="0079541E">
          <w:rPr>
            <w:rStyle w:val="Hyperlink"/>
          </w:rPr>
          <w:t>4.5</w:t>
        </w:r>
        <w:r>
          <w:rPr>
            <w:rFonts w:cstheme="minorBidi"/>
            <w:bCs w:val="0"/>
            <w:i w:val="0"/>
            <w:szCs w:val="22"/>
          </w:rPr>
          <w:tab/>
        </w:r>
        <w:r w:rsidRPr="0079541E">
          <w:rPr>
            <w:rStyle w:val="Hyperlink"/>
          </w:rPr>
          <w:t>AWC Indexing</w:t>
        </w:r>
        <w:r>
          <w:rPr>
            <w:webHidden/>
          </w:rPr>
          <w:tab/>
        </w:r>
        <w:r>
          <w:rPr>
            <w:webHidden/>
          </w:rPr>
          <w:fldChar w:fldCharType="begin"/>
        </w:r>
        <w:r>
          <w:rPr>
            <w:webHidden/>
          </w:rPr>
          <w:instrText xml:space="preserve"> PAGEREF _Toc96541079 \h </w:instrText>
        </w:r>
        <w:r>
          <w:rPr>
            <w:webHidden/>
          </w:rPr>
        </w:r>
        <w:r>
          <w:rPr>
            <w:webHidden/>
          </w:rPr>
          <w:fldChar w:fldCharType="separate"/>
        </w:r>
        <w:r>
          <w:rPr>
            <w:webHidden/>
          </w:rPr>
          <w:t>26</w:t>
        </w:r>
        <w:r>
          <w:rPr>
            <w:webHidden/>
          </w:rPr>
          <w:fldChar w:fldCharType="end"/>
        </w:r>
      </w:hyperlink>
    </w:p>
    <w:p w14:paraId="32888D56" w14:textId="63DB7EBE" w:rsidR="005170BE" w:rsidRDefault="005170BE">
      <w:pPr>
        <w:pStyle w:val="TOC2"/>
        <w:rPr>
          <w:rFonts w:cstheme="minorBidi"/>
          <w:bCs w:val="0"/>
          <w:i w:val="0"/>
          <w:szCs w:val="22"/>
        </w:rPr>
      </w:pPr>
      <w:hyperlink w:anchor="_Toc96541080" w:history="1">
        <w:r w:rsidRPr="0079541E">
          <w:rPr>
            <w:rStyle w:val="Hyperlink"/>
          </w:rPr>
          <w:t>4.6</w:t>
        </w:r>
        <w:r>
          <w:rPr>
            <w:rFonts w:cstheme="minorBidi"/>
            <w:bCs w:val="0"/>
            <w:i w:val="0"/>
            <w:szCs w:val="22"/>
          </w:rPr>
          <w:tab/>
        </w:r>
        <w:r w:rsidRPr="0079541E">
          <w:rPr>
            <w:rStyle w:val="Hyperlink"/>
          </w:rPr>
          <w:t>Restart Services</w:t>
        </w:r>
        <w:r>
          <w:rPr>
            <w:webHidden/>
          </w:rPr>
          <w:tab/>
        </w:r>
        <w:r>
          <w:rPr>
            <w:webHidden/>
          </w:rPr>
          <w:fldChar w:fldCharType="begin"/>
        </w:r>
        <w:r>
          <w:rPr>
            <w:webHidden/>
          </w:rPr>
          <w:instrText xml:space="preserve"> PAGEREF _Toc96541080 \h </w:instrText>
        </w:r>
        <w:r>
          <w:rPr>
            <w:webHidden/>
          </w:rPr>
        </w:r>
        <w:r>
          <w:rPr>
            <w:webHidden/>
          </w:rPr>
          <w:fldChar w:fldCharType="separate"/>
        </w:r>
        <w:r>
          <w:rPr>
            <w:webHidden/>
          </w:rPr>
          <w:t>26</w:t>
        </w:r>
        <w:r>
          <w:rPr>
            <w:webHidden/>
          </w:rPr>
          <w:fldChar w:fldCharType="end"/>
        </w:r>
      </w:hyperlink>
    </w:p>
    <w:p w14:paraId="3BA2E8BF" w14:textId="7BD357A4" w:rsidR="005170BE" w:rsidRDefault="005170BE">
      <w:pPr>
        <w:pStyle w:val="TOC1"/>
        <w:tabs>
          <w:tab w:val="left" w:pos="400"/>
          <w:tab w:val="right" w:leader="dot" w:pos="9017"/>
        </w:tabs>
        <w:rPr>
          <w:bCs w:val="0"/>
          <w:caps w:val="0"/>
          <w:noProof/>
          <w:szCs w:val="22"/>
        </w:rPr>
      </w:pPr>
      <w:hyperlink w:anchor="_Toc96541081" w:history="1">
        <w:r w:rsidRPr="0079541E">
          <w:rPr>
            <w:rStyle w:val="Hyperlink"/>
            <w:noProof/>
          </w:rPr>
          <w:t>5.</w:t>
        </w:r>
        <w:r>
          <w:rPr>
            <w:bCs w:val="0"/>
            <w:caps w:val="0"/>
            <w:noProof/>
            <w:szCs w:val="22"/>
          </w:rPr>
          <w:tab/>
        </w:r>
        <w:r w:rsidRPr="0079541E">
          <w:rPr>
            <w:rStyle w:val="Hyperlink"/>
            <w:noProof/>
          </w:rPr>
          <w:t>Appendix A: Checklist</w:t>
        </w:r>
        <w:r>
          <w:rPr>
            <w:noProof/>
            <w:webHidden/>
          </w:rPr>
          <w:tab/>
        </w:r>
        <w:r>
          <w:rPr>
            <w:noProof/>
            <w:webHidden/>
          </w:rPr>
          <w:fldChar w:fldCharType="begin"/>
        </w:r>
        <w:r>
          <w:rPr>
            <w:noProof/>
            <w:webHidden/>
          </w:rPr>
          <w:instrText xml:space="preserve"> PAGEREF _Toc96541081 \h </w:instrText>
        </w:r>
        <w:r>
          <w:rPr>
            <w:noProof/>
            <w:webHidden/>
          </w:rPr>
        </w:r>
        <w:r>
          <w:rPr>
            <w:noProof/>
            <w:webHidden/>
          </w:rPr>
          <w:fldChar w:fldCharType="separate"/>
        </w:r>
        <w:r>
          <w:rPr>
            <w:noProof/>
            <w:webHidden/>
          </w:rPr>
          <w:t>26</w:t>
        </w:r>
        <w:r>
          <w:rPr>
            <w:noProof/>
            <w:webHidden/>
          </w:rPr>
          <w:fldChar w:fldCharType="end"/>
        </w:r>
      </w:hyperlink>
    </w:p>
    <w:p w14:paraId="73C7AC51" w14:textId="75B7DF02" w:rsidR="005170BE" w:rsidRDefault="005170BE">
      <w:pPr>
        <w:pStyle w:val="TOC1"/>
        <w:tabs>
          <w:tab w:val="left" w:pos="400"/>
          <w:tab w:val="right" w:leader="dot" w:pos="9017"/>
        </w:tabs>
        <w:rPr>
          <w:bCs w:val="0"/>
          <w:caps w:val="0"/>
          <w:noProof/>
          <w:szCs w:val="22"/>
        </w:rPr>
      </w:pPr>
      <w:hyperlink w:anchor="_Toc96541082" w:history="1">
        <w:r w:rsidRPr="0079541E">
          <w:rPr>
            <w:rStyle w:val="Hyperlink"/>
            <w:noProof/>
          </w:rPr>
          <w:t>6.</w:t>
        </w:r>
        <w:r>
          <w:rPr>
            <w:bCs w:val="0"/>
            <w:caps w:val="0"/>
            <w:noProof/>
            <w:szCs w:val="22"/>
          </w:rPr>
          <w:tab/>
        </w:r>
        <w:r w:rsidRPr="0079541E">
          <w:rPr>
            <w:rStyle w:val="Hyperlink"/>
            <w:noProof/>
          </w:rPr>
          <w:t>Appendix B – TEM : Teamcenter and AWC Options</w:t>
        </w:r>
        <w:r>
          <w:rPr>
            <w:noProof/>
            <w:webHidden/>
          </w:rPr>
          <w:tab/>
        </w:r>
        <w:r>
          <w:rPr>
            <w:noProof/>
            <w:webHidden/>
          </w:rPr>
          <w:fldChar w:fldCharType="begin"/>
        </w:r>
        <w:r>
          <w:rPr>
            <w:noProof/>
            <w:webHidden/>
          </w:rPr>
          <w:instrText xml:space="preserve"> PAGEREF _Toc96541082 \h </w:instrText>
        </w:r>
        <w:r>
          <w:rPr>
            <w:noProof/>
            <w:webHidden/>
          </w:rPr>
        </w:r>
        <w:r>
          <w:rPr>
            <w:noProof/>
            <w:webHidden/>
          </w:rPr>
          <w:fldChar w:fldCharType="separate"/>
        </w:r>
        <w:r>
          <w:rPr>
            <w:noProof/>
            <w:webHidden/>
          </w:rPr>
          <w:t>27</w:t>
        </w:r>
        <w:r>
          <w:rPr>
            <w:noProof/>
            <w:webHidden/>
          </w:rPr>
          <w:fldChar w:fldCharType="end"/>
        </w:r>
      </w:hyperlink>
    </w:p>
    <w:p w14:paraId="05071409" w14:textId="4E2AA3D3" w:rsidR="007D47BC" w:rsidRPr="00EC7C33" w:rsidRDefault="00FF1117" w:rsidP="00C63839">
      <w:r>
        <w:rPr>
          <w:bCs/>
          <w:caps/>
          <w:szCs w:val="24"/>
        </w:rPr>
        <w:fldChar w:fldCharType="end"/>
      </w:r>
    </w:p>
    <w:p w14:paraId="437BC09C" w14:textId="118358F9" w:rsidR="00811276" w:rsidRPr="00EC7C33" w:rsidRDefault="00C63839" w:rsidP="000D1C2C">
      <w:pPr>
        <w:pStyle w:val="Heading1"/>
      </w:pPr>
      <w:r w:rsidRPr="00EC7C33">
        <w:br w:type="page"/>
      </w:r>
      <w:bookmarkStart w:id="0" w:name="_Toc96541056"/>
      <w:r w:rsidR="00811276" w:rsidRPr="00EC7C33">
        <w:lastRenderedPageBreak/>
        <w:t>Introduction</w:t>
      </w:r>
      <w:bookmarkEnd w:id="0"/>
    </w:p>
    <w:p w14:paraId="150C8215" w14:textId="193E391D" w:rsidR="00766E59" w:rsidRPr="00EC7C33" w:rsidRDefault="001652A9" w:rsidP="00766E59">
      <w:pPr>
        <w:rPr>
          <w:rFonts w:eastAsia="Malgun Gothic"/>
        </w:rPr>
      </w:pPr>
      <w:r w:rsidRPr="00EC7C33">
        <w:rPr>
          <w:rFonts w:eastAsia="Malgun Gothic"/>
        </w:rPr>
        <w:t xml:space="preserve">The intent of this document is to </w:t>
      </w:r>
      <w:r w:rsidR="00766E59" w:rsidRPr="00EC7C33">
        <w:rPr>
          <w:rFonts w:eastAsia="Malgun Gothic"/>
        </w:rPr>
        <w:t>describe</w:t>
      </w:r>
      <w:r w:rsidRPr="00EC7C33">
        <w:rPr>
          <w:rFonts w:eastAsia="Malgun Gothic"/>
        </w:rPr>
        <w:t xml:space="preserve"> the solution </w:t>
      </w:r>
      <w:r w:rsidR="00766E59" w:rsidRPr="00EC7C33">
        <w:rPr>
          <w:rFonts w:eastAsia="Malgun Gothic"/>
        </w:rPr>
        <w:t>deployment</w:t>
      </w:r>
      <w:r w:rsidRPr="00EC7C33">
        <w:rPr>
          <w:rFonts w:eastAsia="Malgun Gothic"/>
        </w:rPr>
        <w:t xml:space="preserve"> for </w:t>
      </w:r>
      <w:r w:rsidR="009307B0">
        <w:rPr>
          <w:rFonts w:eastAsia="Malgun Gothic"/>
        </w:rPr>
        <w:t>Teamcenter Rapid Implementation</w:t>
      </w:r>
      <w:r w:rsidRPr="00EC7C33">
        <w:rPr>
          <w:rFonts w:eastAsia="Malgun Gothic"/>
        </w:rPr>
        <w:t xml:space="preserve"> Teamcenter Solution. </w:t>
      </w:r>
      <w:r w:rsidR="00766E59" w:rsidRPr="00EC7C33">
        <w:rPr>
          <w:rFonts w:eastAsia="Malgun Gothic"/>
        </w:rPr>
        <w:t xml:space="preserve">This document provides step by step instructions on how to deploy the custom package in the </w:t>
      </w:r>
      <w:r w:rsidR="009307B0">
        <w:rPr>
          <w:rFonts w:eastAsia="Malgun Gothic"/>
        </w:rPr>
        <w:t>Teamcenter Rapid Implementation</w:t>
      </w:r>
      <w:r w:rsidR="00766E59" w:rsidRPr="00EC7C33">
        <w:rPr>
          <w:rFonts w:eastAsia="Malgun Gothic"/>
        </w:rPr>
        <w:t xml:space="preserve"> environments. The deployment for any build involves following tasks</w:t>
      </w:r>
    </w:p>
    <w:p w14:paraId="2A3A9E5B" w14:textId="3F6EFB5A" w:rsidR="00766E59" w:rsidRPr="00EC7C33" w:rsidRDefault="00087B7B" w:rsidP="002C2030">
      <w:pPr>
        <w:pStyle w:val="ListParagraph"/>
        <w:numPr>
          <w:ilvl w:val="0"/>
          <w:numId w:val="13"/>
        </w:numPr>
        <w:spacing w:before="120" w:after="120"/>
        <w:ind w:left="720" w:hanging="360"/>
        <w:contextualSpacing w:val="0"/>
        <w:rPr>
          <w:rFonts w:eastAsia="Malgun Gothic"/>
        </w:rPr>
      </w:pPr>
      <w:r>
        <w:rPr>
          <w:rFonts w:eastAsia="Malgun Gothic"/>
        </w:rPr>
        <w:t xml:space="preserve">Installing the pre-requisites </w:t>
      </w:r>
    </w:p>
    <w:p w14:paraId="1BE722FC" w14:textId="759DECCA" w:rsidR="00766E59" w:rsidRPr="00EC7C33" w:rsidRDefault="00766E59" w:rsidP="002C2030">
      <w:pPr>
        <w:pStyle w:val="ListParagraph"/>
        <w:numPr>
          <w:ilvl w:val="0"/>
          <w:numId w:val="13"/>
        </w:numPr>
        <w:spacing w:before="120" w:after="120"/>
        <w:ind w:left="720" w:hanging="360"/>
        <w:contextualSpacing w:val="0"/>
        <w:rPr>
          <w:rFonts w:eastAsia="Malgun Gothic"/>
        </w:rPr>
      </w:pPr>
      <w:r w:rsidRPr="00EC7C33">
        <w:rPr>
          <w:rFonts w:eastAsia="Malgun Gothic"/>
        </w:rPr>
        <w:t>Deploying BMIDE Deployment package</w:t>
      </w:r>
    </w:p>
    <w:p w14:paraId="6C8BEFDC" w14:textId="350A62D6" w:rsidR="00766E59" w:rsidRPr="00EC7C33" w:rsidRDefault="00766E59" w:rsidP="002C2030">
      <w:pPr>
        <w:pStyle w:val="ListParagraph"/>
        <w:numPr>
          <w:ilvl w:val="0"/>
          <w:numId w:val="13"/>
        </w:numPr>
        <w:spacing w:before="120" w:after="120"/>
        <w:ind w:left="720" w:hanging="360"/>
        <w:contextualSpacing w:val="0"/>
        <w:rPr>
          <w:rFonts w:eastAsia="Malgun Gothic"/>
        </w:rPr>
      </w:pPr>
      <w:r w:rsidRPr="00EC7C33">
        <w:rPr>
          <w:rFonts w:eastAsia="Malgun Gothic"/>
        </w:rPr>
        <w:t xml:space="preserve">Running post deployment scripts to install </w:t>
      </w:r>
      <w:r w:rsidR="00225887">
        <w:rPr>
          <w:rFonts w:eastAsia="Malgun Gothic"/>
        </w:rPr>
        <w:t>n</w:t>
      </w:r>
      <w:r w:rsidRPr="00EC7C33">
        <w:rPr>
          <w:rFonts w:eastAsia="Malgun Gothic"/>
        </w:rPr>
        <w:t>on-BMIDE configuration to Teamcenter</w:t>
      </w:r>
      <w:r w:rsidR="00FF563A">
        <w:rPr>
          <w:rFonts w:eastAsia="Malgun Gothic"/>
        </w:rPr>
        <w:t xml:space="preserve"> &amp; </w:t>
      </w:r>
      <w:r w:rsidR="00FF563A" w:rsidRPr="00EC7C33">
        <w:t>Active Workspace</w:t>
      </w:r>
      <w:r w:rsidR="00225887">
        <w:rPr>
          <w:rFonts w:eastAsia="Malgun Gothic"/>
        </w:rPr>
        <w:t xml:space="preserve"> Client</w:t>
      </w:r>
    </w:p>
    <w:p w14:paraId="5FD3C0F1" w14:textId="1FAD8756" w:rsidR="00766E59" w:rsidRPr="00EC7C33" w:rsidRDefault="00766E59" w:rsidP="002C2030">
      <w:pPr>
        <w:pStyle w:val="ListParagraph"/>
        <w:numPr>
          <w:ilvl w:val="0"/>
          <w:numId w:val="13"/>
        </w:numPr>
        <w:spacing w:before="120" w:after="120"/>
        <w:ind w:left="720" w:hanging="360"/>
        <w:contextualSpacing w:val="0"/>
        <w:rPr>
          <w:rFonts w:eastAsia="Malgun Gothic"/>
        </w:rPr>
      </w:pPr>
      <w:r w:rsidRPr="00EC7C33">
        <w:rPr>
          <w:rFonts w:eastAsia="Malgun Gothic"/>
        </w:rPr>
        <w:t xml:space="preserve">Configuring Dispatcher and Translators </w:t>
      </w:r>
    </w:p>
    <w:p w14:paraId="46920568" w14:textId="7BEC9C82" w:rsidR="00766E59" w:rsidRPr="00EC7C33" w:rsidRDefault="00766E59" w:rsidP="002C2030">
      <w:pPr>
        <w:pStyle w:val="ListParagraph"/>
        <w:numPr>
          <w:ilvl w:val="0"/>
          <w:numId w:val="13"/>
        </w:numPr>
        <w:spacing w:before="120" w:after="120"/>
        <w:ind w:left="720" w:hanging="360"/>
        <w:contextualSpacing w:val="0"/>
        <w:rPr>
          <w:rFonts w:eastAsia="Malgun Gothic"/>
        </w:rPr>
      </w:pPr>
      <w:r w:rsidRPr="00EC7C33">
        <w:rPr>
          <w:rFonts w:eastAsia="Malgun Gothic"/>
        </w:rPr>
        <w:t xml:space="preserve">Restarting all services including Indexer </w:t>
      </w:r>
    </w:p>
    <w:p w14:paraId="76E3EE34" w14:textId="77777777" w:rsidR="00766E59" w:rsidRPr="00EC7C33" w:rsidRDefault="00766E59" w:rsidP="00766E59">
      <w:pPr>
        <w:ind w:left="630" w:hanging="270"/>
        <w:rPr>
          <w:rFonts w:eastAsia="Malgun Gothic"/>
        </w:rPr>
      </w:pPr>
    </w:p>
    <w:p w14:paraId="0D0171E2" w14:textId="5A4E89C3" w:rsidR="00696B7B" w:rsidRPr="00EC7C33" w:rsidRDefault="00766E59" w:rsidP="00766E59">
      <w:r w:rsidRPr="00EC7C33">
        <w:rPr>
          <w:b/>
          <w:u w:val="single"/>
        </w:rPr>
        <w:t>IMPORTANT NOTE:</w:t>
      </w:r>
      <w:r w:rsidRPr="00EC7C33">
        <w:t xml:space="preserve"> </w:t>
      </w:r>
    </w:p>
    <w:tbl>
      <w:tblPr>
        <w:tblStyle w:val="TableGrid"/>
        <w:tblW w:w="0" w:type="auto"/>
        <w:tblInd w:w="-5" w:type="dxa"/>
        <w:shd w:val="clear" w:color="auto" w:fill="D9D9D9" w:themeFill="background1" w:themeFillShade="D9"/>
        <w:tblLook w:val="04A0" w:firstRow="1" w:lastRow="0" w:firstColumn="1" w:lastColumn="0" w:noHBand="0" w:noVBand="1"/>
      </w:tblPr>
      <w:tblGrid>
        <w:gridCol w:w="8680"/>
      </w:tblGrid>
      <w:tr w:rsidR="00696B7B" w:rsidRPr="00EC7C33" w14:paraId="7C360185" w14:textId="77777777" w:rsidTr="002105E8">
        <w:trPr>
          <w:trHeight w:val="794"/>
        </w:trPr>
        <w:tc>
          <w:tcPr>
            <w:tcW w:w="8680" w:type="dxa"/>
            <w:shd w:val="clear" w:color="auto" w:fill="D9D9D9" w:themeFill="background1" w:themeFillShade="D9"/>
          </w:tcPr>
          <w:p w14:paraId="556E1C06" w14:textId="0B846183" w:rsidR="00696B7B" w:rsidRPr="00EC7C33" w:rsidRDefault="00696B7B" w:rsidP="002C2030">
            <w:pPr>
              <w:numPr>
                <w:ilvl w:val="0"/>
                <w:numId w:val="16"/>
              </w:numPr>
              <w:rPr>
                <w:i/>
              </w:rPr>
            </w:pPr>
            <w:r w:rsidRPr="00EC7C33">
              <w:rPr>
                <w:i/>
              </w:rPr>
              <w:t xml:space="preserve">This document is based on </w:t>
            </w:r>
            <w:r w:rsidR="009307B0">
              <w:rPr>
                <w:i/>
              </w:rPr>
              <w:t>Teamcenter Rapid Implementation</w:t>
            </w:r>
            <w:r w:rsidR="00FF4F2E" w:rsidRPr="00EC7C33">
              <w:rPr>
                <w:i/>
              </w:rPr>
              <w:t xml:space="preserve"> </w:t>
            </w:r>
            <w:r w:rsidR="00B43967" w:rsidRPr="00EC7C33">
              <w:rPr>
                <w:i/>
              </w:rPr>
              <w:t>s</w:t>
            </w:r>
            <w:r w:rsidR="00FF4F2E" w:rsidRPr="00EC7C33">
              <w:rPr>
                <w:i/>
              </w:rPr>
              <w:t>olution</w:t>
            </w:r>
            <w:r w:rsidR="00FF4F2E" w:rsidRPr="00EC7C33">
              <w:rPr>
                <w:b/>
                <w:i/>
              </w:rPr>
              <w:t xml:space="preserve"> (</w:t>
            </w:r>
            <w:proofErr w:type="spellStart"/>
            <w:r w:rsidR="004605AE">
              <w:rPr>
                <w:b/>
                <w:i/>
              </w:rPr>
              <w:t>rimtc</w:t>
            </w:r>
            <w:proofErr w:type="spellEnd"/>
            <w:r w:rsidR="00CD258D">
              <w:rPr>
                <w:b/>
                <w:i/>
              </w:rPr>
              <w:t>)</w:t>
            </w:r>
            <w:r w:rsidR="009B1D49">
              <w:rPr>
                <w:b/>
                <w:i/>
              </w:rPr>
              <w:t xml:space="preserve"> </w:t>
            </w:r>
            <w:r w:rsidR="009B1D49" w:rsidRPr="009B1D49">
              <w:rPr>
                <w:i/>
              </w:rPr>
              <w:t>for</w:t>
            </w:r>
            <w:r w:rsidRPr="00EC7C33">
              <w:rPr>
                <w:b/>
                <w:i/>
              </w:rPr>
              <w:t xml:space="preserve"> </w:t>
            </w:r>
            <w:r w:rsidR="00B11F6B">
              <w:rPr>
                <w:i/>
              </w:rPr>
              <w:t>Teamcenter Deployment</w:t>
            </w:r>
            <w:r w:rsidRPr="00EC7C33">
              <w:rPr>
                <w:i/>
              </w:rPr>
              <w:t xml:space="preserve"> </w:t>
            </w:r>
            <w:r w:rsidR="005C103B" w:rsidRPr="00EC7C33">
              <w:rPr>
                <w:i/>
              </w:rPr>
              <w:t xml:space="preserve">project </w:t>
            </w:r>
            <w:r w:rsidRPr="00EC7C33">
              <w:rPr>
                <w:i/>
              </w:rPr>
              <w:t xml:space="preserve">deployment on </w:t>
            </w:r>
            <w:r w:rsidRPr="00EC7C33">
              <w:rPr>
                <w:b/>
                <w:i/>
              </w:rPr>
              <w:t>Windows</w:t>
            </w:r>
            <w:r w:rsidRPr="00EC7C33">
              <w:rPr>
                <w:i/>
              </w:rPr>
              <w:t xml:space="preserve">. So wherever </w:t>
            </w:r>
            <w:r w:rsidR="003A5EE6" w:rsidRPr="00EC7C33">
              <w:rPr>
                <w:i/>
              </w:rPr>
              <w:t xml:space="preserve">needed change paths </w:t>
            </w:r>
            <w:r w:rsidRPr="00EC7C33">
              <w:rPr>
                <w:i/>
              </w:rPr>
              <w:t xml:space="preserve">for Linux </w:t>
            </w:r>
            <w:r w:rsidR="002105E8" w:rsidRPr="00EC7C33">
              <w:rPr>
                <w:i/>
              </w:rPr>
              <w:t xml:space="preserve">or </w:t>
            </w:r>
            <w:r w:rsidR="00C5386F" w:rsidRPr="00EC7C33">
              <w:rPr>
                <w:i/>
              </w:rPr>
              <w:t>another</w:t>
            </w:r>
            <w:r w:rsidR="002105E8" w:rsidRPr="00EC7C33">
              <w:rPr>
                <w:i/>
              </w:rPr>
              <w:t xml:space="preserve"> o</w:t>
            </w:r>
            <w:r w:rsidRPr="00EC7C33">
              <w:rPr>
                <w:i/>
              </w:rPr>
              <w:t>perating system.</w:t>
            </w:r>
          </w:p>
        </w:tc>
      </w:tr>
    </w:tbl>
    <w:p w14:paraId="47A9913A" w14:textId="3A187FB5" w:rsidR="006F3FB1" w:rsidRPr="00EC7C33" w:rsidRDefault="00766E59" w:rsidP="00766E59">
      <w:pPr>
        <w:ind w:left="630" w:hanging="270"/>
        <w:rPr>
          <w:rFonts w:eastAsia="Malgun Gothic"/>
        </w:rPr>
      </w:pPr>
      <w:r w:rsidRPr="00EC7C33">
        <w:rPr>
          <w:rFonts w:eastAsia="Malgun Gothic"/>
        </w:rPr>
        <w:t xml:space="preserve">    </w:t>
      </w:r>
    </w:p>
    <w:p w14:paraId="7BAD1899" w14:textId="1CCA3350" w:rsidR="00D70FCC" w:rsidRPr="00EC7C33" w:rsidRDefault="00D70FCC" w:rsidP="000D1C2C">
      <w:pPr>
        <w:pStyle w:val="Heading1"/>
      </w:pPr>
      <w:bookmarkStart w:id="1" w:name="_Ref50223139"/>
      <w:bookmarkStart w:id="2" w:name="_Ref50223212"/>
      <w:bookmarkStart w:id="3" w:name="_Toc496706265"/>
      <w:bookmarkStart w:id="4" w:name="_Toc496722363"/>
      <w:bookmarkStart w:id="5" w:name="_Toc96541057"/>
      <w:r w:rsidRPr="00EC7C33">
        <w:t>Solution Deployment Overview</w:t>
      </w:r>
      <w:bookmarkEnd w:id="1"/>
      <w:bookmarkEnd w:id="2"/>
      <w:bookmarkEnd w:id="5"/>
    </w:p>
    <w:p w14:paraId="487CB8A0" w14:textId="0467EFDE" w:rsidR="0004582A" w:rsidRPr="00EC7C33" w:rsidRDefault="00811276" w:rsidP="00D24BC5">
      <w:pPr>
        <w:pStyle w:val="Heading2"/>
      </w:pPr>
      <w:bookmarkStart w:id="6" w:name="_Toc96541058"/>
      <w:r w:rsidRPr="00EC7C33">
        <w:t xml:space="preserve">Solution </w:t>
      </w:r>
      <w:r w:rsidR="00766E59" w:rsidRPr="00EC7C33">
        <w:t>Landscape</w:t>
      </w:r>
      <w:bookmarkEnd w:id="3"/>
      <w:bookmarkEnd w:id="4"/>
      <w:bookmarkEnd w:id="6"/>
    </w:p>
    <w:p w14:paraId="16B96C45" w14:textId="6D9BDEA5" w:rsidR="00766E59" w:rsidRPr="00EC7C33" w:rsidRDefault="00766E59" w:rsidP="00766E59">
      <w:r w:rsidRPr="00EC7C33">
        <w:t xml:space="preserve"> </w:t>
      </w:r>
      <w:r w:rsidR="009307B0">
        <w:t>Teamcenter Rapid Implementation</w:t>
      </w:r>
      <w:r w:rsidRPr="00EC7C33">
        <w:t xml:space="preserve"> Solution Landscape is built on following:</w:t>
      </w:r>
    </w:p>
    <w:p w14:paraId="627B52AE" w14:textId="5575BB04" w:rsidR="00766E59" w:rsidRPr="00766369" w:rsidRDefault="00766E59" w:rsidP="002C2030">
      <w:pPr>
        <w:pStyle w:val="ListParagraph"/>
        <w:numPr>
          <w:ilvl w:val="0"/>
          <w:numId w:val="14"/>
        </w:numPr>
        <w:spacing w:before="120" w:after="120"/>
        <w:ind w:left="720" w:hanging="360"/>
        <w:contextualSpacing w:val="0"/>
        <w:rPr>
          <w:b/>
          <w:bCs/>
        </w:rPr>
      </w:pPr>
      <w:r w:rsidRPr="00766369">
        <w:rPr>
          <w:b/>
          <w:bCs/>
        </w:rPr>
        <w:t xml:space="preserve">Teamcenter </w:t>
      </w:r>
      <w:r w:rsidR="00D949EA" w:rsidRPr="00766369">
        <w:rPr>
          <w:b/>
          <w:bCs/>
        </w:rPr>
        <w:t>Version:</w:t>
      </w:r>
      <w:r w:rsidRPr="00766369">
        <w:rPr>
          <w:b/>
          <w:bCs/>
        </w:rPr>
        <w:t xml:space="preserve"> </w:t>
      </w:r>
      <w:r w:rsidR="00766369" w:rsidRPr="00766369">
        <w:rPr>
          <w:b/>
          <w:bCs/>
        </w:rPr>
        <w:t>13.2</w:t>
      </w:r>
    </w:p>
    <w:p w14:paraId="12EB2954" w14:textId="79B94FD3" w:rsidR="001B1D9E" w:rsidRPr="00766369" w:rsidRDefault="00766E59" w:rsidP="002C2030">
      <w:pPr>
        <w:pStyle w:val="ListParagraph"/>
        <w:numPr>
          <w:ilvl w:val="0"/>
          <w:numId w:val="14"/>
        </w:numPr>
        <w:spacing w:before="120" w:after="120"/>
        <w:ind w:left="720" w:hanging="360"/>
        <w:contextualSpacing w:val="0"/>
        <w:rPr>
          <w:b/>
          <w:bCs/>
        </w:rPr>
      </w:pPr>
      <w:r w:rsidRPr="00766369">
        <w:rPr>
          <w:b/>
          <w:bCs/>
        </w:rPr>
        <w:t xml:space="preserve">Active Workspace </w:t>
      </w:r>
      <w:r w:rsidR="00D949EA" w:rsidRPr="00766369">
        <w:rPr>
          <w:b/>
          <w:bCs/>
        </w:rPr>
        <w:t>Version:</w:t>
      </w:r>
      <w:r w:rsidRPr="00766369">
        <w:rPr>
          <w:b/>
          <w:bCs/>
        </w:rPr>
        <w:t xml:space="preserve"> </w:t>
      </w:r>
      <w:r w:rsidR="00EC7C33" w:rsidRPr="00766369">
        <w:rPr>
          <w:b/>
          <w:bCs/>
        </w:rPr>
        <w:t>5.</w:t>
      </w:r>
      <w:r w:rsidR="00766369" w:rsidRPr="00766369">
        <w:rPr>
          <w:b/>
          <w:bCs/>
        </w:rPr>
        <w:t>2</w:t>
      </w:r>
    </w:p>
    <w:p w14:paraId="61B9C1A7" w14:textId="4E22B310" w:rsidR="00766E59" w:rsidRPr="00EC7C33" w:rsidRDefault="00766E59" w:rsidP="00D24BC5">
      <w:pPr>
        <w:pStyle w:val="Heading2"/>
      </w:pPr>
      <w:bookmarkStart w:id="7" w:name="_Toc535594945"/>
      <w:bookmarkStart w:id="8" w:name="_Toc96541059"/>
      <w:r w:rsidRPr="00EC7C33">
        <w:t>Solution Deployment Prerequisites</w:t>
      </w:r>
      <w:bookmarkEnd w:id="7"/>
      <w:bookmarkEnd w:id="8"/>
    </w:p>
    <w:p w14:paraId="2E47194F" w14:textId="54D586C2" w:rsidR="00766E59" w:rsidRPr="00EC7C33" w:rsidRDefault="00766E59" w:rsidP="00766E59">
      <w:r w:rsidRPr="00EC7C33">
        <w:t xml:space="preserve">Following is list of </w:t>
      </w:r>
      <w:r w:rsidR="007A47F0" w:rsidRPr="00EC7C33">
        <w:t>Teamcenter, Active Workspace</w:t>
      </w:r>
      <w:r w:rsidRPr="00EC7C33">
        <w:t xml:space="preserve"> </w:t>
      </w:r>
      <w:r w:rsidR="007A47F0" w:rsidRPr="00EC7C33">
        <w:t xml:space="preserve">Features </w:t>
      </w:r>
      <w:r w:rsidRPr="00EC7C33">
        <w:t xml:space="preserve">&amp; BMIDE Templates that are prerequisites before deploying </w:t>
      </w:r>
      <w:r w:rsidR="009307B0">
        <w:t>Teamcenter Rapid Implementation</w:t>
      </w:r>
      <w:r w:rsidR="00EC7C33" w:rsidRPr="00EC7C33">
        <w:t xml:space="preserve"> Verification Management</w:t>
      </w:r>
      <w:r w:rsidR="00927702" w:rsidRPr="00EC7C33">
        <w:t xml:space="preserve"> </w:t>
      </w:r>
      <w:r w:rsidR="00931784" w:rsidRPr="00EC7C33">
        <w:t>solution</w:t>
      </w:r>
      <w:r w:rsidRPr="00EC7C33">
        <w:t>.</w:t>
      </w:r>
    </w:p>
    <w:p w14:paraId="78A2A5EA" w14:textId="255AF816" w:rsidR="00766E59" w:rsidRPr="00EC7C33" w:rsidRDefault="00766E59" w:rsidP="007A2CB2">
      <w:pPr>
        <w:pStyle w:val="Heading3"/>
      </w:pPr>
      <w:bookmarkStart w:id="9" w:name="_Toc535594946"/>
      <w:bookmarkStart w:id="10" w:name="_Toc96541060"/>
      <w:r w:rsidRPr="00EC7C33">
        <w:t>Teamcenter</w:t>
      </w:r>
      <w:bookmarkEnd w:id="9"/>
      <w:bookmarkEnd w:id="10"/>
    </w:p>
    <w:p w14:paraId="73C9980E" w14:textId="6C9F3F35" w:rsidR="00E133F5" w:rsidRPr="00EC7C33" w:rsidRDefault="00E133F5" w:rsidP="00E133F5">
      <w:pPr>
        <w:rPr>
          <w:b/>
          <w:bCs/>
        </w:rPr>
      </w:pPr>
      <w:r w:rsidRPr="00EC7C33">
        <w:t xml:space="preserve">Ensure that you have installed the following Teamcenter </w:t>
      </w:r>
      <w:r w:rsidR="00927702" w:rsidRPr="00EC7C33">
        <w:t>m</w:t>
      </w:r>
      <w:r w:rsidRPr="00EC7C33">
        <w:t xml:space="preserve">odules before deploying the </w:t>
      </w:r>
      <w:r w:rsidR="009307B0">
        <w:t>Teamcenter Rapid Implementation</w:t>
      </w:r>
      <w:r w:rsidR="00EC7C33" w:rsidRPr="00EC7C33">
        <w:t xml:space="preserve"> Verification Management</w:t>
      </w:r>
      <w:r w:rsidR="00A86638" w:rsidRPr="00EC7C33">
        <w:t xml:space="preserve"> s</w:t>
      </w:r>
      <w:r w:rsidRPr="00EC7C33">
        <w:t>olution</w:t>
      </w:r>
      <w:r w:rsidRPr="00EC7C33">
        <w:rPr>
          <w:b/>
          <w:bCs/>
        </w:rPr>
        <w:t>:</w:t>
      </w:r>
    </w:p>
    <w:tbl>
      <w:tblPr>
        <w:tblStyle w:val="TableGrid"/>
        <w:tblW w:w="0" w:type="auto"/>
        <w:shd w:val="clear" w:color="auto" w:fill="D9D9D9" w:themeFill="background1" w:themeFillShade="D9"/>
        <w:tblLook w:val="04A0" w:firstRow="1" w:lastRow="0" w:firstColumn="1" w:lastColumn="0" w:noHBand="0" w:noVBand="1"/>
      </w:tblPr>
      <w:tblGrid>
        <w:gridCol w:w="9017"/>
      </w:tblGrid>
      <w:tr w:rsidR="00E133F5" w:rsidRPr="00EC7C33" w14:paraId="2886FE82" w14:textId="77777777" w:rsidTr="00E133F5">
        <w:tc>
          <w:tcPr>
            <w:tcW w:w="9017" w:type="dxa"/>
            <w:shd w:val="clear" w:color="auto" w:fill="D9D9D9" w:themeFill="background1" w:themeFillShade="D9"/>
          </w:tcPr>
          <w:p w14:paraId="37C755F5" w14:textId="7B780C98" w:rsidR="00E133F5" w:rsidRPr="00EC7C33" w:rsidRDefault="00766E59" w:rsidP="00E133F5">
            <w:pPr>
              <w:spacing w:after="0"/>
            </w:pPr>
            <w:r w:rsidRPr="00EC7C33">
              <w:t xml:space="preserve"> </w:t>
            </w:r>
            <w:r w:rsidR="00E133F5" w:rsidRPr="00EC7C33">
              <w:rPr>
                <w:b/>
              </w:rPr>
              <w:t>NOTE:</w:t>
            </w:r>
            <w:r w:rsidR="00E133F5" w:rsidRPr="00EC7C33">
              <w:t xml:space="preserve"> </w:t>
            </w:r>
          </w:p>
          <w:p w14:paraId="53068942" w14:textId="775B2ED7" w:rsidR="00E133F5" w:rsidRPr="00D949EA" w:rsidRDefault="00E133F5" w:rsidP="002C2030">
            <w:pPr>
              <w:numPr>
                <w:ilvl w:val="0"/>
                <w:numId w:val="15"/>
              </w:numPr>
              <w:spacing w:after="0"/>
              <w:rPr>
                <w:i/>
              </w:rPr>
            </w:pPr>
            <w:r w:rsidRPr="00EC7C33">
              <w:rPr>
                <w:i/>
              </w:rPr>
              <w:t xml:space="preserve">These features list does not cover base install features </w:t>
            </w:r>
            <w:proofErr w:type="gramStart"/>
            <w:r w:rsidRPr="00EC7C33">
              <w:rPr>
                <w:i/>
              </w:rPr>
              <w:t>e.g.</w:t>
            </w:r>
            <w:proofErr w:type="gramEnd"/>
            <w:r w:rsidRPr="00EC7C33">
              <w:rPr>
                <w:i/>
              </w:rPr>
              <w:t xml:space="preserve"> Java EE Based Server Manager</w:t>
            </w:r>
          </w:p>
          <w:p w14:paraId="6D7E5FAD" w14:textId="10AF9850" w:rsidR="003B5038" w:rsidRPr="00D949EA" w:rsidRDefault="009B1D49" w:rsidP="002C2030">
            <w:pPr>
              <w:numPr>
                <w:ilvl w:val="0"/>
                <w:numId w:val="15"/>
              </w:numPr>
              <w:spacing w:after="0"/>
              <w:rPr>
                <w:i/>
              </w:rPr>
            </w:pPr>
            <w:r w:rsidRPr="00EC7C33">
              <w:rPr>
                <w:i/>
              </w:rPr>
              <w:t>Wherever</w:t>
            </w:r>
            <w:r w:rsidR="00E133F5" w:rsidRPr="00EC7C33">
              <w:rPr>
                <w:i/>
              </w:rPr>
              <w:t xml:space="preserve"> needed select dependent features</w:t>
            </w:r>
            <w:r w:rsidR="00CC6211" w:rsidRPr="00EC7C33">
              <w:rPr>
                <w:i/>
              </w:rPr>
              <w:t xml:space="preserve"> &amp; </w:t>
            </w:r>
            <w:r w:rsidR="00805471" w:rsidRPr="00EC7C33">
              <w:rPr>
                <w:i/>
              </w:rPr>
              <w:t>templates</w:t>
            </w:r>
            <w:r w:rsidR="00E133F5" w:rsidRPr="00EC7C33">
              <w:rPr>
                <w:i/>
              </w:rPr>
              <w:t>.</w:t>
            </w:r>
          </w:p>
          <w:p w14:paraId="45033EA4" w14:textId="23FDD294" w:rsidR="003B5038" w:rsidRPr="00EC7C33" w:rsidRDefault="003B5038" w:rsidP="002C2030">
            <w:pPr>
              <w:numPr>
                <w:ilvl w:val="0"/>
                <w:numId w:val="15"/>
              </w:numPr>
              <w:spacing w:after="0"/>
              <w:rPr>
                <w:i/>
              </w:rPr>
            </w:pPr>
            <w:r w:rsidRPr="00EC7C33">
              <w:rPr>
                <w:i/>
              </w:rPr>
              <w:t>This document does not cover License Server installation.</w:t>
            </w:r>
          </w:p>
        </w:tc>
      </w:tr>
    </w:tbl>
    <w:p w14:paraId="0A57E340" w14:textId="77777777" w:rsidR="00766E59" w:rsidRPr="00EC7C33" w:rsidRDefault="00766E59" w:rsidP="00766E59">
      <w:pPr>
        <w:spacing w:after="0"/>
      </w:pPr>
    </w:p>
    <w:p w14:paraId="68B5B18A" w14:textId="376C93DD" w:rsidR="00766E59" w:rsidRPr="00EC7C33" w:rsidRDefault="00766E59" w:rsidP="00D70FCC">
      <w:pPr>
        <w:pStyle w:val="Heading4"/>
        <w:rPr>
          <w:rFonts w:ascii="Arial" w:hAnsi="Arial"/>
        </w:rPr>
      </w:pPr>
      <w:bookmarkStart w:id="11" w:name="_Toc535594947"/>
      <w:r w:rsidRPr="00EC7C33">
        <w:rPr>
          <w:rFonts w:ascii="Arial" w:hAnsi="Arial"/>
        </w:rPr>
        <w:t>Teamcenter Server Extensions</w:t>
      </w:r>
      <w:bookmarkEnd w:id="11"/>
      <w:r w:rsidR="00195C53">
        <w:rPr>
          <w:rFonts w:ascii="Arial" w:hAnsi="Arial"/>
        </w:rPr>
        <w:t xml:space="preserve"> </w:t>
      </w:r>
      <w:r w:rsidR="00195C53" w:rsidRPr="00EC7C33">
        <w:rPr>
          <w:rFonts w:ascii="Arial" w:hAnsi="Arial"/>
        </w:rPr>
        <w:t>Prerequisites</w:t>
      </w:r>
    </w:p>
    <w:p w14:paraId="078EAD2E" w14:textId="15B3E782" w:rsidR="00766E59" w:rsidRPr="00EC7C33" w:rsidRDefault="00034459" w:rsidP="002C2030">
      <w:pPr>
        <w:pStyle w:val="ListParagraph"/>
        <w:numPr>
          <w:ilvl w:val="0"/>
          <w:numId w:val="17"/>
        </w:numPr>
        <w:spacing w:before="120" w:after="120"/>
        <w:ind w:left="720"/>
        <w:contextualSpacing w:val="0"/>
      </w:pPr>
      <w:r>
        <w:t>xxx</w:t>
      </w:r>
    </w:p>
    <w:p w14:paraId="186DCF72" w14:textId="77777777" w:rsidR="00225887" w:rsidRDefault="00225887" w:rsidP="00225887">
      <w:pPr>
        <w:pStyle w:val="ListParagraph"/>
        <w:spacing w:before="120" w:after="120"/>
        <w:contextualSpacing w:val="0"/>
      </w:pPr>
    </w:p>
    <w:p w14:paraId="31568362" w14:textId="3E0A86F6" w:rsidR="00766E59" w:rsidRDefault="00766E59" w:rsidP="007A2CB2">
      <w:pPr>
        <w:pStyle w:val="Heading3"/>
      </w:pPr>
      <w:bookmarkStart w:id="12" w:name="_Toc535594948"/>
      <w:bookmarkStart w:id="13" w:name="_Toc96541061"/>
      <w:r w:rsidRPr="00EC7C33">
        <w:t>Active Workspace</w:t>
      </w:r>
      <w:bookmarkEnd w:id="12"/>
      <w:r w:rsidRPr="00EC7C33">
        <w:t xml:space="preserve"> </w:t>
      </w:r>
      <w:r w:rsidR="00195C53" w:rsidRPr="00EC7C33">
        <w:t>Prerequisites</w:t>
      </w:r>
      <w:bookmarkEnd w:id="13"/>
    </w:p>
    <w:p w14:paraId="34E87312" w14:textId="32DB07FD" w:rsidR="00D4705B" w:rsidRDefault="00D4705B" w:rsidP="00D4705B"/>
    <w:p w14:paraId="609BCE53" w14:textId="77777777" w:rsidR="00034459" w:rsidRPr="00EC7C33" w:rsidRDefault="00034459" w:rsidP="00034459">
      <w:pPr>
        <w:pStyle w:val="ListParagraph"/>
        <w:numPr>
          <w:ilvl w:val="0"/>
          <w:numId w:val="17"/>
        </w:numPr>
        <w:spacing w:before="120" w:after="120"/>
        <w:ind w:left="720"/>
        <w:contextualSpacing w:val="0"/>
      </w:pPr>
      <w:r>
        <w:t>xxx</w:t>
      </w:r>
    </w:p>
    <w:p w14:paraId="17CE4E3A" w14:textId="77777777" w:rsidR="00034459" w:rsidRPr="00D4705B" w:rsidRDefault="00034459" w:rsidP="00D4705B"/>
    <w:p w14:paraId="5EFB0F5B" w14:textId="116EA2A2" w:rsidR="00766E59" w:rsidRPr="00EC7C33" w:rsidRDefault="00766E59" w:rsidP="0070609E">
      <w:pPr>
        <w:pStyle w:val="Heading4"/>
        <w:rPr>
          <w:rFonts w:ascii="Arial" w:hAnsi="Arial"/>
        </w:rPr>
      </w:pPr>
      <w:r w:rsidRPr="00EC7C33">
        <w:rPr>
          <w:rFonts w:ascii="Arial" w:hAnsi="Arial"/>
        </w:rPr>
        <w:t>Server Extensions</w:t>
      </w:r>
    </w:p>
    <w:p w14:paraId="5C61CC15" w14:textId="65CCA3B3" w:rsidR="003E7279" w:rsidRPr="00EC7C33" w:rsidRDefault="003E7279" w:rsidP="0070609E">
      <w:pPr>
        <w:rPr>
          <w:b/>
          <w:bCs/>
        </w:rPr>
      </w:pPr>
      <w:r w:rsidRPr="00EC7C33">
        <w:t xml:space="preserve">Ensure that you have installed the following Active Workspace server modules before deploying the </w:t>
      </w:r>
      <w:r w:rsidR="009307B0">
        <w:t>Teamcenter Rapid Implementation</w:t>
      </w:r>
      <w:r w:rsidR="00EC7C33" w:rsidRPr="00EC7C33">
        <w:t xml:space="preserve"> Verification Management</w:t>
      </w:r>
      <w:r w:rsidRPr="00EC7C33">
        <w:t xml:space="preserve"> solution</w:t>
      </w:r>
      <w:r w:rsidRPr="00EC7C33">
        <w:rPr>
          <w:b/>
          <w:bCs/>
        </w:rPr>
        <w:t>:</w:t>
      </w:r>
    </w:p>
    <w:p w14:paraId="6088FE35" w14:textId="77777777" w:rsidR="00766E59" w:rsidRPr="00EC7C33" w:rsidRDefault="00766E59" w:rsidP="002C2030">
      <w:pPr>
        <w:pStyle w:val="ListParagraph"/>
        <w:numPr>
          <w:ilvl w:val="0"/>
          <w:numId w:val="17"/>
        </w:numPr>
        <w:spacing w:before="120" w:after="120"/>
        <w:ind w:left="720"/>
        <w:contextualSpacing w:val="0"/>
      </w:pPr>
      <w:r w:rsidRPr="00EC7C33">
        <w:t>Active Workspace</w:t>
      </w:r>
    </w:p>
    <w:p w14:paraId="447ABC36" w14:textId="77777777" w:rsidR="00087B7B" w:rsidRPr="00EC7C33" w:rsidRDefault="00087B7B" w:rsidP="00087B7B">
      <w:pPr>
        <w:spacing w:after="0"/>
      </w:pPr>
    </w:p>
    <w:p w14:paraId="7D3388E2" w14:textId="1BBD7247" w:rsidR="00766E59" w:rsidRPr="00EC7C33" w:rsidRDefault="00766E59" w:rsidP="0070609E">
      <w:pPr>
        <w:pStyle w:val="Heading4"/>
        <w:rPr>
          <w:rFonts w:ascii="Arial" w:hAnsi="Arial"/>
        </w:rPr>
      </w:pPr>
      <w:r w:rsidRPr="00EC7C33">
        <w:rPr>
          <w:rFonts w:ascii="Arial" w:hAnsi="Arial"/>
        </w:rPr>
        <w:t>Indexing Server</w:t>
      </w:r>
    </w:p>
    <w:p w14:paraId="4DD5D426" w14:textId="7D6A1310" w:rsidR="0030294D" w:rsidRPr="00EC7C33" w:rsidRDefault="0030294D" w:rsidP="0030294D">
      <w:r w:rsidRPr="00EC7C33">
        <w:t xml:space="preserve">Ensure that you have installed the following Active Workspace Indexing sever modules before deploying the </w:t>
      </w:r>
      <w:r w:rsidR="009307B0">
        <w:t>Teamcenter Rapid Implementation</w:t>
      </w:r>
      <w:r w:rsidR="00EC7C33" w:rsidRPr="00EC7C33">
        <w:t xml:space="preserve"> Verification Management</w:t>
      </w:r>
      <w:r w:rsidRPr="00EC7C33">
        <w:t xml:space="preserve"> solution</w:t>
      </w:r>
      <w:r w:rsidRPr="00EC7C33">
        <w:rPr>
          <w:b/>
          <w:bCs/>
        </w:rPr>
        <w:t>:</w:t>
      </w:r>
    </w:p>
    <w:p w14:paraId="3D174029" w14:textId="77777777" w:rsidR="00766E59" w:rsidRPr="00EC7C33" w:rsidRDefault="00766E59" w:rsidP="002C2030">
      <w:pPr>
        <w:pStyle w:val="ListParagraph"/>
        <w:numPr>
          <w:ilvl w:val="0"/>
          <w:numId w:val="17"/>
        </w:numPr>
        <w:spacing w:before="120" w:after="120"/>
        <w:ind w:left="720"/>
        <w:contextualSpacing w:val="0"/>
      </w:pPr>
      <w:r w:rsidRPr="00EC7C33">
        <w:t>Active Workspace Indexing Engine</w:t>
      </w:r>
    </w:p>
    <w:p w14:paraId="40053AB0" w14:textId="1ACB6DCB" w:rsidR="00766E59" w:rsidRDefault="00766E59" w:rsidP="002C2030">
      <w:pPr>
        <w:pStyle w:val="ListParagraph"/>
        <w:numPr>
          <w:ilvl w:val="0"/>
          <w:numId w:val="17"/>
        </w:numPr>
        <w:spacing w:before="120" w:after="120"/>
        <w:ind w:left="720"/>
        <w:contextualSpacing w:val="0"/>
      </w:pPr>
      <w:r w:rsidRPr="00EC7C33">
        <w:t>Active Workspace Indexer</w:t>
      </w:r>
    </w:p>
    <w:p w14:paraId="6DF9C7CF" w14:textId="77777777" w:rsidR="00C66E4C" w:rsidRPr="00EC7C33" w:rsidRDefault="00C66E4C" w:rsidP="00766E59"/>
    <w:p w14:paraId="75910D4B" w14:textId="695591FC" w:rsidR="00B73D5B" w:rsidRPr="00EC7C33" w:rsidRDefault="00B73D5B" w:rsidP="00D24BC5">
      <w:pPr>
        <w:pStyle w:val="Heading2"/>
      </w:pPr>
      <w:bookmarkStart w:id="14" w:name="_Toc96541062"/>
      <w:r w:rsidRPr="00EC7C33">
        <w:t>Solution Deployment Order</w:t>
      </w:r>
      <w:bookmarkEnd w:id="14"/>
    </w:p>
    <w:p w14:paraId="2A5F90C4" w14:textId="0AB27B0E" w:rsidR="00B73D5B" w:rsidRPr="00EC7C33" w:rsidRDefault="00B73D5B" w:rsidP="003766EC">
      <w:pPr>
        <w:spacing w:before="120" w:after="0"/>
      </w:pPr>
      <w:r w:rsidRPr="00EC7C33">
        <w:t xml:space="preserve">The table below has order in which various configurations are to be deployed to the servers or Clients. Please follow the instructions in the table to deploy the configuration from this </w:t>
      </w:r>
      <w:r w:rsidR="00DB66E7" w:rsidRPr="00EC7C33">
        <w:t xml:space="preserve">package </w:t>
      </w:r>
    </w:p>
    <w:p w14:paraId="2F417EB4" w14:textId="77777777" w:rsidR="00B73D5B" w:rsidRPr="00EC7C33" w:rsidRDefault="00B73D5B" w:rsidP="00B73D5B">
      <w:pPr>
        <w:spacing w:before="120" w:after="0"/>
        <w:ind w:left="720"/>
        <w:rPr>
          <w:b/>
          <w:bCs/>
          <w:szCs w:val="20"/>
        </w:rPr>
      </w:pPr>
    </w:p>
    <w:tbl>
      <w:tblPr>
        <w:tblW w:w="8882" w:type="dxa"/>
        <w:tblInd w:w="-10" w:type="dxa"/>
        <w:tblLayout w:type="fixed"/>
        <w:tblLook w:val="04A0" w:firstRow="1" w:lastRow="0" w:firstColumn="1" w:lastColumn="0" w:noHBand="0" w:noVBand="1"/>
      </w:tblPr>
      <w:tblGrid>
        <w:gridCol w:w="782"/>
        <w:gridCol w:w="3645"/>
        <w:gridCol w:w="4455"/>
      </w:tblGrid>
      <w:tr w:rsidR="00B73D5B" w:rsidRPr="00EC7C33" w14:paraId="2F2764A1" w14:textId="77777777" w:rsidTr="003766EC">
        <w:trPr>
          <w:trHeight w:val="315"/>
        </w:trPr>
        <w:tc>
          <w:tcPr>
            <w:tcW w:w="782"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EA68E83" w14:textId="77777777" w:rsidR="00B73D5B" w:rsidRPr="00EC7C33" w:rsidRDefault="00B73D5B" w:rsidP="00D949EA">
            <w:pPr>
              <w:spacing w:before="120" w:after="0"/>
              <w:rPr>
                <w:b/>
              </w:rPr>
            </w:pPr>
            <w:r w:rsidRPr="00EC7C33">
              <w:rPr>
                <w:b/>
              </w:rPr>
              <w:t>Sl. No</w:t>
            </w:r>
          </w:p>
        </w:tc>
        <w:tc>
          <w:tcPr>
            <w:tcW w:w="3645" w:type="dxa"/>
            <w:tcBorders>
              <w:top w:val="single" w:sz="8" w:space="0" w:color="auto"/>
              <w:left w:val="nil"/>
              <w:bottom w:val="single" w:sz="8" w:space="0" w:color="auto"/>
              <w:right w:val="single" w:sz="4" w:space="0" w:color="auto"/>
            </w:tcBorders>
            <w:shd w:val="clear" w:color="auto" w:fill="auto"/>
            <w:noWrap/>
            <w:vAlign w:val="bottom"/>
            <w:hideMark/>
          </w:tcPr>
          <w:p w14:paraId="56B63099" w14:textId="77777777" w:rsidR="00B73D5B" w:rsidRPr="00EC7C33" w:rsidRDefault="00B73D5B" w:rsidP="00D949EA">
            <w:pPr>
              <w:spacing w:before="120" w:after="0"/>
              <w:rPr>
                <w:b/>
              </w:rPr>
            </w:pPr>
            <w:r w:rsidRPr="00EC7C33">
              <w:rPr>
                <w:b/>
              </w:rPr>
              <w:t>Deployment Item/Script</w:t>
            </w:r>
          </w:p>
        </w:tc>
        <w:tc>
          <w:tcPr>
            <w:tcW w:w="4455" w:type="dxa"/>
            <w:tcBorders>
              <w:top w:val="single" w:sz="8" w:space="0" w:color="auto"/>
              <w:left w:val="nil"/>
              <w:bottom w:val="single" w:sz="8" w:space="0" w:color="auto"/>
              <w:right w:val="single" w:sz="8" w:space="0" w:color="auto"/>
            </w:tcBorders>
            <w:shd w:val="clear" w:color="auto" w:fill="auto"/>
            <w:noWrap/>
            <w:vAlign w:val="bottom"/>
            <w:hideMark/>
          </w:tcPr>
          <w:p w14:paraId="267344E9" w14:textId="77777777" w:rsidR="00B73D5B" w:rsidRPr="00EC7C33" w:rsidRDefault="00B73D5B" w:rsidP="00D949EA">
            <w:pPr>
              <w:spacing w:before="120" w:after="0"/>
              <w:ind w:right="72"/>
              <w:rPr>
                <w:b/>
              </w:rPr>
            </w:pPr>
            <w:r w:rsidRPr="00EC7C33">
              <w:rPr>
                <w:b/>
              </w:rPr>
              <w:t>Location/Instructions</w:t>
            </w:r>
          </w:p>
        </w:tc>
      </w:tr>
      <w:tr w:rsidR="00B73D5B" w:rsidRPr="00EC7C33" w14:paraId="12089F27" w14:textId="77777777" w:rsidTr="003766EC">
        <w:trPr>
          <w:trHeight w:val="332"/>
        </w:trPr>
        <w:tc>
          <w:tcPr>
            <w:tcW w:w="782" w:type="dxa"/>
            <w:tcBorders>
              <w:top w:val="nil"/>
              <w:left w:val="single" w:sz="8" w:space="0" w:color="auto"/>
              <w:bottom w:val="single" w:sz="4" w:space="0" w:color="auto"/>
              <w:right w:val="single" w:sz="4" w:space="0" w:color="auto"/>
            </w:tcBorders>
            <w:shd w:val="clear" w:color="auto" w:fill="auto"/>
            <w:noWrap/>
            <w:vAlign w:val="center"/>
          </w:tcPr>
          <w:p w14:paraId="154C40FE" w14:textId="77777777" w:rsidR="00B73D5B" w:rsidRPr="00EC7C33" w:rsidRDefault="00B73D5B" w:rsidP="00D949EA">
            <w:pPr>
              <w:spacing w:before="120" w:after="0"/>
            </w:pPr>
            <w:r w:rsidRPr="00EC7C33">
              <w:t>1</w:t>
            </w:r>
          </w:p>
        </w:tc>
        <w:tc>
          <w:tcPr>
            <w:tcW w:w="3645" w:type="dxa"/>
            <w:tcBorders>
              <w:top w:val="nil"/>
              <w:left w:val="nil"/>
              <w:bottom w:val="single" w:sz="4" w:space="0" w:color="auto"/>
              <w:right w:val="single" w:sz="4" w:space="0" w:color="auto"/>
            </w:tcBorders>
            <w:shd w:val="clear" w:color="auto" w:fill="auto"/>
            <w:noWrap/>
            <w:vAlign w:val="center"/>
          </w:tcPr>
          <w:p w14:paraId="29661536" w14:textId="7644027C" w:rsidR="00B73D5B" w:rsidRPr="00EC7C33" w:rsidRDefault="00B73D5B" w:rsidP="00D4705B">
            <w:pPr>
              <w:spacing w:before="120" w:after="0"/>
              <w:ind w:left="6"/>
            </w:pPr>
            <w:r w:rsidRPr="00EC7C33">
              <w:t>Make sure all Prerequisites around server/client packages, BMIDE Templates, dispatcher translators and other services are Installed</w:t>
            </w:r>
            <w:r w:rsidR="00C7128E" w:rsidRPr="00EC7C33">
              <w:t>.</w:t>
            </w:r>
          </w:p>
        </w:tc>
        <w:tc>
          <w:tcPr>
            <w:tcW w:w="4455" w:type="dxa"/>
            <w:tcBorders>
              <w:top w:val="nil"/>
              <w:left w:val="nil"/>
              <w:bottom w:val="single" w:sz="4" w:space="0" w:color="auto"/>
              <w:right w:val="single" w:sz="8" w:space="0" w:color="auto"/>
            </w:tcBorders>
            <w:shd w:val="clear" w:color="auto" w:fill="auto"/>
          </w:tcPr>
          <w:p w14:paraId="6D41B422" w14:textId="1B16C73C" w:rsidR="00B73D5B" w:rsidRPr="00EC7C33" w:rsidRDefault="0080653E" w:rsidP="0080653E">
            <w:pPr>
              <w:pStyle w:val="ListParagraph"/>
              <w:spacing w:before="120" w:after="0"/>
              <w:ind w:left="0" w:right="72"/>
            </w:pPr>
            <w:r w:rsidRPr="00EC7C33">
              <w:t>See</w:t>
            </w:r>
            <w:r w:rsidR="00087B7B">
              <w:t xml:space="preserve"> section</w:t>
            </w:r>
            <w:r w:rsidRPr="00EC7C33">
              <w:t xml:space="preserve"> </w:t>
            </w:r>
            <w:r w:rsidR="00087B7B">
              <w:fldChar w:fldCharType="begin"/>
            </w:r>
            <w:r w:rsidR="00087B7B">
              <w:instrText xml:space="preserve"> REF _Ref50223212 \w \h </w:instrText>
            </w:r>
            <w:r w:rsidR="00087B7B">
              <w:fldChar w:fldCharType="separate"/>
            </w:r>
            <w:r w:rsidR="0089514F">
              <w:t>2</w:t>
            </w:r>
            <w:r w:rsidR="00087B7B">
              <w:fldChar w:fldCharType="end"/>
            </w:r>
            <w:r w:rsidR="00087B7B">
              <w:t xml:space="preserve"> - </w:t>
            </w:r>
            <w:r w:rsidRPr="00EC7C33">
              <w:t>Solution Deployment Overview</w:t>
            </w:r>
          </w:p>
          <w:p w14:paraId="4C48704A" w14:textId="6ED49AC0" w:rsidR="0080653E" w:rsidRPr="00EC7C33" w:rsidRDefault="0080653E" w:rsidP="0080653E">
            <w:pPr>
              <w:pStyle w:val="ListParagraph"/>
              <w:spacing w:before="120" w:after="0"/>
              <w:ind w:left="0" w:right="72"/>
            </w:pPr>
          </w:p>
        </w:tc>
      </w:tr>
      <w:tr w:rsidR="00B73D5B" w:rsidRPr="00EC7C33" w14:paraId="125A5B20" w14:textId="77777777" w:rsidTr="003766EC">
        <w:trPr>
          <w:trHeight w:val="332"/>
        </w:trPr>
        <w:tc>
          <w:tcPr>
            <w:tcW w:w="782" w:type="dxa"/>
            <w:tcBorders>
              <w:top w:val="nil"/>
              <w:left w:val="single" w:sz="8" w:space="0" w:color="auto"/>
              <w:bottom w:val="single" w:sz="4" w:space="0" w:color="auto"/>
              <w:right w:val="single" w:sz="4" w:space="0" w:color="auto"/>
            </w:tcBorders>
            <w:shd w:val="clear" w:color="auto" w:fill="auto"/>
            <w:noWrap/>
            <w:vAlign w:val="center"/>
          </w:tcPr>
          <w:p w14:paraId="0D114D6E" w14:textId="483B01D7" w:rsidR="00B73D5B" w:rsidRPr="00EC7C33" w:rsidRDefault="00651C47" w:rsidP="00D949EA">
            <w:pPr>
              <w:spacing w:before="120" w:after="0"/>
            </w:pPr>
            <w:r>
              <w:t>2</w:t>
            </w:r>
          </w:p>
        </w:tc>
        <w:tc>
          <w:tcPr>
            <w:tcW w:w="3645" w:type="dxa"/>
            <w:tcBorders>
              <w:top w:val="nil"/>
              <w:left w:val="nil"/>
              <w:bottom w:val="single" w:sz="4" w:space="0" w:color="auto"/>
              <w:right w:val="single" w:sz="4" w:space="0" w:color="auto"/>
            </w:tcBorders>
            <w:shd w:val="clear" w:color="auto" w:fill="auto"/>
            <w:noWrap/>
            <w:vAlign w:val="center"/>
          </w:tcPr>
          <w:p w14:paraId="6BD42DC1" w14:textId="1BB6EC4C" w:rsidR="00B73D5B" w:rsidRPr="00EC7C33" w:rsidRDefault="0080653E" w:rsidP="00C7128E">
            <w:pPr>
              <w:spacing w:before="120" w:after="0"/>
            </w:pPr>
            <w:r w:rsidRPr="00EC7C33">
              <w:t>Deploy BMIDE package</w:t>
            </w:r>
          </w:p>
        </w:tc>
        <w:tc>
          <w:tcPr>
            <w:tcW w:w="4455" w:type="dxa"/>
            <w:tcBorders>
              <w:top w:val="nil"/>
              <w:left w:val="nil"/>
              <w:bottom w:val="single" w:sz="4" w:space="0" w:color="auto"/>
              <w:right w:val="single" w:sz="8" w:space="0" w:color="auto"/>
            </w:tcBorders>
            <w:shd w:val="clear" w:color="auto" w:fill="auto"/>
            <w:vAlign w:val="center"/>
          </w:tcPr>
          <w:p w14:paraId="45EC392D" w14:textId="0697E99A" w:rsidR="00B73D5B" w:rsidRPr="00EC7C33" w:rsidRDefault="0080653E" w:rsidP="00C7128E">
            <w:pPr>
              <w:spacing w:before="120" w:after="0"/>
            </w:pPr>
            <w:r w:rsidRPr="00EC7C33">
              <w:t xml:space="preserve">See section </w:t>
            </w:r>
            <w:r w:rsidR="004C76BA">
              <w:t>4</w:t>
            </w:r>
            <w:r w:rsidRPr="00EC7C33">
              <w:t>.</w:t>
            </w:r>
            <w:r w:rsidR="00651C47">
              <w:t>1</w:t>
            </w:r>
            <w:r w:rsidR="00C7128E" w:rsidRPr="00EC7C33">
              <w:t xml:space="preserve"> Deploy BMIDE Package </w:t>
            </w:r>
          </w:p>
        </w:tc>
      </w:tr>
      <w:tr w:rsidR="00B73D5B" w:rsidRPr="00EC7C33" w14:paraId="7FF81D84" w14:textId="77777777" w:rsidTr="003766EC">
        <w:trPr>
          <w:trHeight w:val="332"/>
        </w:trPr>
        <w:tc>
          <w:tcPr>
            <w:tcW w:w="782" w:type="dxa"/>
            <w:tcBorders>
              <w:top w:val="nil"/>
              <w:left w:val="single" w:sz="8" w:space="0" w:color="auto"/>
              <w:bottom w:val="single" w:sz="4" w:space="0" w:color="auto"/>
              <w:right w:val="single" w:sz="4" w:space="0" w:color="auto"/>
            </w:tcBorders>
            <w:shd w:val="clear" w:color="auto" w:fill="auto"/>
            <w:noWrap/>
            <w:vAlign w:val="center"/>
          </w:tcPr>
          <w:p w14:paraId="2F66A40E" w14:textId="2FE93E55" w:rsidR="00B73D5B" w:rsidRPr="00EC7C33" w:rsidRDefault="00651C47" w:rsidP="00D949EA">
            <w:pPr>
              <w:spacing w:before="120" w:after="0"/>
            </w:pPr>
            <w:r>
              <w:t>3</w:t>
            </w:r>
          </w:p>
        </w:tc>
        <w:tc>
          <w:tcPr>
            <w:tcW w:w="3645" w:type="dxa"/>
            <w:tcBorders>
              <w:top w:val="nil"/>
              <w:left w:val="nil"/>
              <w:bottom w:val="single" w:sz="4" w:space="0" w:color="auto"/>
              <w:right w:val="single" w:sz="4" w:space="0" w:color="auto"/>
            </w:tcBorders>
            <w:shd w:val="clear" w:color="auto" w:fill="auto"/>
            <w:noWrap/>
            <w:vAlign w:val="center"/>
          </w:tcPr>
          <w:p w14:paraId="0FB0873A" w14:textId="657A2F97" w:rsidR="00B73D5B" w:rsidRPr="00EC7C33" w:rsidRDefault="0080653E" w:rsidP="00D949EA">
            <w:pPr>
              <w:spacing w:before="120" w:after="0"/>
            </w:pPr>
            <w:r w:rsidRPr="00EC7C33">
              <w:t xml:space="preserve">Post </w:t>
            </w:r>
            <w:r w:rsidR="00691D10" w:rsidRPr="00EC7C33">
              <w:t>d</w:t>
            </w:r>
            <w:r w:rsidR="00C62205" w:rsidRPr="00EC7C33">
              <w:t>eployment</w:t>
            </w:r>
            <w:r w:rsidRPr="00EC7C33">
              <w:t xml:space="preserve"> steps</w:t>
            </w:r>
          </w:p>
        </w:tc>
        <w:tc>
          <w:tcPr>
            <w:tcW w:w="4455" w:type="dxa"/>
            <w:tcBorders>
              <w:top w:val="nil"/>
              <w:left w:val="nil"/>
              <w:bottom w:val="single" w:sz="4" w:space="0" w:color="auto"/>
              <w:right w:val="single" w:sz="8" w:space="0" w:color="auto"/>
            </w:tcBorders>
            <w:shd w:val="clear" w:color="auto" w:fill="auto"/>
            <w:vAlign w:val="center"/>
          </w:tcPr>
          <w:p w14:paraId="02408342" w14:textId="4570D088" w:rsidR="00B73D5B" w:rsidRPr="00EC7C33" w:rsidRDefault="0080653E" w:rsidP="00D949EA">
            <w:pPr>
              <w:autoSpaceDE w:val="0"/>
              <w:autoSpaceDN w:val="0"/>
              <w:spacing w:after="0"/>
            </w:pPr>
            <w:r w:rsidRPr="00EC7C33">
              <w:t xml:space="preserve">See section </w:t>
            </w:r>
            <w:r w:rsidR="009B1D49">
              <w:t>4</w:t>
            </w:r>
            <w:r w:rsidR="00F739AE">
              <w:t>.2</w:t>
            </w:r>
            <w:r w:rsidR="00C7128E" w:rsidRPr="00EC7C33">
              <w:t xml:space="preserve"> Post Deployment Steps</w:t>
            </w:r>
          </w:p>
        </w:tc>
      </w:tr>
      <w:tr w:rsidR="00B73D5B" w:rsidRPr="00EC7C33" w14:paraId="2FDF0C34" w14:textId="77777777" w:rsidTr="003766EC">
        <w:trPr>
          <w:trHeight w:val="332"/>
        </w:trPr>
        <w:tc>
          <w:tcPr>
            <w:tcW w:w="782" w:type="dxa"/>
            <w:tcBorders>
              <w:top w:val="nil"/>
              <w:left w:val="single" w:sz="8" w:space="0" w:color="auto"/>
              <w:bottom w:val="single" w:sz="4" w:space="0" w:color="auto"/>
              <w:right w:val="single" w:sz="4" w:space="0" w:color="auto"/>
            </w:tcBorders>
            <w:shd w:val="clear" w:color="auto" w:fill="auto"/>
            <w:noWrap/>
            <w:vAlign w:val="center"/>
          </w:tcPr>
          <w:p w14:paraId="6C91470A" w14:textId="796BE6B1" w:rsidR="00B73D5B" w:rsidRPr="00EC7C33" w:rsidRDefault="00E26362" w:rsidP="00D949EA">
            <w:pPr>
              <w:spacing w:before="120" w:after="0"/>
            </w:pPr>
            <w:r>
              <w:t>4</w:t>
            </w:r>
          </w:p>
        </w:tc>
        <w:tc>
          <w:tcPr>
            <w:tcW w:w="3645" w:type="dxa"/>
            <w:tcBorders>
              <w:top w:val="nil"/>
              <w:left w:val="nil"/>
              <w:bottom w:val="single" w:sz="4" w:space="0" w:color="auto"/>
              <w:right w:val="single" w:sz="4" w:space="0" w:color="auto"/>
            </w:tcBorders>
            <w:shd w:val="clear" w:color="auto" w:fill="auto"/>
            <w:noWrap/>
            <w:vAlign w:val="center"/>
          </w:tcPr>
          <w:p w14:paraId="1C5F45BE" w14:textId="306F18D1" w:rsidR="00B73D5B" w:rsidRPr="00EC7C33" w:rsidRDefault="00C7128E" w:rsidP="00D949EA">
            <w:pPr>
              <w:spacing w:before="120" w:after="0"/>
            </w:pPr>
            <w:r w:rsidRPr="00EC7C33">
              <w:t xml:space="preserve">Restart </w:t>
            </w:r>
            <w:r w:rsidR="00691D10" w:rsidRPr="00EC7C33">
              <w:t>s</w:t>
            </w:r>
            <w:r w:rsidRPr="00EC7C33">
              <w:t>ervices</w:t>
            </w:r>
          </w:p>
        </w:tc>
        <w:tc>
          <w:tcPr>
            <w:tcW w:w="4455" w:type="dxa"/>
            <w:tcBorders>
              <w:top w:val="nil"/>
              <w:left w:val="nil"/>
              <w:bottom w:val="single" w:sz="4" w:space="0" w:color="auto"/>
              <w:right w:val="single" w:sz="8" w:space="0" w:color="auto"/>
            </w:tcBorders>
            <w:shd w:val="clear" w:color="auto" w:fill="auto"/>
            <w:vAlign w:val="center"/>
          </w:tcPr>
          <w:p w14:paraId="0E034E49" w14:textId="3A7C1635" w:rsidR="00B73D5B" w:rsidRPr="00EC7C33" w:rsidRDefault="00C7128E" w:rsidP="00D949EA">
            <w:pPr>
              <w:spacing w:before="120" w:after="0"/>
              <w:ind w:right="72"/>
            </w:pPr>
            <w:r w:rsidRPr="00EC7C33">
              <w:t xml:space="preserve">See section </w:t>
            </w:r>
            <w:r w:rsidR="009B1D49">
              <w:t>4</w:t>
            </w:r>
            <w:r w:rsidRPr="00EC7C33">
              <w:t>.</w:t>
            </w:r>
            <w:r w:rsidR="000506DD">
              <w:t>5</w:t>
            </w:r>
            <w:r w:rsidRPr="00EC7C33">
              <w:t xml:space="preserve"> Restart Services</w:t>
            </w:r>
          </w:p>
        </w:tc>
      </w:tr>
    </w:tbl>
    <w:p w14:paraId="6498475D" w14:textId="77777777" w:rsidR="003C5B8B" w:rsidRPr="00EC7C33" w:rsidRDefault="003C5B8B" w:rsidP="00225887">
      <w:pPr>
        <w:spacing w:before="120" w:after="0"/>
        <w:rPr>
          <w:b/>
          <w:bCs/>
          <w:szCs w:val="20"/>
        </w:rPr>
      </w:pPr>
    </w:p>
    <w:p w14:paraId="21CAE68D" w14:textId="3D941DD1" w:rsidR="00460304" w:rsidRDefault="00D24BC5" w:rsidP="000D1C2C">
      <w:pPr>
        <w:pStyle w:val="Heading1"/>
      </w:pPr>
      <w:bookmarkStart w:id="15" w:name="_Generate_package_for"/>
      <w:bookmarkStart w:id="16" w:name="_Toc535594951"/>
      <w:bookmarkStart w:id="17" w:name="_Toc96541063"/>
      <w:bookmarkEnd w:id="15"/>
      <w:r>
        <w:lastRenderedPageBreak/>
        <w:t xml:space="preserve">Deployment </w:t>
      </w:r>
      <w:r w:rsidR="00460304">
        <w:t>Package Structure</w:t>
      </w:r>
      <w:bookmarkEnd w:id="17"/>
    </w:p>
    <w:p w14:paraId="5B2B470A" w14:textId="2651205A" w:rsidR="00460304" w:rsidRDefault="00460304" w:rsidP="00460304"/>
    <w:p w14:paraId="1152EEBF" w14:textId="7D03978C" w:rsidR="00460304" w:rsidRDefault="00460304" w:rsidP="00460304">
      <w:r>
        <w:t xml:space="preserve">Deployment package is </w:t>
      </w:r>
      <w:r w:rsidR="002373DB">
        <w:t xml:space="preserve">organized </w:t>
      </w:r>
      <w:r>
        <w:t>into following folder structure</w:t>
      </w:r>
      <w:r w:rsidR="00D24BC5">
        <w:t xml:space="preserve">. </w:t>
      </w:r>
    </w:p>
    <w:p w14:paraId="162963AA" w14:textId="4892633B" w:rsidR="00460304" w:rsidRDefault="00460304" w:rsidP="00460304"/>
    <w:p w14:paraId="32F5AF2B" w14:textId="6C33D95C" w:rsidR="00460304" w:rsidRDefault="00460304" w:rsidP="00460304">
      <w:r>
        <w:t xml:space="preserve">The </w:t>
      </w:r>
      <w:r w:rsidR="00D91A23">
        <w:t>top-level</w:t>
      </w:r>
      <w:r>
        <w:t xml:space="preserve"> structure contains two folders:</w:t>
      </w:r>
    </w:p>
    <w:p w14:paraId="4EB49BD9" w14:textId="77777777" w:rsidR="00460304" w:rsidRDefault="00460304" w:rsidP="00460304"/>
    <w:p w14:paraId="75BBF202" w14:textId="4EFD4898" w:rsidR="00460304" w:rsidRDefault="00DB2B04" w:rsidP="00460304">
      <w:r>
        <w:rPr>
          <w:noProof/>
        </w:rPr>
        <w:drawing>
          <wp:inline distT="0" distB="0" distL="0" distR="0" wp14:anchorId="2AA9C9AB" wp14:editId="5E969AA5">
            <wp:extent cx="1866900" cy="891294"/>
            <wp:effectExtent l="0" t="0" r="0" b="444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Picture 996"/>
                    <pic:cNvPicPr/>
                  </pic:nvPicPr>
                  <pic:blipFill>
                    <a:blip r:embed="rId12"/>
                    <a:stretch>
                      <a:fillRect/>
                    </a:stretch>
                  </pic:blipFill>
                  <pic:spPr>
                    <a:xfrm>
                      <a:off x="0" y="0"/>
                      <a:ext cx="1902371" cy="908228"/>
                    </a:xfrm>
                    <a:prstGeom prst="rect">
                      <a:avLst/>
                    </a:prstGeom>
                  </pic:spPr>
                </pic:pic>
              </a:graphicData>
            </a:graphic>
          </wp:inline>
        </w:drawing>
      </w:r>
    </w:p>
    <w:p w14:paraId="15D14240" w14:textId="0E8B1DA2" w:rsidR="00460304" w:rsidRDefault="00460304" w:rsidP="00460304"/>
    <w:p w14:paraId="09FC8AD3" w14:textId="487C2B47" w:rsidR="00460304" w:rsidRDefault="00460304" w:rsidP="00460304">
      <w:r>
        <w:t xml:space="preserve">BMIDE </w:t>
      </w:r>
      <w:r w:rsidR="00D24BC5">
        <w:t xml:space="preserve">folder </w:t>
      </w:r>
      <w:r>
        <w:t>contains the latest BMIDE template to deploy</w:t>
      </w:r>
      <w:r w:rsidR="00D24BC5">
        <w:t>.</w:t>
      </w:r>
    </w:p>
    <w:p w14:paraId="7EDCB993" w14:textId="74C8413F" w:rsidR="00460304" w:rsidRDefault="00460304" w:rsidP="00460304"/>
    <w:p w14:paraId="6F7B3B46" w14:textId="28FA7B12" w:rsidR="00460304" w:rsidRDefault="002B6A25" w:rsidP="00460304">
      <w:proofErr w:type="spellStart"/>
      <w:r>
        <w:t>p</w:t>
      </w:r>
      <w:r w:rsidR="00AE3D74">
        <w:t>ost_install_scripts</w:t>
      </w:r>
      <w:proofErr w:type="spellEnd"/>
      <w:r w:rsidR="00460304">
        <w:t xml:space="preserve"> </w:t>
      </w:r>
      <w:r w:rsidR="00D24BC5">
        <w:t xml:space="preserve">folder </w:t>
      </w:r>
      <w:r w:rsidR="00460304">
        <w:t>contains the scripts and post install instructions for both server side and client side (RAC and AWC)</w:t>
      </w:r>
    </w:p>
    <w:p w14:paraId="3BF71A5A" w14:textId="77777777" w:rsidR="00460304" w:rsidRDefault="00460304" w:rsidP="00460304"/>
    <w:p w14:paraId="0675F264" w14:textId="566708E1" w:rsidR="00460304" w:rsidRDefault="00DB2B04" w:rsidP="00460304">
      <w:r>
        <w:rPr>
          <w:noProof/>
        </w:rPr>
        <w:drawing>
          <wp:inline distT="0" distB="0" distL="0" distR="0" wp14:anchorId="11F24A80" wp14:editId="40C19770">
            <wp:extent cx="2712933" cy="876300"/>
            <wp:effectExtent l="0" t="0" r="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Picture 998"/>
                    <pic:cNvPicPr/>
                  </pic:nvPicPr>
                  <pic:blipFill>
                    <a:blip r:embed="rId13"/>
                    <a:stretch>
                      <a:fillRect/>
                    </a:stretch>
                  </pic:blipFill>
                  <pic:spPr>
                    <a:xfrm>
                      <a:off x="0" y="0"/>
                      <a:ext cx="2723365" cy="879670"/>
                    </a:xfrm>
                    <a:prstGeom prst="rect">
                      <a:avLst/>
                    </a:prstGeom>
                  </pic:spPr>
                </pic:pic>
              </a:graphicData>
            </a:graphic>
          </wp:inline>
        </w:drawing>
      </w:r>
    </w:p>
    <w:p w14:paraId="4FC5A2CD" w14:textId="20620133" w:rsidR="00460304" w:rsidRDefault="00460304" w:rsidP="00460304">
      <w:r>
        <w:t xml:space="preserve">Server folder includes the following folders: </w:t>
      </w:r>
    </w:p>
    <w:p w14:paraId="221485FD" w14:textId="77777777" w:rsidR="00460304" w:rsidRDefault="00460304" w:rsidP="00460304"/>
    <w:p w14:paraId="7C70163D" w14:textId="0985AE34" w:rsidR="00460304" w:rsidRDefault="00DB2B04" w:rsidP="00460304">
      <w:r>
        <w:rPr>
          <w:noProof/>
        </w:rPr>
        <w:lastRenderedPageBreak/>
        <w:drawing>
          <wp:inline distT="0" distB="0" distL="0" distR="0" wp14:anchorId="7BD4AF63" wp14:editId="48FC1D4C">
            <wp:extent cx="2647950" cy="2634301"/>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Picture 999"/>
                    <pic:cNvPicPr/>
                  </pic:nvPicPr>
                  <pic:blipFill>
                    <a:blip r:embed="rId14"/>
                    <a:stretch>
                      <a:fillRect/>
                    </a:stretch>
                  </pic:blipFill>
                  <pic:spPr>
                    <a:xfrm>
                      <a:off x="0" y="0"/>
                      <a:ext cx="2650848" cy="2637184"/>
                    </a:xfrm>
                    <a:prstGeom prst="rect">
                      <a:avLst/>
                    </a:prstGeom>
                  </pic:spPr>
                </pic:pic>
              </a:graphicData>
            </a:graphic>
          </wp:inline>
        </w:drawing>
      </w:r>
    </w:p>
    <w:p w14:paraId="00973ED1" w14:textId="795CD5AB" w:rsidR="00460304" w:rsidRDefault="00460304" w:rsidP="00460304"/>
    <w:p w14:paraId="29E3036B" w14:textId="101F09EB" w:rsidR="00D24BC5" w:rsidRDefault="00D24BC5" w:rsidP="000D1C2C">
      <w:pPr>
        <w:pStyle w:val="Heading1"/>
      </w:pPr>
      <w:bookmarkStart w:id="18" w:name="_Toc96541064"/>
      <w:r>
        <w:t>Deployment Instructions</w:t>
      </w:r>
      <w:bookmarkEnd w:id="18"/>
    </w:p>
    <w:p w14:paraId="11CC425B" w14:textId="641A698F" w:rsidR="00D24BC5" w:rsidRDefault="00D24BC5" w:rsidP="00D24BC5"/>
    <w:p w14:paraId="5366F2A8" w14:textId="77777777" w:rsidR="00D24BC5" w:rsidRDefault="00D24BC5" w:rsidP="00D24BC5">
      <w:r>
        <w:t>Unzip the supplied zip file. Once the supplied package has been unzipped you should see the following structure:</w:t>
      </w:r>
    </w:p>
    <w:p w14:paraId="64507E3F" w14:textId="6DA4D7F1" w:rsidR="00D24BC5" w:rsidRDefault="00D24BC5" w:rsidP="00D24BC5"/>
    <w:p w14:paraId="2646B95C" w14:textId="0ECEC6C9" w:rsidR="00D24BC5" w:rsidRDefault="00647324" w:rsidP="00D24BC5">
      <w:r>
        <w:rPr>
          <w:noProof/>
        </w:rPr>
        <w:drawing>
          <wp:inline distT="0" distB="0" distL="0" distR="0" wp14:anchorId="0F541E15" wp14:editId="160BE197">
            <wp:extent cx="2733675" cy="1304302"/>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Picture 992"/>
                    <pic:cNvPicPr/>
                  </pic:nvPicPr>
                  <pic:blipFill>
                    <a:blip r:embed="rId15"/>
                    <a:stretch>
                      <a:fillRect/>
                    </a:stretch>
                  </pic:blipFill>
                  <pic:spPr>
                    <a:xfrm>
                      <a:off x="0" y="0"/>
                      <a:ext cx="2733675" cy="1304302"/>
                    </a:xfrm>
                    <a:prstGeom prst="rect">
                      <a:avLst/>
                    </a:prstGeom>
                  </pic:spPr>
                </pic:pic>
              </a:graphicData>
            </a:graphic>
          </wp:inline>
        </w:drawing>
      </w:r>
    </w:p>
    <w:p w14:paraId="741779FF" w14:textId="77777777" w:rsidR="00D24BC5" w:rsidRPr="00D24BC5" w:rsidRDefault="00D24BC5" w:rsidP="00D24BC5"/>
    <w:p w14:paraId="27BD3F65" w14:textId="2AAFE4C3" w:rsidR="00D70FCC" w:rsidRPr="00D24BC5" w:rsidRDefault="00D70FCC" w:rsidP="00D24BC5">
      <w:pPr>
        <w:pStyle w:val="Heading2"/>
      </w:pPr>
      <w:bookmarkStart w:id="19" w:name="_Toc96541065"/>
      <w:r w:rsidRPr="00D24BC5">
        <w:t>BMIDE Deployment</w:t>
      </w:r>
      <w:bookmarkEnd w:id="19"/>
      <w:r w:rsidRPr="00D24BC5">
        <w:t xml:space="preserve"> </w:t>
      </w:r>
    </w:p>
    <w:p w14:paraId="38E7C590" w14:textId="77777777" w:rsidR="00D24BC5" w:rsidRPr="00D24BC5" w:rsidRDefault="00D24BC5" w:rsidP="00D24BC5"/>
    <w:p w14:paraId="5FBE3662" w14:textId="51B8B743" w:rsidR="00766E59" w:rsidRPr="00EC7C33" w:rsidRDefault="00766E59" w:rsidP="007A2CB2">
      <w:pPr>
        <w:pStyle w:val="Heading3"/>
      </w:pPr>
      <w:bookmarkStart w:id="20" w:name="_Generate_BMIDE_package"/>
      <w:bookmarkStart w:id="21" w:name="_Deploy_ba3bombardieraerospace"/>
      <w:bookmarkStart w:id="22" w:name="_Toc535594952"/>
      <w:bookmarkStart w:id="23" w:name="_Toc96541066"/>
      <w:bookmarkEnd w:id="16"/>
      <w:bookmarkEnd w:id="20"/>
      <w:bookmarkEnd w:id="21"/>
      <w:r w:rsidRPr="00EC7C33">
        <w:t xml:space="preserve">Deploy </w:t>
      </w:r>
      <w:r w:rsidR="00B73D5B" w:rsidRPr="00EC7C33">
        <w:t>BMIDE Package</w:t>
      </w:r>
      <w:bookmarkEnd w:id="22"/>
      <w:bookmarkEnd w:id="23"/>
      <w:r w:rsidRPr="00EC7C33">
        <w:t xml:space="preserve"> </w:t>
      </w:r>
    </w:p>
    <w:p w14:paraId="6F8561E4" w14:textId="4F1F00C3" w:rsidR="00766E59" w:rsidRPr="00EC7C33" w:rsidRDefault="008975A7" w:rsidP="002C2030">
      <w:pPr>
        <w:numPr>
          <w:ilvl w:val="0"/>
          <w:numId w:val="12"/>
        </w:numPr>
      </w:pPr>
      <w:r w:rsidRPr="00EC7C33">
        <w:t xml:space="preserve">Stop </w:t>
      </w:r>
      <w:r w:rsidR="00D24BC5">
        <w:t xml:space="preserve">all </w:t>
      </w:r>
      <w:r w:rsidRPr="00EC7C33">
        <w:t>Services.</w:t>
      </w:r>
    </w:p>
    <w:p w14:paraId="6B096149" w14:textId="1AF15AE9" w:rsidR="00766E59" w:rsidRPr="00EC7C33" w:rsidRDefault="00023428" w:rsidP="002C2030">
      <w:pPr>
        <w:numPr>
          <w:ilvl w:val="1"/>
          <w:numId w:val="12"/>
        </w:numPr>
        <w:ind w:left="1080"/>
      </w:pPr>
      <w:bookmarkStart w:id="24" w:name="_Hlk1029079"/>
      <w:r w:rsidRPr="00EC7C33">
        <w:t xml:space="preserve">Make sure all users are all </w:t>
      </w:r>
      <w:r w:rsidR="00766E59" w:rsidRPr="00EC7C33">
        <w:t xml:space="preserve">users logged out of </w:t>
      </w:r>
      <w:r w:rsidRPr="00EC7C33">
        <w:t xml:space="preserve">Teamcenter, Active </w:t>
      </w:r>
      <w:r w:rsidR="00783C85" w:rsidRPr="00EC7C33">
        <w:t>Workspace.</w:t>
      </w:r>
    </w:p>
    <w:p w14:paraId="61E6184A" w14:textId="5A9A129B" w:rsidR="00766E59" w:rsidRPr="00EC7C33" w:rsidRDefault="00766E59" w:rsidP="002C2030">
      <w:pPr>
        <w:numPr>
          <w:ilvl w:val="1"/>
          <w:numId w:val="12"/>
        </w:numPr>
        <w:ind w:left="1080"/>
      </w:pPr>
      <w:r w:rsidRPr="00EC7C33">
        <w:t>Stop pool manager service</w:t>
      </w:r>
      <w:r w:rsidR="00023428" w:rsidRPr="00EC7C33">
        <w:t>s.</w:t>
      </w:r>
    </w:p>
    <w:p w14:paraId="533EC8F1" w14:textId="520EA746" w:rsidR="00766E59" w:rsidRPr="00EC7C33" w:rsidRDefault="00766E59" w:rsidP="002C2030">
      <w:pPr>
        <w:numPr>
          <w:ilvl w:val="1"/>
          <w:numId w:val="12"/>
        </w:numPr>
        <w:ind w:left="1080"/>
      </w:pPr>
      <w:r w:rsidRPr="00EC7C33">
        <w:t>Stop webserver (</w:t>
      </w:r>
      <w:proofErr w:type="gramStart"/>
      <w:r w:rsidRPr="00EC7C33">
        <w:t>e.g.</w:t>
      </w:r>
      <w:proofErr w:type="gramEnd"/>
      <w:r w:rsidRPr="00EC7C33">
        <w:t xml:space="preserve"> j-boss</w:t>
      </w:r>
      <w:r w:rsidR="00C20F6D">
        <w:t>/apache</w:t>
      </w:r>
      <w:r w:rsidRPr="00EC7C33">
        <w:t xml:space="preserve">) </w:t>
      </w:r>
    </w:p>
    <w:p w14:paraId="2AAF9B45" w14:textId="741091CA" w:rsidR="00766E59" w:rsidRPr="00EC7C33" w:rsidRDefault="00797595" w:rsidP="002C2030">
      <w:pPr>
        <w:numPr>
          <w:ilvl w:val="1"/>
          <w:numId w:val="12"/>
        </w:numPr>
        <w:ind w:left="1080"/>
      </w:pPr>
      <w:r w:rsidRPr="00EC7C33">
        <w:t xml:space="preserve">Stop </w:t>
      </w:r>
      <w:r w:rsidR="00766E59" w:rsidRPr="00EC7C33">
        <w:t>Dispatcher</w:t>
      </w:r>
      <w:r w:rsidRPr="00EC7C33">
        <w:t xml:space="preserve"> services (Scheduler, Modular, Dispatcher Client)</w:t>
      </w:r>
    </w:p>
    <w:p w14:paraId="2DE4781D" w14:textId="4651F292" w:rsidR="00766E59" w:rsidRPr="00EC7C33" w:rsidRDefault="00797595" w:rsidP="002C2030">
      <w:pPr>
        <w:numPr>
          <w:ilvl w:val="1"/>
          <w:numId w:val="12"/>
        </w:numPr>
        <w:ind w:left="1080"/>
      </w:pPr>
      <w:r w:rsidRPr="00EC7C33">
        <w:lastRenderedPageBreak/>
        <w:t xml:space="preserve">Stop </w:t>
      </w:r>
      <w:r w:rsidR="00766E59" w:rsidRPr="00EC7C33">
        <w:t>Indexer</w:t>
      </w:r>
      <w:r w:rsidRPr="00EC7C33">
        <w:t xml:space="preserve"> services.</w:t>
      </w:r>
    </w:p>
    <w:p w14:paraId="30E0C667" w14:textId="0B7CB71C" w:rsidR="00766E59" w:rsidRPr="009B6C72" w:rsidRDefault="00925023" w:rsidP="002C2030">
      <w:pPr>
        <w:numPr>
          <w:ilvl w:val="1"/>
          <w:numId w:val="12"/>
        </w:numPr>
        <w:ind w:left="1080"/>
        <w:rPr>
          <w:b/>
          <w:bCs/>
        </w:rPr>
      </w:pPr>
      <w:r w:rsidRPr="009B6C72">
        <w:rPr>
          <w:b/>
          <w:bCs/>
        </w:rPr>
        <w:t xml:space="preserve">Make sure Microservices </w:t>
      </w:r>
      <w:proofErr w:type="gramStart"/>
      <w:r w:rsidRPr="009B6C72">
        <w:rPr>
          <w:b/>
          <w:bCs/>
        </w:rPr>
        <w:t>( TC</w:t>
      </w:r>
      <w:proofErr w:type="gramEnd"/>
      <w:r w:rsidRPr="009B6C72">
        <w:rPr>
          <w:b/>
          <w:bCs/>
        </w:rPr>
        <w:t xml:space="preserve"> Process Manager) and FMS ( Teamcenter FSC ) Services are up and Running</w:t>
      </w:r>
    </w:p>
    <w:bookmarkEnd w:id="24"/>
    <w:p w14:paraId="0D4FDE12" w14:textId="29530914" w:rsidR="00783C85" w:rsidRDefault="0023374F" w:rsidP="002C2030">
      <w:pPr>
        <w:numPr>
          <w:ilvl w:val="0"/>
          <w:numId w:val="12"/>
        </w:numPr>
      </w:pPr>
      <w:r w:rsidRPr="00EC7C33">
        <w:t>Start Teamcenter Environment Manager (</w:t>
      </w:r>
      <w:r w:rsidRPr="00EC7C33">
        <w:rPr>
          <w:b/>
        </w:rPr>
        <w:t>TEM</w:t>
      </w:r>
      <w:r w:rsidRPr="00EC7C33">
        <w:t xml:space="preserve">). In the </w:t>
      </w:r>
      <w:r w:rsidRPr="00EC7C33">
        <w:rPr>
          <w:b/>
        </w:rPr>
        <w:t>Maintenance</w:t>
      </w:r>
      <w:r w:rsidRPr="00EC7C33">
        <w:t xml:space="preserve"> panel, choose </w:t>
      </w:r>
      <w:r w:rsidRPr="00EC7C33">
        <w:rPr>
          <w:b/>
        </w:rPr>
        <w:t>Configuration Manager</w:t>
      </w:r>
      <w:r w:rsidRPr="00EC7C33">
        <w:t xml:space="preserve"> and click Next.</w:t>
      </w:r>
    </w:p>
    <w:p w14:paraId="719006B9" w14:textId="14F70386" w:rsidR="0082294D" w:rsidRPr="00EC7C33" w:rsidRDefault="0082294D" w:rsidP="0082294D">
      <w:pPr>
        <w:ind w:left="720"/>
      </w:pPr>
      <w:r w:rsidRPr="0082294D">
        <w:rPr>
          <w:noProof/>
        </w:rPr>
        <w:drawing>
          <wp:inline distT="0" distB="0" distL="0" distR="0" wp14:anchorId="634EF64E" wp14:editId="022383A9">
            <wp:extent cx="4770161" cy="359228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85492" cy="3603830"/>
                    </a:xfrm>
                    <a:prstGeom prst="rect">
                      <a:avLst/>
                    </a:prstGeom>
                  </pic:spPr>
                </pic:pic>
              </a:graphicData>
            </a:graphic>
          </wp:inline>
        </w:drawing>
      </w:r>
    </w:p>
    <w:p w14:paraId="46D6F3A2" w14:textId="05BAA6B1" w:rsidR="0023374F" w:rsidRDefault="0023374F" w:rsidP="002C2030">
      <w:pPr>
        <w:numPr>
          <w:ilvl w:val="0"/>
          <w:numId w:val="12"/>
        </w:numPr>
      </w:pPr>
      <w:r w:rsidRPr="00EC7C33">
        <w:t xml:space="preserve">In the </w:t>
      </w:r>
      <w:r w:rsidRPr="00EC7C33">
        <w:rPr>
          <w:b/>
        </w:rPr>
        <w:t>Configuration Maintenance</w:t>
      </w:r>
      <w:r w:rsidRPr="00EC7C33">
        <w:t xml:space="preserve"> panel, choose </w:t>
      </w:r>
      <w:r w:rsidRPr="00EC7C33">
        <w:rPr>
          <w:b/>
        </w:rPr>
        <w:t>Perform maintenance on an existing configuration</w:t>
      </w:r>
      <w:r w:rsidRPr="00EC7C33">
        <w:t xml:space="preserve"> and click </w:t>
      </w:r>
      <w:r w:rsidRPr="00EC7C33">
        <w:rPr>
          <w:b/>
        </w:rPr>
        <w:t>Next</w:t>
      </w:r>
      <w:r w:rsidRPr="00EC7C33">
        <w:t xml:space="preserve">. </w:t>
      </w:r>
    </w:p>
    <w:p w14:paraId="64998CCB" w14:textId="0C70E34A" w:rsidR="00320A9B" w:rsidRPr="00EC7C33" w:rsidRDefault="00D71793" w:rsidP="00320A9B">
      <w:pPr>
        <w:ind w:left="720"/>
      </w:pPr>
      <w:r>
        <w:rPr>
          <w:noProof/>
        </w:rPr>
        <w:lastRenderedPageBreak/>
        <w:drawing>
          <wp:inline distT="0" distB="0" distL="0" distR="0" wp14:anchorId="21380E76" wp14:editId="4B8807C8">
            <wp:extent cx="4937760" cy="334161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17">
                      <a:extLst>
                        <a:ext uri="{28A0092B-C50C-407E-A947-70E740481C1C}">
                          <a14:useLocalDpi xmlns:a14="http://schemas.microsoft.com/office/drawing/2010/main" val="0"/>
                        </a:ext>
                      </a:extLst>
                    </a:blip>
                    <a:stretch>
                      <a:fillRect/>
                    </a:stretch>
                  </pic:blipFill>
                  <pic:spPr>
                    <a:xfrm>
                      <a:off x="0" y="0"/>
                      <a:ext cx="4937760" cy="3341617"/>
                    </a:xfrm>
                    <a:prstGeom prst="rect">
                      <a:avLst/>
                    </a:prstGeom>
                  </pic:spPr>
                </pic:pic>
              </a:graphicData>
            </a:graphic>
          </wp:inline>
        </w:drawing>
      </w:r>
    </w:p>
    <w:p w14:paraId="3F4D7182" w14:textId="19BDAD57" w:rsidR="0023374F" w:rsidRDefault="0023374F" w:rsidP="002C2030">
      <w:pPr>
        <w:numPr>
          <w:ilvl w:val="0"/>
          <w:numId w:val="12"/>
        </w:numPr>
      </w:pPr>
      <w:r w:rsidRPr="00EC7C33">
        <w:t xml:space="preserve">In the </w:t>
      </w:r>
      <w:r w:rsidR="00245D9A">
        <w:rPr>
          <w:b/>
        </w:rPr>
        <w:t>Old C</w:t>
      </w:r>
      <w:r w:rsidRPr="00EC7C33">
        <w:rPr>
          <w:b/>
        </w:rPr>
        <w:t>onfiguration</w:t>
      </w:r>
      <w:r w:rsidRPr="00EC7C33">
        <w:t xml:space="preserve"> panel, select the configuration from which the corporate server was installed and click </w:t>
      </w:r>
      <w:r w:rsidRPr="00EC7C33">
        <w:rPr>
          <w:b/>
        </w:rPr>
        <w:t>Next</w:t>
      </w:r>
      <w:r w:rsidRPr="00EC7C33">
        <w:t>.</w:t>
      </w:r>
    </w:p>
    <w:p w14:paraId="4FB0767A" w14:textId="1CAFAFC9" w:rsidR="00320A9B" w:rsidRDefault="00283E48" w:rsidP="00320A9B">
      <w:pPr>
        <w:ind w:left="720"/>
      </w:pPr>
      <w:r>
        <w:rPr>
          <w:noProof/>
        </w:rPr>
        <w:drawing>
          <wp:inline distT="0" distB="0" distL="0" distR="0" wp14:anchorId="28F58696" wp14:editId="54122D8D">
            <wp:extent cx="4414388" cy="3315908"/>
            <wp:effectExtent l="0" t="0" r="571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8"/>
                    <a:stretch>
                      <a:fillRect/>
                    </a:stretch>
                  </pic:blipFill>
                  <pic:spPr>
                    <a:xfrm>
                      <a:off x="0" y="0"/>
                      <a:ext cx="4414388" cy="3315908"/>
                    </a:xfrm>
                    <a:prstGeom prst="rect">
                      <a:avLst/>
                    </a:prstGeom>
                  </pic:spPr>
                </pic:pic>
              </a:graphicData>
            </a:graphic>
          </wp:inline>
        </w:drawing>
      </w:r>
    </w:p>
    <w:p w14:paraId="74BA2441" w14:textId="77777777" w:rsidR="005C7E6A" w:rsidRPr="00EC7C33" w:rsidRDefault="005C7E6A" w:rsidP="000605F9"/>
    <w:p w14:paraId="3ECDE90D" w14:textId="147B4A0F" w:rsidR="002336C4" w:rsidRDefault="002336C4" w:rsidP="002C2030">
      <w:pPr>
        <w:numPr>
          <w:ilvl w:val="0"/>
          <w:numId w:val="12"/>
        </w:numPr>
      </w:pPr>
      <w:r w:rsidRPr="00EC7C33">
        <w:t xml:space="preserve">In the </w:t>
      </w:r>
      <w:r w:rsidRPr="00E51AF4">
        <w:rPr>
          <w:b/>
        </w:rPr>
        <w:t>Feature Maintenance</w:t>
      </w:r>
      <w:r w:rsidRPr="00EC7C33">
        <w:t xml:space="preserve"> panel, </w:t>
      </w:r>
      <w:proofErr w:type="gramStart"/>
      <w:r w:rsidR="006512BB">
        <w:t>If</w:t>
      </w:r>
      <w:proofErr w:type="gramEnd"/>
      <w:r w:rsidR="006512BB">
        <w:t xml:space="preserve"> it is first time then you will use “Add/Remove Features to Add Sierra Space RIMTC Solution</w:t>
      </w:r>
      <w:r>
        <w:t>. If this solution</w:t>
      </w:r>
      <w:r w:rsidR="00907B80">
        <w:t xml:space="preserve"> is installed already then go to next screen</w:t>
      </w:r>
    </w:p>
    <w:p w14:paraId="2426F444" w14:textId="2C523EE2" w:rsidR="002336C4" w:rsidRDefault="002336C4" w:rsidP="002336C4">
      <w:pPr>
        <w:ind w:left="720"/>
      </w:pPr>
      <w:r w:rsidRPr="002336C4">
        <w:rPr>
          <w:noProof/>
        </w:rPr>
        <w:lastRenderedPageBreak/>
        <w:drawing>
          <wp:inline distT="0" distB="0" distL="0" distR="0" wp14:anchorId="6A433C71" wp14:editId="149F8E4A">
            <wp:extent cx="4484535" cy="33771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97095" cy="3386646"/>
                    </a:xfrm>
                    <a:prstGeom prst="rect">
                      <a:avLst/>
                    </a:prstGeom>
                  </pic:spPr>
                </pic:pic>
              </a:graphicData>
            </a:graphic>
          </wp:inline>
        </w:drawing>
      </w:r>
    </w:p>
    <w:p w14:paraId="7DF362EC" w14:textId="5ED3D3F6" w:rsidR="006D53EF" w:rsidRDefault="001077DB" w:rsidP="002C2030">
      <w:pPr>
        <w:numPr>
          <w:ilvl w:val="0"/>
          <w:numId w:val="12"/>
        </w:numPr>
      </w:pPr>
      <w:r>
        <w:t xml:space="preserve">Browse for the RIMTC solution in the </w:t>
      </w:r>
    </w:p>
    <w:p w14:paraId="5839A402" w14:textId="734F0758" w:rsidR="006D53EF" w:rsidRDefault="005264F9" w:rsidP="005264F9">
      <w:pPr>
        <w:ind w:left="720"/>
      </w:pPr>
      <w:r w:rsidRPr="005264F9">
        <w:rPr>
          <w:noProof/>
        </w:rPr>
        <w:drawing>
          <wp:inline distT="0" distB="0" distL="0" distR="0" wp14:anchorId="18E37C83" wp14:editId="2479E4E6">
            <wp:extent cx="5732145" cy="293687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936875"/>
                    </a:xfrm>
                    <a:prstGeom prst="rect">
                      <a:avLst/>
                    </a:prstGeom>
                  </pic:spPr>
                </pic:pic>
              </a:graphicData>
            </a:graphic>
          </wp:inline>
        </w:drawing>
      </w:r>
    </w:p>
    <w:p w14:paraId="39D9B939" w14:textId="77777777" w:rsidR="005264F9" w:rsidRDefault="005264F9" w:rsidP="005264F9">
      <w:pPr>
        <w:ind w:left="720"/>
      </w:pPr>
    </w:p>
    <w:p w14:paraId="63398A04" w14:textId="6861EBE9" w:rsidR="001077DB" w:rsidRDefault="001077DB" w:rsidP="002C2030">
      <w:pPr>
        <w:numPr>
          <w:ilvl w:val="0"/>
          <w:numId w:val="12"/>
        </w:numPr>
      </w:pPr>
      <w:r>
        <w:t>Choose Feature RIMTC</w:t>
      </w:r>
    </w:p>
    <w:p w14:paraId="4970DBF2" w14:textId="3256509D" w:rsidR="001077DB" w:rsidRDefault="001077DB" w:rsidP="001077DB">
      <w:pPr>
        <w:ind w:left="720"/>
      </w:pPr>
      <w:r w:rsidRPr="001077DB">
        <w:rPr>
          <w:noProof/>
        </w:rPr>
        <w:lastRenderedPageBreak/>
        <w:drawing>
          <wp:inline distT="0" distB="0" distL="0" distR="0" wp14:anchorId="345F54B4" wp14:editId="33E5C8DD">
            <wp:extent cx="4856892" cy="36576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4479" cy="3663313"/>
                    </a:xfrm>
                    <a:prstGeom prst="rect">
                      <a:avLst/>
                    </a:prstGeom>
                  </pic:spPr>
                </pic:pic>
              </a:graphicData>
            </a:graphic>
          </wp:inline>
        </w:drawing>
      </w:r>
    </w:p>
    <w:p w14:paraId="6315F371" w14:textId="1447472A" w:rsidR="00AF72FD" w:rsidRDefault="00C36701" w:rsidP="002C2030">
      <w:pPr>
        <w:numPr>
          <w:ilvl w:val="0"/>
          <w:numId w:val="12"/>
        </w:numPr>
      </w:pPr>
      <w:r>
        <w:t xml:space="preserve">Click Next. </w:t>
      </w:r>
      <w:r w:rsidR="00AF72FD">
        <w:t xml:space="preserve">Choose OK in the Warning Message that comes up. </w:t>
      </w:r>
      <w:proofErr w:type="spellStart"/>
      <w:r w:rsidR="00AF72FD">
        <w:t>Ii</w:t>
      </w:r>
      <w:proofErr w:type="spellEnd"/>
      <w:r w:rsidR="00AF72FD">
        <w:t xml:space="preserve"> just reiterates that microservices &amp; FMS services should be </w:t>
      </w:r>
      <w:proofErr w:type="gramStart"/>
      <w:r w:rsidR="00AF72FD">
        <w:t>UP</w:t>
      </w:r>
      <w:proofErr w:type="gramEnd"/>
      <w:r w:rsidR="00AF72FD">
        <w:t xml:space="preserve"> and rest of TC Services </w:t>
      </w:r>
      <w:proofErr w:type="spellStart"/>
      <w:r w:rsidR="00AF72FD">
        <w:t>services</w:t>
      </w:r>
      <w:proofErr w:type="spellEnd"/>
      <w:r w:rsidR="00AF72FD">
        <w:t xml:space="preserve"> stopped</w:t>
      </w:r>
    </w:p>
    <w:p w14:paraId="32A33DD7" w14:textId="245C009E" w:rsidR="00AF72FD" w:rsidRDefault="00AF72FD" w:rsidP="00AF72FD">
      <w:pPr>
        <w:ind w:left="720"/>
      </w:pPr>
      <w:r w:rsidRPr="00AF72FD">
        <w:rPr>
          <w:noProof/>
        </w:rPr>
        <w:drawing>
          <wp:inline distT="0" distB="0" distL="0" distR="0" wp14:anchorId="78908549" wp14:editId="468662E8">
            <wp:extent cx="5732145" cy="3866515"/>
            <wp:effectExtent l="0" t="0" r="190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866515"/>
                    </a:xfrm>
                    <a:prstGeom prst="rect">
                      <a:avLst/>
                    </a:prstGeom>
                  </pic:spPr>
                </pic:pic>
              </a:graphicData>
            </a:graphic>
          </wp:inline>
        </w:drawing>
      </w:r>
    </w:p>
    <w:p w14:paraId="5CAB5FE9" w14:textId="363CC59E" w:rsidR="00E51AF4" w:rsidRDefault="00825D8E" w:rsidP="002C2030">
      <w:pPr>
        <w:numPr>
          <w:ilvl w:val="0"/>
          <w:numId w:val="12"/>
        </w:numPr>
      </w:pPr>
      <w:r>
        <w:lastRenderedPageBreak/>
        <w:t>If you have al</w:t>
      </w:r>
      <w:r w:rsidR="0068390B">
        <w:t xml:space="preserve">ready </w:t>
      </w:r>
      <w:proofErr w:type="spellStart"/>
      <w:r w:rsidR="0068390B">
        <w:t>isntalled</w:t>
      </w:r>
      <w:proofErr w:type="spellEnd"/>
      <w:r w:rsidR="0068390B">
        <w:t xml:space="preserve"> the feature and coming from </w:t>
      </w:r>
      <w:proofErr w:type="spellStart"/>
      <w:proofErr w:type="gramStart"/>
      <w:r w:rsidR="0068390B">
        <w:t>Maintainenace</w:t>
      </w:r>
      <w:proofErr w:type="spellEnd"/>
      <w:r w:rsidR="0068390B">
        <w:t xml:space="preserve"> ,</w:t>
      </w:r>
      <w:proofErr w:type="gramEnd"/>
      <w:r w:rsidR="0068390B">
        <w:t xml:space="preserve"> then you will reach to this screen instead of Step </w:t>
      </w:r>
      <w:r w:rsidR="00491FEB">
        <w:t xml:space="preserve">5. </w:t>
      </w:r>
      <w:r w:rsidR="00E51AF4" w:rsidRPr="00EC7C33">
        <w:t xml:space="preserve">In the </w:t>
      </w:r>
      <w:r w:rsidR="00E51AF4" w:rsidRPr="00E51AF4">
        <w:rPr>
          <w:b/>
        </w:rPr>
        <w:t>Feature Maintenance</w:t>
      </w:r>
      <w:r w:rsidR="00E51AF4" w:rsidRPr="00EC7C33">
        <w:t xml:space="preserve"> panel, under the Teamcenter</w:t>
      </w:r>
      <w:r w:rsidR="00E51AF4">
        <w:t xml:space="preserve"> Foundation</w:t>
      </w:r>
      <w:r w:rsidR="00E51AF4" w:rsidRPr="00EC7C33">
        <w:t xml:space="preserve"> section, </w:t>
      </w:r>
      <w:r w:rsidR="00E51AF4" w:rsidRPr="004F5FAE">
        <w:t xml:space="preserve">select </w:t>
      </w:r>
      <w:r w:rsidR="00E51AF4">
        <w:t>Update Database (Full Model – System downtime required)</w:t>
      </w:r>
      <w:r w:rsidR="00E51AF4" w:rsidRPr="004F5FAE">
        <w:t xml:space="preserve"> Features and click Next.</w:t>
      </w:r>
      <w:r w:rsidR="00907B80">
        <w:t xml:space="preserve"> For </w:t>
      </w:r>
    </w:p>
    <w:p w14:paraId="358B46E3" w14:textId="77777777" w:rsidR="00E51AF4" w:rsidRDefault="00E51AF4" w:rsidP="00E51AF4">
      <w:pPr>
        <w:ind w:left="720"/>
      </w:pPr>
      <w:r>
        <w:rPr>
          <w:noProof/>
        </w:rPr>
        <w:drawing>
          <wp:inline distT="0" distB="0" distL="0" distR="0" wp14:anchorId="6927AE1C" wp14:editId="3ACEB132">
            <wp:extent cx="4937760" cy="33547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pic:nvPicPr>
                  <pic:blipFill>
                    <a:blip r:embed="rId23">
                      <a:extLst>
                        <a:ext uri="{28A0092B-C50C-407E-A947-70E740481C1C}">
                          <a14:useLocalDpi xmlns:a14="http://schemas.microsoft.com/office/drawing/2010/main" val="0"/>
                        </a:ext>
                      </a:extLst>
                    </a:blip>
                    <a:stretch>
                      <a:fillRect/>
                    </a:stretch>
                  </pic:blipFill>
                  <pic:spPr>
                    <a:xfrm>
                      <a:off x="0" y="0"/>
                      <a:ext cx="4937760" cy="3354745"/>
                    </a:xfrm>
                    <a:prstGeom prst="rect">
                      <a:avLst/>
                    </a:prstGeom>
                  </pic:spPr>
                </pic:pic>
              </a:graphicData>
            </a:graphic>
          </wp:inline>
        </w:drawing>
      </w:r>
    </w:p>
    <w:p w14:paraId="0291C598" w14:textId="7A7CA399" w:rsidR="00BE51A1" w:rsidRDefault="00BE51A1" w:rsidP="002C2030">
      <w:pPr>
        <w:pStyle w:val="ListParagraph"/>
        <w:numPr>
          <w:ilvl w:val="0"/>
          <w:numId w:val="12"/>
        </w:numPr>
      </w:pPr>
      <w:r>
        <w:t>In the Media Verification window, click Next to continue.</w:t>
      </w:r>
    </w:p>
    <w:p w14:paraId="1A9D0EAF" w14:textId="766607C6" w:rsidR="00BE51A1" w:rsidRDefault="00E51AF4" w:rsidP="00BE51A1">
      <w:pPr>
        <w:pStyle w:val="ListParagraph"/>
      </w:pPr>
      <w:r>
        <w:rPr>
          <w:noProof/>
        </w:rPr>
        <w:drawing>
          <wp:inline distT="0" distB="0" distL="0" distR="0" wp14:anchorId="7C40229B" wp14:editId="4C5168E4">
            <wp:extent cx="4246438" cy="3341617"/>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24"/>
                    <a:stretch>
                      <a:fillRect/>
                    </a:stretch>
                  </pic:blipFill>
                  <pic:spPr>
                    <a:xfrm>
                      <a:off x="0" y="0"/>
                      <a:ext cx="4246438" cy="3341617"/>
                    </a:xfrm>
                    <a:prstGeom prst="rect">
                      <a:avLst/>
                    </a:prstGeom>
                  </pic:spPr>
                </pic:pic>
              </a:graphicData>
            </a:graphic>
          </wp:inline>
        </w:drawing>
      </w:r>
    </w:p>
    <w:p w14:paraId="01E85D9D" w14:textId="77777777" w:rsidR="00BE51A1" w:rsidRDefault="00BE51A1" w:rsidP="000605F9">
      <w:pPr>
        <w:pStyle w:val="ListParagraph"/>
      </w:pPr>
    </w:p>
    <w:p w14:paraId="4E520851" w14:textId="6A7EB8D3" w:rsidR="00BE51A1" w:rsidRPr="00FC4189" w:rsidRDefault="00FC4189" w:rsidP="002C2030">
      <w:pPr>
        <w:pStyle w:val="ListParagraph"/>
        <w:numPr>
          <w:ilvl w:val="0"/>
          <w:numId w:val="12"/>
        </w:numPr>
      </w:pPr>
      <w:r w:rsidRPr="00EC7C33">
        <w:t xml:space="preserve">In the </w:t>
      </w:r>
      <w:r w:rsidRPr="00BE51A1">
        <w:rPr>
          <w:b/>
        </w:rPr>
        <w:t>Teamcenter Administrative</w:t>
      </w:r>
      <w:r w:rsidRPr="00EC7C33">
        <w:t xml:space="preserve"> User panel, enter your </w:t>
      </w:r>
      <w:r w:rsidR="00D91A23" w:rsidRPr="00EC7C33">
        <w:t>username</w:t>
      </w:r>
      <w:r w:rsidRPr="00EC7C33">
        <w:t xml:space="preserve"> and password</w:t>
      </w:r>
      <w:r>
        <w:t xml:space="preserve"> </w:t>
      </w:r>
      <w:r w:rsidR="00D91A23">
        <w:t>(In</w:t>
      </w:r>
      <w:r>
        <w:t xml:space="preserve"> this</w:t>
      </w:r>
      <w:r w:rsidR="00BE51A1">
        <w:t xml:space="preserve"> case </w:t>
      </w:r>
      <w:proofErr w:type="spellStart"/>
      <w:r w:rsidRPr="00BE51A1">
        <w:rPr>
          <w:b/>
          <w:bCs/>
        </w:rPr>
        <w:t>infodba</w:t>
      </w:r>
      <w:proofErr w:type="spellEnd"/>
      <w:r w:rsidRPr="00BE51A1">
        <w:rPr>
          <w:b/>
          <w:bCs/>
        </w:rPr>
        <w:t>)</w:t>
      </w:r>
      <w:r w:rsidRPr="00EC7C33">
        <w:t xml:space="preserve"> to log on to the server, and click </w:t>
      </w:r>
      <w:r w:rsidRPr="00BE51A1">
        <w:rPr>
          <w:b/>
        </w:rPr>
        <w:t>Next</w:t>
      </w:r>
    </w:p>
    <w:p w14:paraId="5E4E9476" w14:textId="4F0A8AEF" w:rsidR="00BE51A1" w:rsidRDefault="00E51AF4" w:rsidP="000605F9">
      <w:pPr>
        <w:ind w:left="720"/>
      </w:pPr>
      <w:r>
        <w:rPr>
          <w:noProof/>
        </w:rPr>
        <w:lastRenderedPageBreak/>
        <w:drawing>
          <wp:inline distT="0" distB="0" distL="0" distR="0" wp14:anchorId="068607D0" wp14:editId="130A10C5">
            <wp:extent cx="4462045" cy="33547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5"/>
                    <a:stretch>
                      <a:fillRect/>
                    </a:stretch>
                  </pic:blipFill>
                  <pic:spPr>
                    <a:xfrm>
                      <a:off x="0" y="0"/>
                      <a:ext cx="4462045" cy="3354745"/>
                    </a:xfrm>
                    <a:prstGeom prst="rect">
                      <a:avLst/>
                    </a:prstGeom>
                  </pic:spPr>
                </pic:pic>
              </a:graphicData>
            </a:graphic>
          </wp:inline>
        </w:drawing>
      </w:r>
    </w:p>
    <w:p w14:paraId="7240D5D9" w14:textId="3C58E12A" w:rsidR="00E51AF4" w:rsidRPr="000605F9" w:rsidRDefault="00E51AF4" w:rsidP="002C2030">
      <w:pPr>
        <w:numPr>
          <w:ilvl w:val="0"/>
          <w:numId w:val="12"/>
        </w:numPr>
      </w:pPr>
      <w:r>
        <w:t xml:space="preserve">The </w:t>
      </w:r>
      <w:r w:rsidRPr="00E51AF4">
        <w:rPr>
          <w:b/>
          <w:bCs/>
        </w:rPr>
        <w:t xml:space="preserve">Update Database (Full Model) </w:t>
      </w:r>
      <w:r>
        <w:t xml:space="preserve">panel displays the list of templates that are installed as part of your template install. Click </w:t>
      </w:r>
      <w:r w:rsidRPr="00E51AF4">
        <w:rPr>
          <w:b/>
          <w:bCs/>
        </w:rPr>
        <w:t>Browse</w:t>
      </w:r>
    </w:p>
    <w:p w14:paraId="6FF84F7D" w14:textId="647966E4" w:rsidR="00E51AF4" w:rsidRDefault="00E51AF4" w:rsidP="000605F9">
      <w:pPr>
        <w:ind w:left="720"/>
      </w:pPr>
      <w:r>
        <w:rPr>
          <w:noProof/>
        </w:rPr>
        <w:drawing>
          <wp:inline distT="0" distB="0" distL="0" distR="0" wp14:anchorId="1EDF177D" wp14:editId="60138D24">
            <wp:extent cx="4937760" cy="3339976"/>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pic:nvPicPr>
                  <pic:blipFill>
                    <a:blip r:embed="rId26">
                      <a:extLst>
                        <a:ext uri="{28A0092B-C50C-407E-A947-70E740481C1C}">
                          <a14:useLocalDpi xmlns:a14="http://schemas.microsoft.com/office/drawing/2010/main" val="0"/>
                        </a:ext>
                      </a:extLst>
                    </a:blip>
                    <a:stretch>
                      <a:fillRect/>
                    </a:stretch>
                  </pic:blipFill>
                  <pic:spPr>
                    <a:xfrm>
                      <a:off x="0" y="0"/>
                      <a:ext cx="4937760" cy="3339976"/>
                    </a:xfrm>
                    <a:prstGeom prst="rect">
                      <a:avLst/>
                    </a:prstGeom>
                  </pic:spPr>
                </pic:pic>
              </a:graphicData>
            </a:graphic>
          </wp:inline>
        </w:drawing>
      </w:r>
    </w:p>
    <w:p w14:paraId="206D2ACC" w14:textId="170F9227" w:rsidR="00CD5DB0" w:rsidRDefault="00CD5DB0" w:rsidP="000605F9">
      <w:pPr>
        <w:ind w:left="720"/>
      </w:pPr>
    </w:p>
    <w:p w14:paraId="4B66A4EE" w14:textId="281357E7" w:rsidR="00CD5DB0" w:rsidRDefault="00CD5DB0" w:rsidP="000605F9">
      <w:pPr>
        <w:ind w:left="720"/>
      </w:pPr>
      <w:r w:rsidRPr="00CD5DB0">
        <w:rPr>
          <w:noProof/>
        </w:rPr>
        <w:lastRenderedPageBreak/>
        <w:drawing>
          <wp:inline distT="0" distB="0" distL="0" distR="0" wp14:anchorId="620D4F39" wp14:editId="555EC886">
            <wp:extent cx="5732145" cy="4304665"/>
            <wp:effectExtent l="0" t="0" r="190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4304665"/>
                    </a:xfrm>
                    <a:prstGeom prst="rect">
                      <a:avLst/>
                    </a:prstGeom>
                  </pic:spPr>
                </pic:pic>
              </a:graphicData>
            </a:graphic>
          </wp:inline>
        </w:drawing>
      </w:r>
    </w:p>
    <w:p w14:paraId="091FF517" w14:textId="7AF97B1D" w:rsidR="00727EEA" w:rsidRDefault="00727EEA" w:rsidP="000605F9">
      <w:pPr>
        <w:ind w:left="720"/>
      </w:pPr>
    </w:p>
    <w:p w14:paraId="4FF4F7DA" w14:textId="5391E4F9" w:rsidR="006F6CE2" w:rsidRDefault="006F6CE2" w:rsidP="000605F9">
      <w:pPr>
        <w:ind w:left="720"/>
      </w:pPr>
      <w:r w:rsidRPr="006F6CE2">
        <w:rPr>
          <w:noProof/>
        </w:rPr>
        <w:lastRenderedPageBreak/>
        <w:drawing>
          <wp:inline distT="0" distB="0" distL="0" distR="0" wp14:anchorId="1F09F588" wp14:editId="04CB1093">
            <wp:extent cx="5732145" cy="449453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4494530"/>
                    </a:xfrm>
                    <a:prstGeom prst="rect">
                      <a:avLst/>
                    </a:prstGeom>
                  </pic:spPr>
                </pic:pic>
              </a:graphicData>
            </a:graphic>
          </wp:inline>
        </w:drawing>
      </w:r>
    </w:p>
    <w:p w14:paraId="61AEB47D" w14:textId="617D05C0" w:rsidR="00727EEA" w:rsidRDefault="00727EEA" w:rsidP="000605F9">
      <w:pPr>
        <w:ind w:left="720"/>
      </w:pPr>
      <w:r w:rsidRPr="00727EEA">
        <w:rPr>
          <w:noProof/>
        </w:rPr>
        <w:lastRenderedPageBreak/>
        <w:drawing>
          <wp:inline distT="0" distB="0" distL="0" distR="0" wp14:anchorId="14527EFA" wp14:editId="61F081D2">
            <wp:extent cx="5732145" cy="4298950"/>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4298950"/>
                    </a:xfrm>
                    <a:prstGeom prst="rect">
                      <a:avLst/>
                    </a:prstGeom>
                  </pic:spPr>
                </pic:pic>
              </a:graphicData>
            </a:graphic>
          </wp:inline>
        </w:drawing>
      </w:r>
    </w:p>
    <w:p w14:paraId="450407B0" w14:textId="21190505" w:rsidR="00E51AF4" w:rsidRDefault="00E51AF4" w:rsidP="002C2030">
      <w:pPr>
        <w:numPr>
          <w:ilvl w:val="0"/>
          <w:numId w:val="12"/>
        </w:numPr>
      </w:pPr>
      <w:r>
        <w:t xml:space="preserve">In the Open dialog window, locate the </w:t>
      </w:r>
      <w:r w:rsidR="009307B0">
        <w:t>Teamcenter Rapid Implementation</w:t>
      </w:r>
      <w:r>
        <w:t xml:space="preserve"> BMIDE Project</w:t>
      </w:r>
      <w:r w:rsidR="0029573E">
        <w:t xml:space="preserve"> in </w:t>
      </w:r>
      <w:r w:rsidR="00E5465B">
        <w:t>BMIDE</w:t>
      </w:r>
      <w:r w:rsidR="0029573E">
        <w:t>\</w:t>
      </w:r>
      <w:r w:rsidR="00921DDC" w:rsidRPr="00921DDC">
        <w:t xml:space="preserve"> sp5rimtc_wntx64</w:t>
      </w:r>
      <w:r w:rsidR="0029573E">
        <w:t>_XXXXXXX. Click Open to select the BMIDE project. Click Next to continue.</w:t>
      </w:r>
    </w:p>
    <w:p w14:paraId="19AE482E" w14:textId="328E74FE" w:rsidR="0029573E" w:rsidRPr="000605F9" w:rsidRDefault="0029573E" w:rsidP="002C2030">
      <w:pPr>
        <w:pStyle w:val="ListParagraph"/>
        <w:numPr>
          <w:ilvl w:val="1"/>
          <w:numId w:val="12"/>
        </w:numPr>
        <w:spacing w:line="256" w:lineRule="auto"/>
        <w:rPr>
          <w:rFonts w:eastAsiaTheme="minorHAnsi"/>
        </w:rPr>
      </w:pPr>
      <w:r>
        <w:t xml:space="preserve">For example: </w:t>
      </w:r>
      <w:r w:rsidR="00E5465B">
        <w:t>BMIDE</w:t>
      </w:r>
      <w:r>
        <w:t>\</w:t>
      </w:r>
      <w:r w:rsidR="00921DDC" w:rsidRPr="00921DDC">
        <w:t>sp5rimtc_wntx64_1.0_2022_01_24_15-22-20</w:t>
      </w:r>
    </w:p>
    <w:p w14:paraId="3D46600F" w14:textId="66C2E38E" w:rsidR="0029573E" w:rsidRDefault="0029573E">
      <w:pPr>
        <w:ind w:left="720"/>
      </w:pPr>
      <w:r>
        <w:rPr>
          <w:noProof/>
        </w:rPr>
        <w:drawing>
          <wp:inline distT="0" distB="0" distL="0" distR="0" wp14:anchorId="247A6644" wp14:editId="69F35772">
            <wp:extent cx="3458817" cy="2503415"/>
            <wp:effectExtent l="0" t="0" r="889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rotWithShape="1">
                    <a:blip r:embed="rId30"/>
                    <a:srcRect l="57202" t="9906" b="29683"/>
                    <a:stretch/>
                  </pic:blipFill>
                  <pic:spPr bwMode="auto">
                    <a:xfrm>
                      <a:off x="0" y="0"/>
                      <a:ext cx="3501478" cy="2534292"/>
                    </a:xfrm>
                    <a:prstGeom prst="rect">
                      <a:avLst/>
                    </a:prstGeom>
                    <a:ln>
                      <a:noFill/>
                    </a:ln>
                    <a:extLst>
                      <a:ext uri="{53640926-AAD7-44D8-BBD7-CCE9431645EC}">
                        <a14:shadowObscured xmlns:a14="http://schemas.microsoft.com/office/drawing/2010/main"/>
                      </a:ext>
                    </a:extLst>
                  </pic:spPr>
                </pic:pic>
              </a:graphicData>
            </a:graphic>
          </wp:inline>
        </w:drawing>
      </w:r>
    </w:p>
    <w:p w14:paraId="45324634" w14:textId="0A4DAD6F" w:rsidR="0029573E" w:rsidRDefault="0029573E" w:rsidP="002C2030">
      <w:pPr>
        <w:numPr>
          <w:ilvl w:val="0"/>
          <w:numId w:val="12"/>
        </w:numPr>
      </w:pPr>
      <w:r>
        <w:t xml:space="preserve">In the </w:t>
      </w:r>
      <w:r>
        <w:rPr>
          <w:b/>
          <w:bCs/>
        </w:rPr>
        <w:t xml:space="preserve">Confirmation </w:t>
      </w:r>
      <w:r>
        <w:t xml:space="preserve">panel, click </w:t>
      </w:r>
      <w:r>
        <w:rPr>
          <w:b/>
          <w:bCs/>
        </w:rPr>
        <w:t>Start</w:t>
      </w:r>
      <w:r>
        <w:t xml:space="preserve"> to begin the installation.</w:t>
      </w:r>
    </w:p>
    <w:p w14:paraId="5D2F12E3" w14:textId="1A89852A" w:rsidR="006B79B1" w:rsidRDefault="0029573E" w:rsidP="000605F9">
      <w:pPr>
        <w:ind w:left="720"/>
      </w:pPr>
      <w:r>
        <w:rPr>
          <w:noProof/>
        </w:rPr>
        <w:lastRenderedPageBreak/>
        <w:drawing>
          <wp:inline distT="0" distB="0" distL="0" distR="0" wp14:anchorId="3240E4E3" wp14:editId="502F36BA">
            <wp:extent cx="4937760" cy="3350916"/>
            <wp:effectExtent l="0" t="0" r="0" b="190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pic:nvPicPr>
                  <pic:blipFill>
                    <a:blip r:embed="rId31">
                      <a:extLst>
                        <a:ext uri="{28A0092B-C50C-407E-A947-70E740481C1C}">
                          <a14:useLocalDpi xmlns:a14="http://schemas.microsoft.com/office/drawing/2010/main" val="0"/>
                        </a:ext>
                      </a:extLst>
                    </a:blip>
                    <a:stretch>
                      <a:fillRect/>
                    </a:stretch>
                  </pic:blipFill>
                  <pic:spPr>
                    <a:xfrm>
                      <a:off x="0" y="0"/>
                      <a:ext cx="4937760" cy="3350916"/>
                    </a:xfrm>
                    <a:prstGeom prst="rect">
                      <a:avLst/>
                    </a:prstGeom>
                  </pic:spPr>
                </pic:pic>
              </a:graphicData>
            </a:graphic>
          </wp:inline>
        </w:drawing>
      </w:r>
    </w:p>
    <w:p w14:paraId="6418EA1E" w14:textId="646CE50F" w:rsidR="00FC4189" w:rsidRDefault="006B79B1" w:rsidP="002C2030">
      <w:pPr>
        <w:numPr>
          <w:ilvl w:val="0"/>
          <w:numId w:val="12"/>
        </w:numPr>
      </w:pPr>
      <w:r>
        <w:t>After a successful deployment, TEM will provide a success message. Close TEM.</w:t>
      </w:r>
    </w:p>
    <w:p w14:paraId="2EA9F611" w14:textId="409C6975" w:rsidR="001A06DF" w:rsidRPr="00EC7C33" w:rsidRDefault="00016E43" w:rsidP="000605F9">
      <w:pPr>
        <w:ind w:left="720"/>
      </w:pPr>
      <w:r>
        <w:rPr>
          <w:noProof/>
        </w:rPr>
        <w:drawing>
          <wp:inline distT="0" distB="0" distL="0" distR="0" wp14:anchorId="1FF2F862" wp14:editId="4A06AD10">
            <wp:extent cx="4906504" cy="3692790"/>
            <wp:effectExtent l="0" t="0" r="889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stretch>
                      <a:fillRect/>
                    </a:stretch>
                  </pic:blipFill>
                  <pic:spPr>
                    <a:xfrm>
                      <a:off x="0" y="0"/>
                      <a:ext cx="4906504" cy="3692790"/>
                    </a:xfrm>
                    <a:prstGeom prst="rect">
                      <a:avLst/>
                    </a:prstGeom>
                  </pic:spPr>
                </pic:pic>
              </a:graphicData>
            </a:graphic>
          </wp:inline>
        </w:drawing>
      </w:r>
    </w:p>
    <w:p w14:paraId="0AD535DE" w14:textId="0ECCCCD8" w:rsidR="001F2F11" w:rsidRPr="00EC7C33" w:rsidRDefault="001F2F11" w:rsidP="001F2F11"/>
    <w:p w14:paraId="3FAF4EDD" w14:textId="5740BE07" w:rsidR="00BA60BC" w:rsidRPr="00EC7C33" w:rsidRDefault="00032D76" w:rsidP="00F84BCA">
      <w:pPr>
        <w:pStyle w:val="Heading2"/>
      </w:pPr>
      <w:bookmarkStart w:id="25" w:name="_Toc535594953"/>
      <w:bookmarkStart w:id="26" w:name="_Toc96541067"/>
      <w:r>
        <w:t xml:space="preserve">Server-Side </w:t>
      </w:r>
      <w:r w:rsidR="00D70FCC" w:rsidRPr="00EC7C33">
        <w:t>Post Deployment Steps</w:t>
      </w:r>
      <w:bookmarkEnd w:id="26"/>
    </w:p>
    <w:p w14:paraId="3DE6040D" w14:textId="77777777" w:rsidR="00766188" w:rsidRPr="00EC7C33" w:rsidRDefault="00766188" w:rsidP="00F84BCA">
      <w:pPr>
        <w:rPr>
          <w:b/>
          <w:i/>
        </w:rPr>
      </w:pPr>
    </w:p>
    <w:p w14:paraId="7390A160" w14:textId="2F3FA92D" w:rsidR="00442FF3" w:rsidRPr="00263179" w:rsidRDefault="00442FF3" w:rsidP="00263179">
      <w:r w:rsidRPr="00263179">
        <w:lastRenderedPageBreak/>
        <w:t>Set the Credentials</w:t>
      </w:r>
    </w:p>
    <w:p w14:paraId="05FC54B9" w14:textId="19F6E317" w:rsidR="008F72F5" w:rsidRDefault="008F72F5" w:rsidP="002C2030">
      <w:pPr>
        <w:pStyle w:val="ListParagraph"/>
        <w:numPr>
          <w:ilvl w:val="0"/>
          <w:numId w:val="20"/>
        </w:numPr>
        <w:spacing w:before="120" w:after="120"/>
        <w:contextualSpacing w:val="0"/>
      </w:pPr>
      <w:r>
        <w:t xml:space="preserve">Open </w:t>
      </w:r>
      <w:r w:rsidR="0085652B">
        <w:t xml:space="preserve">a </w:t>
      </w:r>
      <w:r>
        <w:t>Teamcenter command window</w:t>
      </w:r>
    </w:p>
    <w:p w14:paraId="5BC9B1D9" w14:textId="0BF28716" w:rsidR="008F72F5" w:rsidRDefault="008F72F5" w:rsidP="002C2030">
      <w:pPr>
        <w:pStyle w:val="ListParagraph"/>
        <w:numPr>
          <w:ilvl w:val="0"/>
          <w:numId w:val="20"/>
        </w:numPr>
        <w:spacing w:before="120" w:after="120"/>
        <w:contextualSpacing w:val="0"/>
      </w:pPr>
      <w:r>
        <w:t xml:space="preserve">Change directory to </w:t>
      </w:r>
      <w:proofErr w:type="spellStart"/>
      <w:r>
        <w:t>post_instal</w:t>
      </w:r>
      <w:r w:rsidR="00921DDC">
        <w:t>l_scripts</w:t>
      </w:r>
      <w:r>
        <w:t>l</w:t>
      </w:r>
      <w:proofErr w:type="spellEnd"/>
      <w:r>
        <w:t>\Server folder</w:t>
      </w:r>
    </w:p>
    <w:p w14:paraId="3EC4157A" w14:textId="47EF9899" w:rsidR="008F72F5" w:rsidRDefault="00F47038" w:rsidP="000605F9">
      <w:pPr>
        <w:ind w:left="720"/>
      </w:pPr>
      <w:r>
        <w:rPr>
          <w:noProof/>
        </w:rPr>
        <w:drawing>
          <wp:inline distT="0" distB="0" distL="0" distR="0" wp14:anchorId="7D97EF01" wp14:editId="1143E577">
            <wp:extent cx="1953094" cy="2198254"/>
            <wp:effectExtent l="0" t="0" r="9525"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Picture 1013"/>
                    <pic:cNvPicPr/>
                  </pic:nvPicPr>
                  <pic:blipFill>
                    <a:blip r:embed="rId33"/>
                    <a:stretch>
                      <a:fillRect/>
                    </a:stretch>
                  </pic:blipFill>
                  <pic:spPr>
                    <a:xfrm>
                      <a:off x="0" y="0"/>
                      <a:ext cx="1953094" cy="2198254"/>
                    </a:xfrm>
                    <a:prstGeom prst="rect">
                      <a:avLst/>
                    </a:prstGeom>
                  </pic:spPr>
                </pic:pic>
              </a:graphicData>
            </a:graphic>
          </wp:inline>
        </w:drawing>
      </w:r>
    </w:p>
    <w:p w14:paraId="0378B381" w14:textId="77777777" w:rsidR="008F72F5" w:rsidRDefault="008F72F5" w:rsidP="008F72F5"/>
    <w:p w14:paraId="423286C3" w14:textId="7E61F304" w:rsidR="00A90B48" w:rsidRDefault="008F72F5" w:rsidP="002C2030">
      <w:pPr>
        <w:pStyle w:val="ListParagraph"/>
        <w:numPr>
          <w:ilvl w:val="0"/>
          <w:numId w:val="20"/>
        </w:numPr>
      </w:pPr>
      <w:r>
        <w:t xml:space="preserve">Update </w:t>
      </w:r>
      <w:r w:rsidR="00F36612" w:rsidRPr="00F36612">
        <w:rPr>
          <w:b/>
          <w:bCs/>
        </w:rPr>
        <w:t>s</w:t>
      </w:r>
      <w:r w:rsidRPr="00F36612">
        <w:rPr>
          <w:b/>
          <w:bCs/>
        </w:rPr>
        <w:t>et</w:t>
      </w:r>
      <w:r w:rsidR="00F36612" w:rsidRPr="00F36612">
        <w:rPr>
          <w:b/>
          <w:bCs/>
        </w:rPr>
        <w:t>c</w:t>
      </w:r>
      <w:r w:rsidRPr="00F36612">
        <w:rPr>
          <w:b/>
          <w:bCs/>
        </w:rPr>
        <w:t>redentials.bat</w:t>
      </w:r>
      <w:r>
        <w:t xml:space="preserve"> file for your env and run the batch file.</w:t>
      </w:r>
    </w:p>
    <w:p w14:paraId="791C2039" w14:textId="77777777" w:rsidR="00A90B48" w:rsidRDefault="00A90B48" w:rsidP="000605F9">
      <w:pPr>
        <w:pStyle w:val="ListParagraph"/>
      </w:pPr>
    </w:p>
    <w:p w14:paraId="1B401170" w14:textId="786D0A3B" w:rsidR="008F72F5" w:rsidRDefault="008F72F5" w:rsidP="002C2030">
      <w:pPr>
        <w:pStyle w:val="ListParagraph"/>
        <w:numPr>
          <w:ilvl w:val="0"/>
          <w:numId w:val="20"/>
        </w:numPr>
      </w:pPr>
      <w:proofErr w:type="gramStart"/>
      <w:r>
        <w:t xml:space="preserve">All </w:t>
      </w:r>
      <w:r w:rsidR="00BD3297">
        <w:t>of</w:t>
      </w:r>
      <w:proofErr w:type="gramEnd"/>
      <w:r w:rsidR="00BD3297">
        <w:t xml:space="preserve"> </w:t>
      </w:r>
      <w:r>
        <w:t xml:space="preserve">the following batch files needs to be executed from </w:t>
      </w:r>
      <w:r w:rsidR="00934E23">
        <w:t xml:space="preserve">a </w:t>
      </w:r>
      <w:r>
        <w:t xml:space="preserve">Teamcenter command window (by running </w:t>
      </w:r>
      <w:r w:rsidR="00F36612" w:rsidRPr="00F36612">
        <w:rPr>
          <w:b/>
          <w:bCs/>
        </w:rPr>
        <w:t>setcredentials.bat</w:t>
      </w:r>
      <w:r w:rsidR="00F36612">
        <w:t xml:space="preserve"> </w:t>
      </w:r>
      <w:r>
        <w:t>file)</w:t>
      </w:r>
    </w:p>
    <w:p w14:paraId="3DDBC714" w14:textId="77777777" w:rsidR="008F72F5" w:rsidRPr="006114F9" w:rsidRDefault="008F72F5" w:rsidP="000605F9"/>
    <w:p w14:paraId="4DD5360A" w14:textId="2F599565" w:rsidR="00442FF3" w:rsidRDefault="008F72F5" w:rsidP="000605F9">
      <w:pPr>
        <w:pStyle w:val="Heading3"/>
      </w:pPr>
      <w:bookmarkStart w:id="27" w:name="_Toc96541068"/>
      <w:r>
        <w:t>Import Organization</w:t>
      </w:r>
      <w:bookmarkEnd w:id="27"/>
    </w:p>
    <w:p w14:paraId="5ABFFF68" w14:textId="2A15F706" w:rsidR="00203883" w:rsidRDefault="00EA1C57" w:rsidP="002C2030">
      <w:pPr>
        <w:numPr>
          <w:ilvl w:val="0"/>
          <w:numId w:val="18"/>
        </w:numPr>
      </w:pPr>
      <w:r>
        <w:t xml:space="preserve">Change directory to </w:t>
      </w:r>
      <w:proofErr w:type="spellStart"/>
      <w:r w:rsidR="00AE3D74">
        <w:t>Post_install_scripts</w:t>
      </w:r>
      <w:proofErr w:type="spellEnd"/>
      <w:r w:rsidRPr="00DA1235">
        <w:t>\</w:t>
      </w:r>
      <w:r w:rsidR="00F70619">
        <w:t>server\o</w:t>
      </w:r>
      <w:r>
        <w:t>rganization folder</w:t>
      </w:r>
    </w:p>
    <w:p w14:paraId="10AFB85E" w14:textId="2B9985AB" w:rsidR="00475E00" w:rsidRDefault="00F47038" w:rsidP="000605F9">
      <w:pPr>
        <w:ind w:left="720"/>
      </w:pPr>
      <w:r>
        <w:rPr>
          <w:noProof/>
        </w:rPr>
        <w:drawing>
          <wp:inline distT="0" distB="0" distL="0" distR="0" wp14:anchorId="690B4430" wp14:editId="5FE7C4F4">
            <wp:extent cx="2557956" cy="1925444"/>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Picture 1012"/>
                    <pic:cNvPicPr/>
                  </pic:nvPicPr>
                  <pic:blipFill>
                    <a:blip r:embed="rId34"/>
                    <a:stretch>
                      <a:fillRect/>
                    </a:stretch>
                  </pic:blipFill>
                  <pic:spPr>
                    <a:xfrm>
                      <a:off x="0" y="0"/>
                      <a:ext cx="2557956" cy="1925444"/>
                    </a:xfrm>
                    <a:prstGeom prst="rect">
                      <a:avLst/>
                    </a:prstGeom>
                  </pic:spPr>
                </pic:pic>
              </a:graphicData>
            </a:graphic>
          </wp:inline>
        </w:drawing>
      </w:r>
    </w:p>
    <w:p w14:paraId="29E0A9AB" w14:textId="16C48C2E" w:rsidR="00EA1C57" w:rsidRPr="000605F9" w:rsidRDefault="00EA1C57" w:rsidP="002C2030">
      <w:pPr>
        <w:numPr>
          <w:ilvl w:val="0"/>
          <w:numId w:val="18"/>
        </w:numPr>
        <w:rPr>
          <w:i/>
        </w:rPr>
      </w:pPr>
      <w:r>
        <w:t>In the Teamcenter command prompt, execute the following commands in the above-mentioned order:</w:t>
      </w:r>
    </w:p>
    <w:tbl>
      <w:tblPr>
        <w:tblStyle w:val="TableGrid"/>
        <w:tblW w:w="0" w:type="auto"/>
        <w:tblInd w:w="715" w:type="dxa"/>
        <w:shd w:val="clear" w:color="auto" w:fill="F2F2F2" w:themeFill="background1" w:themeFillShade="F2"/>
        <w:tblLook w:val="04A0" w:firstRow="1" w:lastRow="0" w:firstColumn="1" w:lastColumn="0" w:noHBand="0" w:noVBand="1"/>
      </w:tblPr>
      <w:tblGrid>
        <w:gridCol w:w="8302"/>
      </w:tblGrid>
      <w:tr w:rsidR="00EA1C57" w:rsidRPr="00EC7C33" w14:paraId="4921B314" w14:textId="77777777" w:rsidTr="00496A49">
        <w:tc>
          <w:tcPr>
            <w:tcW w:w="8302" w:type="dxa"/>
            <w:shd w:val="clear" w:color="auto" w:fill="F2F2F2" w:themeFill="background1" w:themeFillShade="F2"/>
          </w:tcPr>
          <w:p w14:paraId="2AD9D346" w14:textId="2D67C222" w:rsidR="00EA1C57" w:rsidRDefault="0084672C" w:rsidP="00496A49">
            <w:pPr>
              <w:rPr>
                <w:i/>
              </w:rPr>
            </w:pPr>
            <w:r>
              <w:rPr>
                <w:i/>
              </w:rPr>
              <w:t>rimtc</w:t>
            </w:r>
            <w:r w:rsidR="00203883">
              <w:rPr>
                <w:i/>
              </w:rPr>
              <w:t>_make_group</w:t>
            </w:r>
            <w:r w:rsidR="001E058B">
              <w:rPr>
                <w:i/>
              </w:rPr>
              <w:t>_role</w:t>
            </w:r>
            <w:r w:rsidR="00EA1C57">
              <w:rPr>
                <w:i/>
              </w:rPr>
              <w:t>.b</w:t>
            </w:r>
            <w:r w:rsidR="00EA1C57" w:rsidRPr="006373C7">
              <w:rPr>
                <w:i/>
              </w:rPr>
              <w:t>at</w:t>
            </w:r>
          </w:p>
          <w:p w14:paraId="018AE938" w14:textId="238FA0CE" w:rsidR="00EA1C57" w:rsidRPr="00EC7C33" w:rsidRDefault="0084672C" w:rsidP="00496A49">
            <w:pPr>
              <w:rPr>
                <w:i/>
              </w:rPr>
            </w:pPr>
            <w:r>
              <w:rPr>
                <w:i/>
              </w:rPr>
              <w:t>rimtc</w:t>
            </w:r>
            <w:r w:rsidR="00203883">
              <w:rPr>
                <w:i/>
              </w:rPr>
              <w:t>_make_user.bat</w:t>
            </w:r>
          </w:p>
        </w:tc>
      </w:tr>
    </w:tbl>
    <w:p w14:paraId="4BE158BA" w14:textId="77777777" w:rsidR="00551B57" w:rsidRDefault="00551B57" w:rsidP="00EA1C57">
      <w:r>
        <w:t xml:space="preserve">   </w:t>
      </w:r>
    </w:p>
    <w:p w14:paraId="0CDF8D8E" w14:textId="1F15C14C" w:rsidR="00EA1C57" w:rsidRDefault="00DA196B" w:rsidP="00EA1C57">
      <w:r>
        <w:lastRenderedPageBreak/>
        <w:t>NOTE: FOR DEV Envir</w:t>
      </w:r>
      <w:r w:rsidR="0010492F">
        <w:t>onments you have rimtc_make_user_sample.bat for creating Sample users. For Test. QA and Prod you will have rimtc_make_user.bat and actual user lists</w:t>
      </w:r>
    </w:p>
    <w:p w14:paraId="20A53F67" w14:textId="7E7E0E22" w:rsidR="00551B57" w:rsidRDefault="00551B57" w:rsidP="00EA1C57"/>
    <w:p w14:paraId="45C7B761" w14:textId="5EE0862A" w:rsidR="00551B57" w:rsidRPr="00551B57" w:rsidRDefault="000E67FB" w:rsidP="00551B57">
      <w:pPr>
        <w:ind w:left="720"/>
        <w:rPr>
          <w:i/>
          <w:color w:val="FF0000"/>
        </w:rPr>
      </w:pPr>
      <w:r>
        <w:rPr>
          <w:i/>
          <w:color w:val="FF0000"/>
        </w:rPr>
        <w:t>l</w:t>
      </w:r>
    </w:p>
    <w:p w14:paraId="44F125A3" w14:textId="77777777" w:rsidR="00551B57" w:rsidRDefault="00551B57" w:rsidP="00EA1C57"/>
    <w:p w14:paraId="6A717684" w14:textId="39079D61" w:rsidR="00C7299E" w:rsidRDefault="00C7299E" w:rsidP="002C2030">
      <w:pPr>
        <w:numPr>
          <w:ilvl w:val="0"/>
          <w:numId w:val="18"/>
        </w:numPr>
      </w:pPr>
      <w:r>
        <w:t xml:space="preserve">In the command prompt, verify </w:t>
      </w:r>
      <w:r w:rsidR="00D02DA6">
        <w:t>the organization</w:t>
      </w:r>
      <w:r>
        <w:t xml:space="preserve"> imported without errors</w:t>
      </w:r>
    </w:p>
    <w:p w14:paraId="24E447DD" w14:textId="4D06C47F" w:rsidR="007140D8" w:rsidRDefault="007140D8" w:rsidP="000605F9">
      <w:pPr>
        <w:pStyle w:val="ListParagraph"/>
        <w:spacing w:before="120" w:after="120"/>
        <w:contextualSpacing w:val="0"/>
      </w:pPr>
      <w:r>
        <w:rPr>
          <w:noProof/>
        </w:rPr>
        <w:drawing>
          <wp:inline distT="0" distB="0" distL="0" distR="0" wp14:anchorId="3E88A2DE" wp14:editId="31153D6C">
            <wp:extent cx="5266876" cy="25374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pic:nvPicPr>
                  <pic:blipFill>
                    <a:blip r:embed="rId35">
                      <a:extLst>
                        <a:ext uri="{28A0092B-C50C-407E-A947-70E740481C1C}">
                          <a14:useLocalDpi xmlns:a14="http://schemas.microsoft.com/office/drawing/2010/main" val="0"/>
                        </a:ext>
                      </a:extLst>
                    </a:blip>
                    <a:stretch>
                      <a:fillRect/>
                    </a:stretch>
                  </pic:blipFill>
                  <pic:spPr>
                    <a:xfrm>
                      <a:off x="0" y="0"/>
                      <a:ext cx="5266876" cy="2537460"/>
                    </a:xfrm>
                    <a:prstGeom prst="rect">
                      <a:avLst/>
                    </a:prstGeom>
                  </pic:spPr>
                </pic:pic>
              </a:graphicData>
            </a:graphic>
          </wp:inline>
        </w:drawing>
      </w:r>
    </w:p>
    <w:p w14:paraId="7CA92736" w14:textId="77777777" w:rsidR="003E6881" w:rsidRPr="00442FF3" w:rsidRDefault="003E6881"/>
    <w:p w14:paraId="39606B51" w14:textId="2DEFC91D" w:rsidR="006959AC" w:rsidRDefault="006959AC" w:rsidP="007A2CB2">
      <w:pPr>
        <w:pStyle w:val="Heading3"/>
      </w:pPr>
      <w:bookmarkStart w:id="28" w:name="_Toc56519522"/>
      <w:bookmarkStart w:id="29" w:name="_Toc62210157"/>
      <w:bookmarkStart w:id="30" w:name="_Toc65577695"/>
      <w:bookmarkStart w:id="31" w:name="_Toc65740487"/>
      <w:bookmarkStart w:id="32" w:name="_Toc66969385"/>
      <w:bookmarkStart w:id="33" w:name="_Toc68267126"/>
      <w:bookmarkStart w:id="34" w:name="_Toc56519523"/>
      <w:bookmarkStart w:id="35" w:name="_Toc62210158"/>
      <w:bookmarkStart w:id="36" w:name="_Toc65577696"/>
      <w:bookmarkStart w:id="37" w:name="_Toc65740488"/>
      <w:bookmarkStart w:id="38" w:name="_Toc66969386"/>
      <w:bookmarkStart w:id="39" w:name="_Toc68267127"/>
      <w:bookmarkStart w:id="40" w:name="_Toc56519524"/>
      <w:bookmarkStart w:id="41" w:name="_Toc62210159"/>
      <w:bookmarkStart w:id="42" w:name="_Toc65577697"/>
      <w:bookmarkStart w:id="43" w:name="_Toc65740489"/>
      <w:bookmarkStart w:id="44" w:name="_Toc66969387"/>
      <w:bookmarkStart w:id="45" w:name="_Toc68267128"/>
      <w:bookmarkStart w:id="46" w:name="_Toc56519525"/>
      <w:bookmarkStart w:id="47" w:name="_Toc62210160"/>
      <w:bookmarkStart w:id="48" w:name="_Toc65577698"/>
      <w:bookmarkStart w:id="49" w:name="_Toc65740490"/>
      <w:bookmarkStart w:id="50" w:name="_Toc66969388"/>
      <w:bookmarkStart w:id="51" w:name="_Toc68267129"/>
      <w:bookmarkStart w:id="52" w:name="_Toc56519526"/>
      <w:bookmarkStart w:id="53" w:name="_Toc62210161"/>
      <w:bookmarkStart w:id="54" w:name="_Toc65577699"/>
      <w:bookmarkStart w:id="55" w:name="_Toc65740491"/>
      <w:bookmarkStart w:id="56" w:name="_Toc66969389"/>
      <w:bookmarkStart w:id="57" w:name="_Toc68267130"/>
      <w:bookmarkStart w:id="58" w:name="_Toc56519527"/>
      <w:bookmarkStart w:id="59" w:name="_Toc62210162"/>
      <w:bookmarkStart w:id="60" w:name="_Toc65577700"/>
      <w:bookmarkStart w:id="61" w:name="_Toc65740492"/>
      <w:bookmarkStart w:id="62" w:name="_Toc66969390"/>
      <w:bookmarkStart w:id="63" w:name="_Toc68267131"/>
      <w:bookmarkStart w:id="64" w:name="_Toc56519530"/>
      <w:bookmarkStart w:id="65" w:name="_Toc62210165"/>
      <w:bookmarkStart w:id="66" w:name="_Toc65577703"/>
      <w:bookmarkStart w:id="67" w:name="_Toc65740495"/>
      <w:bookmarkStart w:id="68" w:name="_Toc66969393"/>
      <w:bookmarkStart w:id="69" w:name="_Toc68267134"/>
      <w:bookmarkStart w:id="70" w:name="_Toc56519531"/>
      <w:bookmarkStart w:id="71" w:name="_Toc62210166"/>
      <w:bookmarkStart w:id="72" w:name="_Toc65577704"/>
      <w:bookmarkStart w:id="73" w:name="_Toc65740496"/>
      <w:bookmarkStart w:id="74" w:name="_Toc66969394"/>
      <w:bookmarkStart w:id="75" w:name="_Toc68267135"/>
      <w:bookmarkStart w:id="76" w:name="_Toc56519532"/>
      <w:bookmarkStart w:id="77" w:name="_Toc62210167"/>
      <w:bookmarkStart w:id="78" w:name="_Toc65577705"/>
      <w:bookmarkStart w:id="79" w:name="_Toc65740497"/>
      <w:bookmarkStart w:id="80" w:name="_Toc66969395"/>
      <w:bookmarkStart w:id="81" w:name="_Toc68267136"/>
      <w:bookmarkStart w:id="82" w:name="_Toc56519533"/>
      <w:bookmarkStart w:id="83" w:name="_Toc62210168"/>
      <w:bookmarkStart w:id="84" w:name="_Toc65577706"/>
      <w:bookmarkStart w:id="85" w:name="_Toc65740498"/>
      <w:bookmarkStart w:id="86" w:name="_Toc66969396"/>
      <w:bookmarkStart w:id="87" w:name="_Toc68267137"/>
      <w:bookmarkStart w:id="88" w:name="_Toc96541069"/>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r>
        <w:t>Import Preferences</w:t>
      </w:r>
      <w:bookmarkEnd w:id="88"/>
    </w:p>
    <w:p w14:paraId="555AFE8E" w14:textId="397FF51B" w:rsidR="006959AC" w:rsidRDefault="006959AC" w:rsidP="002C2030">
      <w:pPr>
        <w:numPr>
          <w:ilvl w:val="0"/>
          <w:numId w:val="21"/>
        </w:numPr>
      </w:pPr>
      <w:r>
        <w:t xml:space="preserve">Change directory to </w:t>
      </w:r>
      <w:proofErr w:type="spellStart"/>
      <w:r w:rsidR="00AE3D74">
        <w:t>Post_install_scripts</w:t>
      </w:r>
      <w:proofErr w:type="spellEnd"/>
      <w:r w:rsidRPr="00DA1235">
        <w:t>\</w:t>
      </w:r>
      <w:r w:rsidR="00F70619">
        <w:t>s</w:t>
      </w:r>
      <w:r w:rsidRPr="00DA1235">
        <w:t>erver\</w:t>
      </w:r>
      <w:r w:rsidR="00F70619">
        <w:t>p</w:t>
      </w:r>
      <w:r>
        <w:t>references folder</w:t>
      </w:r>
    </w:p>
    <w:p w14:paraId="0DF4961E" w14:textId="070A4866" w:rsidR="005823AE" w:rsidRPr="003E6881" w:rsidRDefault="005823AE">
      <w:pPr>
        <w:ind w:left="720"/>
      </w:pPr>
      <w:r>
        <w:rPr>
          <w:noProof/>
        </w:rPr>
        <w:drawing>
          <wp:inline distT="0" distB="0" distL="0" distR="0" wp14:anchorId="7AECB6F6" wp14:editId="2DB881D3">
            <wp:extent cx="2958045" cy="2368401"/>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Picture 1014"/>
                    <pic:cNvPicPr/>
                  </pic:nvPicPr>
                  <pic:blipFill>
                    <a:blip r:embed="rId36"/>
                    <a:stretch>
                      <a:fillRect/>
                    </a:stretch>
                  </pic:blipFill>
                  <pic:spPr>
                    <a:xfrm>
                      <a:off x="0" y="0"/>
                      <a:ext cx="2958045" cy="2368401"/>
                    </a:xfrm>
                    <a:prstGeom prst="rect">
                      <a:avLst/>
                    </a:prstGeom>
                  </pic:spPr>
                </pic:pic>
              </a:graphicData>
            </a:graphic>
          </wp:inline>
        </w:drawing>
      </w:r>
    </w:p>
    <w:p w14:paraId="1EE47417" w14:textId="77777777" w:rsidR="006959AC" w:rsidRPr="00BD3297" w:rsidRDefault="006959AC" w:rsidP="002C2030">
      <w:pPr>
        <w:numPr>
          <w:ilvl w:val="0"/>
          <w:numId w:val="21"/>
        </w:numPr>
        <w:rPr>
          <w:color w:val="000000"/>
        </w:rPr>
      </w:pPr>
      <w:r>
        <w:t>In the Teamcenter command prompt, execute the following commands in the above-mentioned order:</w:t>
      </w:r>
    </w:p>
    <w:tbl>
      <w:tblPr>
        <w:tblStyle w:val="TableGrid"/>
        <w:tblW w:w="0" w:type="auto"/>
        <w:tblInd w:w="715" w:type="dxa"/>
        <w:shd w:val="clear" w:color="auto" w:fill="F2F2F2" w:themeFill="background1" w:themeFillShade="F2"/>
        <w:tblLook w:val="04A0" w:firstRow="1" w:lastRow="0" w:firstColumn="1" w:lastColumn="0" w:noHBand="0" w:noVBand="1"/>
      </w:tblPr>
      <w:tblGrid>
        <w:gridCol w:w="8302"/>
      </w:tblGrid>
      <w:tr w:rsidR="006959AC" w:rsidRPr="00EC7C33" w14:paraId="69A85AFF" w14:textId="77777777" w:rsidTr="00496A49">
        <w:tc>
          <w:tcPr>
            <w:tcW w:w="8302" w:type="dxa"/>
            <w:shd w:val="clear" w:color="auto" w:fill="F2F2F2" w:themeFill="background1" w:themeFillShade="F2"/>
          </w:tcPr>
          <w:p w14:paraId="4F5421FA" w14:textId="214F3D81" w:rsidR="00335D58" w:rsidRPr="00EC7C33" w:rsidRDefault="00484892" w:rsidP="00496A49">
            <w:pPr>
              <w:rPr>
                <w:i/>
              </w:rPr>
            </w:pPr>
            <w:r>
              <w:rPr>
                <w:i/>
              </w:rPr>
              <w:t>i</w:t>
            </w:r>
            <w:r w:rsidR="006959AC">
              <w:rPr>
                <w:i/>
              </w:rPr>
              <w:t>mport_</w:t>
            </w:r>
            <w:r w:rsidR="006D7A03">
              <w:rPr>
                <w:i/>
              </w:rPr>
              <w:t>rimtc</w:t>
            </w:r>
            <w:r w:rsidR="00711585">
              <w:rPr>
                <w:i/>
              </w:rPr>
              <w:t>_</w:t>
            </w:r>
            <w:r w:rsidR="006D7A03">
              <w:rPr>
                <w:i/>
              </w:rPr>
              <w:t>p</w:t>
            </w:r>
            <w:r w:rsidR="006959AC">
              <w:rPr>
                <w:i/>
              </w:rPr>
              <w:t>references.b</w:t>
            </w:r>
            <w:r w:rsidR="006959AC" w:rsidRPr="006373C7">
              <w:rPr>
                <w:i/>
              </w:rPr>
              <w:t>at</w:t>
            </w:r>
          </w:p>
        </w:tc>
      </w:tr>
    </w:tbl>
    <w:p w14:paraId="7AB7C70B" w14:textId="77777777" w:rsidR="006959AC" w:rsidRPr="00EC7C33" w:rsidRDefault="006959AC" w:rsidP="006959AC">
      <w:pPr>
        <w:rPr>
          <w:b/>
          <w:i/>
        </w:rPr>
      </w:pPr>
    </w:p>
    <w:p w14:paraId="775BEC1A" w14:textId="523A2E35" w:rsidR="006959AC" w:rsidRDefault="006959AC" w:rsidP="002C2030">
      <w:pPr>
        <w:numPr>
          <w:ilvl w:val="0"/>
          <w:numId w:val="21"/>
        </w:numPr>
      </w:pPr>
      <w:r>
        <w:lastRenderedPageBreak/>
        <w:t xml:space="preserve">In the command prompt, verify the </w:t>
      </w:r>
      <w:r w:rsidR="00F8624B">
        <w:t xml:space="preserve">preferences </w:t>
      </w:r>
      <w:r>
        <w:t>imported without errors</w:t>
      </w:r>
    </w:p>
    <w:p w14:paraId="1D0B8D62" w14:textId="224D9A72" w:rsidR="0072108E" w:rsidRDefault="00C47AA7" w:rsidP="000605F9">
      <w:pPr>
        <w:ind w:left="720"/>
      </w:pPr>
      <w:r>
        <w:rPr>
          <w:noProof/>
        </w:rPr>
        <w:drawing>
          <wp:inline distT="0" distB="0" distL="0" distR="0" wp14:anchorId="225313D0" wp14:editId="66B1E59A">
            <wp:extent cx="4542563" cy="2449195"/>
            <wp:effectExtent l="0" t="0" r="0" b="8255"/>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pic:cNvPicPr/>
                  </pic:nvPicPr>
                  <pic:blipFill>
                    <a:blip r:embed="rId37"/>
                    <a:stretch>
                      <a:fillRect/>
                    </a:stretch>
                  </pic:blipFill>
                  <pic:spPr>
                    <a:xfrm>
                      <a:off x="0" y="0"/>
                      <a:ext cx="4542563" cy="2449195"/>
                    </a:xfrm>
                    <a:prstGeom prst="rect">
                      <a:avLst/>
                    </a:prstGeom>
                  </pic:spPr>
                </pic:pic>
              </a:graphicData>
            </a:graphic>
          </wp:inline>
        </w:drawing>
      </w:r>
    </w:p>
    <w:p w14:paraId="3A0CE722" w14:textId="77777777" w:rsidR="006959AC" w:rsidRPr="006114F9" w:rsidRDefault="006959AC" w:rsidP="000605F9"/>
    <w:p w14:paraId="3B34EE8A" w14:textId="0393ADB3" w:rsidR="00766E59" w:rsidRDefault="00766E59" w:rsidP="007A2CB2">
      <w:pPr>
        <w:pStyle w:val="Heading3"/>
      </w:pPr>
      <w:bookmarkStart w:id="89" w:name="_Toc96541070"/>
      <w:r w:rsidRPr="00553F33">
        <w:t xml:space="preserve">Import </w:t>
      </w:r>
      <w:r w:rsidR="00BD0B6C">
        <w:t>S</w:t>
      </w:r>
      <w:r w:rsidRPr="00553F33">
        <w:t>tylesheet</w:t>
      </w:r>
      <w:bookmarkEnd w:id="25"/>
      <w:r w:rsidR="00B73D5B" w:rsidRPr="00553F33">
        <w:t>s</w:t>
      </w:r>
      <w:bookmarkEnd w:id="89"/>
    </w:p>
    <w:p w14:paraId="63E4D211" w14:textId="77777777" w:rsidR="00553F33" w:rsidRPr="00553F33" w:rsidRDefault="00553F33" w:rsidP="00553F33"/>
    <w:p w14:paraId="741C483A" w14:textId="1590C016" w:rsidR="0095101A" w:rsidRDefault="00BD3297" w:rsidP="002C2030">
      <w:pPr>
        <w:numPr>
          <w:ilvl w:val="0"/>
          <w:numId w:val="23"/>
        </w:numPr>
      </w:pPr>
      <w:r>
        <w:t>Change directory to</w:t>
      </w:r>
      <w:r w:rsidR="0095101A">
        <w:t xml:space="preserve"> </w:t>
      </w:r>
      <w:proofErr w:type="spellStart"/>
      <w:r w:rsidR="00AE3D74">
        <w:t>Post_install_scripts</w:t>
      </w:r>
      <w:proofErr w:type="spellEnd"/>
      <w:r w:rsidR="0095101A" w:rsidRPr="00DA1235">
        <w:t>\Server\</w:t>
      </w:r>
      <w:r w:rsidR="008237C8" w:rsidRPr="00F962E8">
        <w:t xml:space="preserve"> </w:t>
      </w:r>
      <w:proofErr w:type="gramStart"/>
      <w:r w:rsidR="00F962E8" w:rsidRPr="00F962E8">
        <w:t>Stylesheets</w:t>
      </w:r>
      <w:proofErr w:type="gramEnd"/>
      <w:r w:rsidR="00F962E8">
        <w:t xml:space="preserve"> </w:t>
      </w:r>
      <w:r w:rsidR="0095101A">
        <w:t>folder</w:t>
      </w:r>
    </w:p>
    <w:p w14:paraId="1EF7F670" w14:textId="493BE30B" w:rsidR="003E6881" w:rsidRPr="003E6881" w:rsidRDefault="009431C7" w:rsidP="003E6881">
      <w:pPr>
        <w:ind w:left="720"/>
      </w:pPr>
      <w:r w:rsidRPr="280A77B6">
        <w:rPr>
          <w:noProof/>
        </w:rPr>
        <w:t xml:space="preserve"> </w:t>
      </w:r>
      <w:r>
        <w:rPr>
          <w:noProof/>
        </w:rPr>
        <w:drawing>
          <wp:inline distT="0" distB="0" distL="0" distR="0" wp14:anchorId="545F46BD" wp14:editId="1208C4A1">
            <wp:extent cx="2306245" cy="2593605"/>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016"/>
                    <pic:cNvPicPr/>
                  </pic:nvPicPr>
                  <pic:blipFill>
                    <a:blip r:embed="rId38"/>
                    <a:stretch>
                      <a:fillRect/>
                    </a:stretch>
                  </pic:blipFill>
                  <pic:spPr>
                    <a:xfrm>
                      <a:off x="0" y="0"/>
                      <a:ext cx="2306245" cy="2593605"/>
                    </a:xfrm>
                    <a:prstGeom prst="rect">
                      <a:avLst/>
                    </a:prstGeom>
                  </pic:spPr>
                </pic:pic>
              </a:graphicData>
            </a:graphic>
          </wp:inline>
        </w:drawing>
      </w:r>
    </w:p>
    <w:p w14:paraId="771361C9" w14:textId="06815F94" w:rsidR="001026A9" w:rsidRPr="00BD3297" w:rsidRDefault="003E6881" w:rsidP="002C2030">
      <w:pPr>
        <w:numPr>
          <w:ilvl w:val="0"/>
          <w:numId w:val="23"/>
        </w:numPr>
        <w:rPr>
          <w:color w:val="000000"/>
        </w:rPr>
      </w:pPr>
      <w:r>
        <w:t>In the Teamcenter command prompt, execute the following commands</w:t>
      </w:r>
      <w:r w:rsidR="001D0209">
        <w:t xml:space="preserve"> in the </w:t>
      </w:r>
      <w:r w:rsidR="00D91A23">
        <w:t>above-mentioned</w:t>
      </w:r>
      <w:r w:rsidR="001D0209">
        <w:t xml:space="preserve"> order</w:t>
      </w:r>
      <w:r>
        <w:t>:</w:t>
      </w:r>
    </w:p>
    <w:tbl>
      <w:tblPr>
        <w:tblStyle w:val="TableGrid"/>
        <w:tblW w:w="0" w:type="auto"/>
        <w:tblInd w:w="715" w:type="dxa"/>
        <w:shd w:val="clear" w:color="auto" w:fill="F2F2F2" w:themeFill="background1" w:themeFillShade="F2"/>
        <w:tblLook w:val="04A0" w:firstRow="1" w:lastRow="0" w:firstColumn="1" w:lastColumn="0" w:noHBand="0" w:noVBand="1"/>
      </w:tblPr>
      <w:tblGrid>
        <w:gridCol w:w="8302"/>
      </w:tblGrid>
      <w:tr w:rsidR="001026A9" w:rsidRPr="00EC7C33" w14:paraId="0AFD2573" w14:textId="77777777" w:rsidTr="003E6881">
        <w:tc>
          <w:tcPr>
            <w:tcW w:w="8302" w:type="dxa"/>
            <w:shd w:val="clear" w:color="auto" w:fill="F2F2F2" w:themeFill="background1" w:themeFillShade="F2"/>
          </w:tcPr>
          <w:p w14:paraId="09A145BD" w14:textId="47CE8C81" w:rsidR="003E6881" w:rsidRPr="00EC7C33" w:rsidRDefault="008237C8" w:rsidP="00F84BCA">
            <w:pPr>
              <w:rPr>
                <w:i/>
              </w:rPr>
            </w:pPr>
            <w:r>
              <w:rPr>
                <w:i/>
              </w:rPr>
              <w:t>i</w:t>
            </w:r>
            <w:r w:rsidR="003E6881">
              <w:rPr>
                <w:i/>
              </w:rPr>
              <w:t>mport_</w:t>
            </w:r>
            <w:r w:rsidR="004C4274">
              <w:rPr>
                <w:i/>
              </w:rPr>
              <w:t>rimtc_s</w:t>
            </w:r>
            <w:r w:rsidR="001C49A3">
              <w:rPr>
                <w:i/>
              </w:rPr>
              <w:t>tylesheets.bat</w:t>
            </w:r>
          </w:p>
        </w:tc>
      </w:tr>
    </w:tbl>
    <w:p w14:paraId="5ACEE4E8" w14:textId="77777777" w:rsidR="00771F2C" w:rsidRPr="00EC7C33" w:rsidRDefault="00771F2C" w:rsidP="001C49A3">
      <w:pPr>
        <w:rPr>
          <w:b/>
          <w:i/>
        </w:rPr>
      </w:pPr>
    </w:p>
    <w:p w14:paraId="70E581C7" w14:textId="099A3AAB" w:rsidR="00D02DA6" w:rsidRDefault="00D02DA6" w:rsidP="002C2030">
      <w:pPr>
        <w:numPr>
          <w:ilvl w:val="0"/>
          <w:numId w:val="23"/>
        </w:numPr>
      </w:pPr>
      <w:r>
        <w:t>In the command prompt, verify the stylesheets imported without errors</w:t>
      </w:r>
    </w:p>
    <w:p w14:paraId="518E228E" w14:textId="4EC79158" w:rsidR="001D0209" w:rsidRPr="00EC7C33" w:rsidRDefault="00C47AA7">
      <w:pPr>
        <w:ind w:left="720"/>
      </w:pPr>
      <w:r>
        <w:rPr>
          <w:noProof/>
        </w:rPr>
        <w:lastRenderedPageBreak/>
        <w:drawing>
          <wp:inline distT="0" distB="0" distL="0" distR="0" wp14:anchorId="34F96C85" wp14:editId="3439847D">
            <wp:extent cx="5623559" cy="3034665"/>
            <wp:effectExtent l="0" t="0" r="0"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Picture 1019"/>
                    <pic:cNvPicPr/>
                  </pic:nvPicPr>
                  <pic:blipFill>
                    <a:blip r:embed="rId39"/>
                    <a:stretch>
                      <a:fillRect/>
                    </a:stretch>
                  </pic:blipFill>
                  <pic:spPr>
                    <a:xfrm>
                      <a:off x="0" y="0"/>
                      <a:ext cx="5623559" cy="3034665"/>
                    </a:xfrm>
                    <a:prstGeom prst="rect">
                      <a:avLst/>
                    </a:prstGeom>
                  </pic:spPr>
                </pic:pic>
              </a:graphicData>
            </a:graphic>
          </wp:inline>
        </w:drawing>
      </w:r>
    </w:p>
    <w:p w14:paraId="48EE71B9" w14:textId="77777777" w:rsidR="00587AD6" w:rsidRDefault="00587AD6" w:rsidP="000605F9">
      <w:pPr>
        <w:rPr>
          <w:color w:val="333333"/>
          <w:szCs w:val="20"/>
          <w:shd w:val="clear" w:color="auto" w:fill="FFFFFF"/>
        </w:rPr>
      </w:pPr>
    </w:p>
    <w:p w14:paraId="500D997A" w14:textId="5ACEEC85" w:rsidR="00BA06D2" w:rsidRDefault="00BA06D2" w:rsidP="007A2CB2">
      <w:pPr>
        <w:pStyle w:val="Heading3"/>
      </w:pPr>
      <w:bookmarkStart w:id="90" w:name="_Toc96541071"/>
      <w:r>
        <w:t>Import Workflows</w:t>
      </w:r>
      <w:bookmarkEnd w:id="90"/>
    </w:p>
    <w:p w14:paraId="1929F761" w14:textId="0E42F7EE" w:rsidR="00BA06D2" w:rsidRPr="00533B2D" w:rsidRDefault="00BA06D2" w:rsidP="002C2030">
      <w:pPr>
        <w:pStyle w:val="ListParagraph"/>
        <w:numPr>
          <w:ilvl w:val="0"/>
          <w:numId w:val="22"/>
        </w:numPr>
        <w:rPr>
          <w:iCs/>
        </w:rPr>
      </w:pPr>
      <w:r>
        <w:rPr>
          <w:iCs/>
        </w:rPr>
        <w:t xml:space="preserve">Change directory to the </w:t>
      </w:r>
      <w:proofErr w:type="spellStart"/>
      <w:r w:rsidR="00AE3D74">
        <w:t>Post_install_scripts</w:t>
      </w:r>
      <w:proofErr w:type="spellEnd"/>
      <w:r w:rsidRPr="00DA1235">
        <w:t>\Server\</w:t>
      </w:r>
      <w:r w:rsidR="008237C8">
        <w:t xml:space="preserve"> </w:t>
      </w:r>
      <w:proofErr w:type="gramStart"/>
      <w:r>
        <w:t>Workflows</w:t>
      </w:r>
      <w:proofErr w:type="gramEnd"/>
      <w:r>
        <w:t xml:space="preserve"> folder</w:t>
      </w:r>
    </w:p>
    <w:p w14:paraId="79347266" w14:textId="2C38C622" w:rsidR="00533B2D" w:rsidRPr="006114F9" w:rsidRDefault="00533B2D" w:rsidP="002C2030">
      <w:pPr>
        <w:pStyle w:val="ListParagraph"/>
        <w:numPr>
          <w:ilvl w:val="0"/>
          <w:numId w:val="22"/>
        </w:numPr>
        <w:rPr>
          <w:iCs/>
        </w:rPr>
      </w:pPr>
      <w:r>
        <w:rPr>
          <w:iCs/>
        </w:rPr>
        <w:t xml:space="preserve">Follow steps </w:t>
      </w:r>
      <w:r w:rsidR="00A5291D">
        <w:rPr>
          <w:iCs/>
        </w:rPr>
        <w:t xml:space="preserve">described </w:t>
      </w:r>
      <w:r>
        <w:rPr>
          <w:iCs/>
        </w:rPr>
        <w:t>in Instructions.txt file to replace “</w:t>
      </w:r>
      <w:proofErr w:type="spellStart"/>
      <w:r w:rsidRPr="00533B2D">
        <w:rPr>
          <w:iCs/>
        </w:rPr>
        <w:t>ProgressionPath.plmxml</w:t>
      </w:r>
      <w:proofErr w:type="spellEnd"/>
      <w:r>
        <w:rPr>
          <w:iCs/>
        </w:rPr>
        <w:t>” in the %TC_DATA% folder.</w:t>
      </w:r>
    </w:p>
    <w:p w14:paraId="6D017D04" w14:textId="77777777" w:rsidR="00BA06D2" w:rsidRPr="00BD3297" w:rsidRDefault="00BA06D2" w:rsidP="002C2030">
      <w:pPr>
        <w:numPr>
          <w:ilvl w:val="0"/>
          <w:numId w:val="22"/>
        </w:numPr>
        <w:rPr>
          <w:color w:val="000000"/>
        </w:rPr>
      </w:pPr>
      <w:r>
        <w:t>In the Teamcenter command prompt, execute the following commands in the above-mentioned order:</w:t>
      </w:r>
    </w:p>
    <w:tbl>
      <w:tblPr>
        <w:tblStyle w:val="TableGrid"/>
        <w:tblW w:w="0" w:type="auto"/>
        <w:tblInd w:w="715" w:type="dxa"/>
        <w:shd w:val="clear" w:color="auto" w:fill="F2F2F2" w:themeFill="background1" w:themeFillShade="F2"/>
        <w:tblLook w:val="04A0" w:firstRow="1" w:lastRow="0" w:firstColumn="1" w:lastColumn="0" w:noHBand="0" w:noVBand="1"/>
      </w:tblPr>
      <w:tblGrid>
        <w:gridCol w:w="8302"/>
      </w:tblGrid>
      <w:tr w:rsidR="00BA06D2" w:rsidRPr="00EC7C33" w14:paraId="78519B1D" w14:textId="77777777" w:rsidTr="00496A49">
        <w:tc>
          <w:tcPr>
            <w:tcW w:w="8302" w:type="dxa"/>
            <w:shd w:val="clear" w:color="auto" w:fill="F2F2F2" w:themeFill="background1" w:themeFillShade="F2"/>
          </w:tcPr>
          <w:p w14:paraId="61B1AD48" w14:textId="596DB4DA" w:rsidR="00BA06D2" w:rsidRPr="00EC7C33" w:rsidRDefault="00A95165" w:rsidP="00496A49">
            <w:pPr>
              <w:rPr>
                <w:i/>
              </w:rPr>
            </w:pPr>
            <w:r w:rsidRPr="00A95165">
              <w:rPr>
                <w:i/>
              </w:rPr>
              <w:t>import_rimtc_workflows.bat</w:t>
            </w:r>
          </w:p>
        </w:tc>
      </w:tr>
    </w:tbl>
    <w:p w14:paraId="6DB8A051" w14:textId="77777777" w:rsidR="00BA06D2" w:rsidRPr="00EC7C33" w:rsidRDefault="00BA06D2" w:rsidP="00BA06D2">
      <w:pPr>
        <w:rPr>
          <w:b/>
          <w:i/>
        </w:rPr>
      </w:pPr>
    </w:p>
    <w:p w14:paraId="4BD01693" w14:textId="75D70CB9" w:rsidR="002F4902" w:rsidRDefault="00BA06D2" w:rsidP="002C2030">
      <w:pPr>
        <w:numPr>
          <w:ilvl w:val="0"/>
          <w:numId w:val="22"/>
        </w:numPr>
      </w:pPr>
      <w:r>
        <w:t xml:space="preserve">In the command prompt, verify the </w:t>
      </w:r>
      <w:r w:rsidR="00DC1C8D">
        <w:t>Workflows</w:t>
      </w:r>
      <w:r>
        <w:t xml:space="preserve"> imported without errors</w:t>
      </w:r>
      <w:r w:rsidR="00F9468D">
        <w:t>:</w:t>
      </w:r>
      <w:r w:rsidR="00A87DF6" w:rsidRPr="280A77B6">
        <w:rPr>
          <w:noProof/>
        </w:rPr>
        <w:t xml:space="preserve"> </w:t>
      </w:r>
      <w:r w:rsidR="00A87DF6">
        <w:rPr>
          <w:noProof/>
        </w:rPr>
        <w:drawing>
          <wp:inline distT="0" distB="0" distL="0" distR="0" wp14:anchorId="0D7A44B7" wp14:editId="63326E5A">
            <wp:extent cx="5732145" cy="1121410"/>
            <wp:effectExtent l="0" t="0" r="1905" b="254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pic:cNvPicPr/>
                  </pic:nvPicPr>
                  <pic:blipFill>
                    <a:blip r:embed="rId40">
                      <a:extLst>
                        <a:ext uri="{28A0092B-C50C-407E-A947-70E740481C1C}">
                          <a14:useLocalDpi xmlns:a14="http://schemas.microsoft.com/office/drawing/2010/main" val="0"/>
                        </a:ext>
                      </a:extLst>
                    </a:blip>
                    <a:stretch>
                      <a:fillRect/>
                    </a:stretch>
                  </pic:blipFill>
                  <pic:spPr>
                    <a:xfrm>
                      <a:off x="0" y="0"/>
                      <a:ext cx="5732145" cy="1121410"/>
                    </a:xfrm>
                    <a:prstGeom prst="rect">
                      <a:avLst/>
                    </a:prstGeom>
                  </pic:spPr>
                </pic:pic>
              </a:graphicData>
            </a:graphic>
          </wp:inline>
        </w:drawing>
      </w:r>
    </w:p>
    <w:p w14:paraId="560FFC88" w14:textId="77777777" w:rsidR="00215C79" w:rsidRPr="00F9468D" w:rsidRDefault="00215C79" w:rsidP="00215C79">
      <w:pPr>
        <w:ind w:left="720"/>
      </w:pPr>
    </w:p>
    <w:p w14:paraId="7E6B9F11" w14:textId="5398465E" w:rsidR="00215C79" w:rsidRDefault="00215C79" w:rsidP="00215C79">
      <w:pPr>
        <w:pStyle w:val="Heading3"/>
      </w:pPr>
      <w:bookmarkStart w:id="91" w:name="_Toc96541072"/>
      <w:r>
        <w:t>Import Column Configuration</w:t>
      </w:r>
      <w:bookmarkEnd w:id="91"/>
      <w:r w:rsidR="00CD2463">
        <w:t xml:space="preserve"> </w:t>
      </w:r>
    </w:p>
    <w:p w14:paraId="61152F9A" w14:textId="78622FF2" w:rsidR="00215C79" w:rsidRPr="00AE3D33" w:rsidRDefault="00215C79" w:rsidP="002C2030">
      <w:pPr>
        <w:pStyle w:val="ListParagraph"/>
        <w:numPr>
          <w:ilvl w:val="0"/>
          <w:numId w:val="24"/>
        </w:numPr>
        <w:rPr>
          <w:iCs/>
        </w:rPr>
      </w:pPr>
      <w:r w:rsidRPr="00AE3D33">
        <w:rPr>
          <w:iCs/>
        </w:rPr>
        <w:t xml:space="preserve">Change directory to the </w:t>
      </w:r>
      <w:proofErr w:type="spellStart"/>
      <w:r w:rsidR="00AE3D74">
        <w:t>Post_install_scripts</w:t>
      </w:r>
      <w:proofErr w:type="spellEnd"/>
      <w:r w:rsidRPr="00AE3D33">
        <w:t>\Server\</w:t>
      </w:r>
      <w:r w:rsidR="00D63A7B">
        <w:t xml:space="preserve"> </w:t>
      </w:r>
      <w:proofErr w:type="gramStart"/>
      <w:r>
        <w:t>Columns</w:t>
      </w:r>
      <w:proofErr w:type="gramEnd"/>
      <w:r w:rsidRPr="00AE3D33">
        <w:t xml:space="preserve"> folder</w:t>
      </w:r>
    </w:p>
    <w:p w14:paraId="3CC33949" w14:textId="36E73908" w:rsidR="00215C79" w:rsidRPr="00E77C89" w:rsidRDefault="00DF0DC0" w:rsidP="00215C79">
      <w:pPr>
        <w:pStyle w:val="ListParagraph"/>
        <w:rPr>
          <w:iCs/>
        </w:rPr>
      </w:pPr>
      <w:r w:rsidRPr="00DF0DC0">
        <w:rPr>
          <w:iCs/>
          <w:noProof/>
        </w:rPr>
        <w:drawing>
          <wp:inline distT="0" distB="0" distL="0" distR="0" wp14:anchorId="5F83B036" wp14:editId="5A0BEC52">
            <wp:extent cx="1867161" cy="11050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67161" cy="1105054"/>
                    </a:xfrm>
                    <a:prstGeom prst="rect">
                      <a:avLst/>
                    </a:prstGeom>
                  </pic:spPr>
                </pic:pic>
              </a:graphicData>
            </a:graphic>
          </wp:inline>
        </w:drawing>
      </w:r>
    </w:p>
    <w:p w14:paraId="5D7F85E9" w14:textId="5F4AC9A7" w:rsidR="00215C79" w:rsidRPr="00132F4B" w:rsidRDefault="00215C79" w:rsidP="002C2030">
      <w:pPr>
        <w:pStyle w:val="ListParagraph"/>
        <w:numPr>
          <w:ilvl w:val="0"/>
          <w:numId w:val="24"/>
        </w:numPr>
        <w:rPr>
          <w:color w:val="000000"/>
        </w:rPr>
      </w:pPr>
      <w:r>
        <w:lastRenderedPageBreak/>
        <w:t>In the Teamcenter command prompt, execute the following commands in the above-mentioned order:</w:t>
      </w:r>
    </w:p>
    <w:tbl>
      <w:tblPr>
        <w:tblStyle w:val="TableGrid"/>
        <w:tblW w:w="0" w:type="auto"/>
        <w:tblInd w:w="715" w:type="dxa"/>
        <w:shd w:val="clear" w:color="auto" w:fill="F2F2F2" w:themeFill="background1" w:themeFillShade="F2"/>
        <w:tblLook w:val="04A0" w:firstRow="1" w:lastRow="0" w:firstColumn="1" w:lastColumn="0" w:noHBand="0" w:noVBand="1"/>
      </w:tblPr>
      <w:tblGrid>
        <w:gridCol w:w="8302"/>
      </w:tblGrid>
      <w:tr w:rsidR="00215C79" w:rsidRPr="00EC7C33" w14:paraId="546B9927" w14:textId="77777777" w:rsidTr="00215C79">
        <w:tc>
          <w:tcPr>
            <w:tcW w:w="8302" w:type="dxa"/>
            <w:shd w:val="clear" w:color="auto" w:fill="F2F2F2" w:themeFill="background1" w:themeFillShade="F2"/>
          </w:tcPr>
          <w:p w14:paraId="43CE1795" w14:textId="2E77493C" w:rsidR="00215C79" w:rsidRPr="00EC7C33" w:rsidRDefault="00CD2463" w:rsidP="00215C79">
            <w:pPr>
              <w:rPr>
                <w:i/>
              </w:rPr>
            </w:pPr>
            <w:r>
              <w:rPr>
                <w:i/>
              </w:rPr>
              <w:t>i</w:t>
            </w:r>
            <w:r w:rsidR="00215C79" w:rsidRPr="00215C79">
              <w:rPr>
                <w:i/>
              </w:rPr>
              <w:t>mport_</w:t>
            </w:r>
            <w:r>
              <w:rPr>
                <w:i/>
              </w:rPr>
              <w:t>rimtc_c</w:t>
            </w:r>
            <w:r w:rsidR="00215C79" w:rsidRPr="00215C79">
              <w:rPr>
                <w:i/>
              </w:rPr>
              <w:t>olumn_</w:t>
            </w:r>
            <w:r>
              <w:rPr>
                <w:i/>
              </w:rPr>
              <w:t>c</w:t>
            </w:r>
            <w:r w:rsidR="00215C79" w:rsidRPr="00215C79">
              <w:rPr>
                <w:i/>
              </w:rPr>
              <w:t>onfig.bat</w:t>
            </w:r>
          </w:p>
        </w:tc>
      </w:tr>
    </w:tbl>
    <w:p w14:paraId="3EDF47D5" w14:textId="77777777" w:rsidR="00215C79" w:rsidRPr="006114F9" w:rsidRDefault="00215C79" w:rsidP="00215C79">
      <w:pPr>
        <w:pStyle w:val="ListParagraph"/>
        <w:rPr>
          <w:iCs/>
        </w:rPr>
      </w:pPr>
    </w:p>
    <w:p w14:paraId="16D387FB" w14:textId="021E7EE8" w:rsidR="00215C79" w:rsidRDefault="00215C79" w:rsidP="002C2030">
      <w:pPr>
        <w:pStyle w:val="ListParagraph"/>
        <w:numPr>
          <w:ilvl w:val="0"/>
          <w:numId w:val="24"/>
        </w:numPr>
      </w:pPr>
      <w:r>
        <w:t>In the command prompt, verify the column configuration files imported without errors</w:t>
      </w:r>
    </w:p>
    <w:p w14:paraId="4C14543E" w14:textId="394DAEA7" w:rsidR="00215C79" w:rsidRDefault="00215C79" w:rsidP="00215C79">
      <w:pPr>
        <w:pStyle w:val="ListParagraph"/>
      </w:pPr>
      <w:r>
        <w:rPr>
          <w:noProof/>
        </w:rPr>
        <w:drawing>
          <wp:inline distT="0" distB="0" distL="0" distR="0" wp14:anchorId="31FB3795" wp14:editId="0CAC00B0">
            <wp:extent cx="5732145" cy="145478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1454785"/>
                    </a:xfrm>
                    <a:prstGeom prst="rect">
                      <a:avLst/>
                    </a:prstGeom>
                  </pic:spPr>
                </pic:pic>
              </a:graphicData>
            </a:graphic>
          </wp:inline>
        </w:drawing>
      </w:r>
    </w:p>
    <w:p w14:paraId="74321767" w14:textId="40B8C959" w:rsidR="00406BD2" w:rsidRDefault="00406BD2" w:rsidP="00215C79">
      <w:pPr>
        <w:pStyle w:val="ListParagraph"/>
      </w:pPr>
    </w:p>
    <w:p w14:paraId="0C1129C9" w14:textId="77777777" w:rsidR="00406BD2" w:rsidRDefault="00406BD2" w:rsidP="00215C79">
      <w:pPr>
        <w:pStyle w:val="ListParagraph"/>
      </w:pPr>
    </w:p>
    <w:p w14:paraId="51BD7E32" w14:textId="13D06BB4" w:rsidR="00587AD6" w:rsidRPr="00FF1117" w:rsidRDefault="00587AD6" w:rsidP="007A2CB2">
      <w:pPr>
        <w:pStyle w:val="Heading3"/>
      </w:pPr>
      <w:bookmarkStart w:id="92" w:name="_Toc96541073"/>
      <w:r w:rsidRPr="00FF1117">
        <w:t>Attribute Mappings</w:t>
      </w:r>
      <w:bookmarkEnd w:id="92"/>
      <w:r w:rsidR="00131D67">
        <w:t xml:space="preserve"> </w:t>
      </w:r>
    </w:p>
    <w:p w14:paraId="39E80908" w14:textId="77777777" w:rsidR="00587AD6" w:rsidRDefault="00587AD6" w:rsidP="00587AD6">
      <w:pPr>
        <w:pStyle w:val="ListParagraph"/>
        <w:rPr>
          <w:i/>
        </w:rPr>
      </w:pPr>
    </w:p>
    <w:p w14:paraId="225C1A87" w14:textId="104F8021" w:rsidR="00EB1E91" w:rsidRPr="00AE3D33" w:rsidRDefault="001C0F6C" w:rsidP="002C2030">
      <w:pPr>
        <w:pStyle w:val="ListParagraph"/>
        <w:numPr>
          <w:ilvl w:val="0"/>
          <w:numId w:val="28"/>
        </w:numPr>
        <w:rPr>
          <w:iCs/>
        </w:rPr>
      </w:pPr>
      <w:r w:rsidRPr="00AE3D33">
        <w:rPr>
          <w:iCs/>
        </w:rPr>
        <w:t xml:space="preserve">Change directory </w:t>
      </w:r>
      <w:r w:rsidR="00EB1E91" w:rsidRPr="00AE3D33">
        <w:rPr>
          <w:iCs/>
        </w:rPr>
        <w:t xml:space="preserve">to the </w:t>
      </w:r>
      <w:proofErr w:type="spellStart"/>
      <w:r w:rsidR="00BE39FF">
        <w:t>p</w:t>
      </w:r>
      <w:r w:rsidR="00AE3D74">
        <w:t>ost_install_scripts</w:t>
      </w:r>
      <w:proofErr w:type="spellEnd"/>
      <w:r w:rsidR="00EB1E91" w:rsidRPr="00AE3D33">
        <w:t>\</w:t>
      </w:r>
      <w:r w:rsidR="00BE39FF">
        <w:t>s</w:t>
      </w:r>
      <w:r w:rsidR="00EB1E91" w:rsidRPr="00AE3D33">
        <w:t>erver\</w:t>
      </w:r>
      <w:proofErr w:type="spellStart"/>
      <w:r w:rsidR="00EB1E91" w:rsidRPr="00AE3D33">
        <w:t>attribute_mapping</w:t>
      </w:r>
      <w:proofErr w:type="spellEnd"/>
      <w:r w:rsidR="00EB1E91" w:rsidRPr="00AE3D33">
        <w:t xml:space="preserve"> folder</w:t>
      </w:r>
    </w:p>
    <w:p w14:paraId="6E744D7C" w14:textId="75066CFD" w:rsidR="00E77C89" w:rsidRPr="00AE3D33" w:rsidRDefault="00E77C89" w:rsidP="002C2030">
      <w:pPr>
        <w:pStyle w:val="ListParagraph"/>
        <w:numPr>
          <w:ilvl w:val="0"/>
          <w:numId w:val="28"/>
        </w:numPr>
        <w:rPr>
          <w:iCs/>
        </w:rPr>
      </w:pPr>
      <w:r w:rsidRPr="00AE3D33">
        <w:rPr>
          <w:iCs/>
        </w:rPr>
        <w:t>Select and copy the tc1</w:t>
      </w:r>
      <w:r w:rsidR="00AE3D33" w:rsidRPr="000605F9">
        <w:rPr>
          <w:iCs/>
        </w:rPr>
        <w:t>3</w:t>
      </w:r>
      <w:r w:rsidRPr="00AE3D33">
        <w:rPr>
          <w:iCs/>
        </w:rPr>
        <w:t>_</w:t>
      </w:r>
      <w:r w:rsidR="00BE39FF">
        <w:rPr>
          <w:iCs/>
        </w:rPr>
        <w:t>nx_</w:t>
      </w:r>
      <w:r w:rsidRPr="00AE3D33">
        <w:rPr>
          <w:iCs/>
        </w:rPr>
        <w:t xml:space="preserve">attr_mappings.txt file </w:t>
      </w:r>
    </w:p>
    <w:p w14:paraId="1B2A0E9B" w14:textId="6ECD0F80" w:rsidR="00E77C89" w:rsidRPr="00E77C89" w:rsidRDefault="00AE3D33" w:rsidP="000605F9">
      <w:pPr>
        <w:pStyle w:val="ListParagraph"/>
        <w:rPr>
          <w:iCs/>
        </w:rPr>
      </w:pPr>
      <w:r>
        <w:rPr>
          <w:noProof/>
        </w:rPr>
        <w:drawing>
          <wp:inline distT="0" distB="0" distL="0" distR="0" wp14:anchorId="4B20801C" wp14:editId="5B73F0E7">
            <wp:extent cx="2861697" cy="1018207"/>
            <wp:effectExtent l="0" t="0" r="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Picture 1017"/>
                    <pic:cNvPicPr/>
                  </pic:nvPicPr>
                  <pic:blipFill>
                    <a:blip r:embed="rId43"/>
                    <a:stretch>
                      <a:fillRect/>
                    </a:stretch>
                  </pic:blipFill>
                  <pic:spPr>
                    <a:xfrm>
                      <a:off x="0" y="0"/>
                      <a:ext cx="2861697" cy="1018207"/>
                    </a:xfrm>
                    <a:prstGeom prst="rect">
                      <a:avLst/>
                    </a:prstGeom>
                  </pic:spPr>
                </pic:pic>
              </a:graphicData>
            </a:graphic>
          </wp:inline>
        </w:drawing>
      </w:r>
    </w:p>
    <w:p w14:paraId="3FE0239B" w14:textId="549A81A7" w:rsidR="0085652B" w:rsidRDefault="00E77C89" w:rsidP="002C2030">
      <w:pPr>
        <w:pStyle w:val="ListParagraph"/>
        <w:numPr>
          <w:ilvl w:val="0"/>
          <w:numId w:val="28"/>
        </w:numPr>
        <w:rPr>
          <w:iCs/>
        </w:rPr>
      </w:pPr>
      <w:r>
        <w:rPr>
          <w:iCs/>
        </w:rPr>
        <w:t>P</w:t>
      </w:r>
      <w:r w:rsidR="00EB1E91" w:rsidRPr="000605F9">
        <w:rPr>
          <w:iCs/>
        </w:rPr>
        <w:t xml:space="preserve">aste </w:t>
      </w:r>
      <w:r>
        <w:rPr>
          <w:iCs/>
        </w:rPr>
        <w:t>the tc1</w:t>
      </w:r>
      <w:r w:rsidR="00312F13">
        <w:rPr>
          <w:iCs/>
        </w:rPr>
        <w:t>3</w:t>
      </w:r>
      <w:r>
        <w:rPr>
          <w:iCs/>
        </w:rPr>
        <w:t>_</w:t>
      </w:r>
      <w:r w:rsidR="00AE602E">
        <w:rPr>
          <w:iCs/>
        </w:rPr>
        <w:t>nx_</w:t>
      </w:r>
      <w:r>
        <w:rPr>
          <w:iCs/>
        </w:rPr>
        <w:t>attr_mappings.txt</w:t>
      </w:r>
      <w:r w:rsidR="00EB1E91" w:rsidRPr="000605F9">
        <w:rPr>
          <w:iCs/>
        </w:rPr>
        <w:t xml:space="preserve"> </w:t>
      </w:r>
      <w:r w:rsidR="00FC49E4">
        <w:rPr>
          <w:iCs/>
        </w:rPr>
        <w:t xml:space="preserve">file </w:t>
      </w:r>
      <w:r w:rsidR="00EB1E91" w:rsidRPr="000605F9">
        <w:rPr>
          <w:iCs/>
        </w:rPr>
        <w:t xml:space="preserve">in </w:t>
      </w:r>
      <w:r w:rsidR="00EB1E91" w:rsidRPr="006114F9">
        <w:rPr>
          <w:iCs/>
        </w:rPr>
        <w:t>%TC_ROOT%\</w:t>
      </w:r>
      <w:r>
        <w:rPr>
          <w:iCs/>
        </w:rPr>
        <w:t>bin folder</w:t>
      </w:r>
    </w:p>
    <w:p w14:paraId="4042CC58" w14:textId="1F71DF1D" w:rsidR="00E77C89" w:rsidRPr="000605F9" w:rsidRDefault="00634C17" w:rsidP="002C2030">
      <w:pPr>
        <w:numPr>
          <w:ilvl w:val="0"/>
          <w:numId w:val="28"/>
        </w:numPr>
      </w:pPr>
      <w:r>
        <w:t>In the Teamcenter command prompt, change directory to %TC_ROOT%\bin</w:t>
      </w:r>
      <w:r w:rsidR="00BD0B6C">
        <w:t xml:space="preserve"> and enter </w:t>
      </w:r>
      <w:r w:rsidR="00E77C89">
        <w:t>the following commands</w:t>
      </w:r>
      <w:r w:rsidR="00FC49E4">
        <w:t>:</w:t>
      </w:r>
    </w:p>
    <w:tbl>
      <w:tblPr>
        <w:tblStyle w:val="TableGrid"/>
        <w:tblW w:w="0" w:type="auto"/>
        <w:tblInd w:w="715" w:type="dxa"/>
        <w:shd w:val="clear" w:color="auto" w:fill="F2F2F2" w:themeFill="background1" w:themeFillShade="F2"/>
        <w:tblLook w:val="04A0" w:firstRow="1" w:lastRow="0" w:firstColumn="1" w:lastColumn="0" w:noHBand="0" w:noVBand="1"/>
      </w:tblPr>
      <w:tblGrid>
        <w:gridCol w:w="8302"/>
      </w:tblGrid>
      <w:tr w:rsidR="00E77C89" w:rsidRPr="00EC7C33" w14:paraId="3402953B" w14:textId="77777777" w:rsidTr="00496A49">
        <w:tc>
          <w:tcPr>
            <w:tcW w:w="8302" w:type="dxa"/>
            <w:shd w:val="clear" w:color="auto" w:fill="F2F2F2" w:themeFill="background1" w:themeFillShade="F2"/>
          </w:tcPr>
          <w:p w14:paraId="49A0AC66" w14:textId="5451C358" w:rsidR="00E77C89" w:rsidRPr="00EC7C33" w:rsidRDefault="00E77C89" w:rsidP="00496A49">
            <w:pPr>
              <w:rPr>
                <w:i/>
              </w:rPr>
            </w:pPr>
            <w:r>
              <w:rPr>
                <w:i/>
              </w:rPr>
              <w:t>import_attr_mappings.exe -u=</w:t>
            </w:r>
            <w:proofErr w:type="spellStart"/>
            <w:r>
              <w:rPr>
                <w:i/>
              </w:rPr>
              <w:t>infodba</w:t>
            </w:r>
            <w:proofErr w:type="spellEnd"/>
            <w:r>
              <w:rPr>
                <w:i/>
              </w:rPr>
              <w:t xml:space="preserve"> -p=</w:t>
            </w:r>
            <w:proofErr w:type="spellStart"/>
            <w:r>
              <w:rPr>
                <w:i/>
              </w:rPr>
              <w:t>infodba</w:t>
            </w:r>
            <w:proofErr w:type="spellEnd"/>
            <w:r>
              <w:rPr>
                <w:i/>
              </w:rPr>
              <w:t xml:space="preserve"> -file=tc1</w:t>
            </w:r>
            <w:r w:rsidR="00C47231">
              <w:rPr>
                <w:i/>
              </w:rPr>
              <w:t>3</w:t>
            </w:r>
            <w:r>
              <w:rPr>
                <w:i/>
              </w:rPr>
              <w:t>_attr_mappings.txt</w:t>
            </w:r>
          </w:p>
        </w:tc>
      </w:tr>
    </w:tbl>
    <w:p w14:paraId="35F8FA10" w14:textId="7ABDD306" w:rsidR="00EB1E91" w:rsidRPr="006114F9" w:rsidRDefault="00EB1E91">
      <w:pPr>
        <w:pStyle w:val="ListParagraph"/>
        <w:rPr>
          <w:iCs/>
        </w:rPr>
      </w:pPr>
    </w:p>
    <w:p w14:paraId="08C6E863" w14:textId="111DBF4F" w:rsidR="00310A8F" w:rsidRDefault="00634C17" w:rsidP="002C2030">
      <w:pPr>
        <w:pStyle w:val="ListParagraph"/>
        <w:numPr>
          <w:ilvl w:val="0"/>
          <w:numId w:val="28"/>
        </w:numPr>
      </w:pPr>
      <w:r>
        <w:t xml:space="preserve">In the command prompt, verify the attribute mappings </w:t>
      </w:r>
      <w:r w:rsidR="00C7299E">
        <w:t xml:space="preserve">imported </w:t>
      </w:r>
      <w:r w:rsidR="00310A8F">
        <w:t>without errors</w:t>
      </w:r>
    </w:p>
    <w:p w14:paraId="6AD936CB" w14:textId="73D51704" w:rsidR="00BD3297" w:rsidRDefault="00A87DF6" w:rsidP="000605F9">
      <w:pPr>
        <w:pStyle w:val="ListParagraph"/>
      </w:pPr>
      <w:r>
        <w:rPr>
          <w:noProof/>
        </w:rPr>
        <w:drawing>
          <wp:inline distT="0" distB="0" distL="0" distR="0" wp14:anchorId="620912FB" wp14:editId="6C998D71">
            <wp:extent cx="5732145" cy="1567180"/>
            <wp:effectExtent l="0" t="0" r="1905"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pic:nvPicPr>
                  <pic:blipFill>
                    <a:blip r:embed="rId44">
                      <a:extLst>
                        <a:ext uri="{28A0092B-C50C-407E-A947-70E740481C1C}">
                          <a14:useLocalDpi xmlns:a14="http://schemas.microsoft.com/office/drawing/2010/main" val="0"/>
                        </a:ext>
                      </a:extLst>
                    </a:blip>
                    <a:stretch>
                      <a:fillRect/>
                    </a:stretch>
                  </pic:blipFill>
                  <pic:spPr>
                    <a:xfrm>
                      <a:off x="0" y="0"/>
                      <a:ext cx="5732145" cy="1567180"/>
                    </a:xfrm>
                    <a:prstGeom prst="rect">
                      <a:avLst/>
                    </a:prstGeom>
                  </pic:spPr>
                </pic:pic>
              </a:graphicData>
            </a:graphic>
          </wp:inline>
        </w:drawing>
      </w:r>
    </w:p>
    <w:p w14:paraId="409A7140" w14:textId="77777777" w:rsidR="002C563B" w:rsidRPr="00032D76" w:rsidRDefault="002C563B" w:rsidP="00FF1117">
      <w:pPr>
        <w:rPr>
          <w:color w:val="333333"/>
          <w:szCs w:val="20"/>
          <w:shd w:val="clear" w:color="auto" w:fill="FFFFFF"/>
        </w:rPr>
      </w:pPr>
    </w:p>
    <w:p w14:paraId="0E3F2A99" w14:textId="531C0BD3" w:rsidR="00032D76" w:rsidRDefault="00032D76" w:rsidP="00032D76">
      <w:pPr>
        <w:pStyle w:val="Heading2"/>
      </w:pPr>
      <w:bookmarkStart w:id="93" w:name="_Toc96541074"/>
      <w:r w:rsidRPr="00032D76">
        <w:lastRenderedPageBreak/>
        <w:t>Client-Side Post Deployment Steps</w:t>
      </w:r>
      <w:bookmarkEnd w:id="93"/>
    </w:p>
    <w:p w14:paraId="373DFD86" w14:textId="07E3B13E" w:rsidR="006114F9" w:rsidRPr="00EC7C33" w:rsidRDefault="006114F9" w:rsidP="007A2CB2">
      <w:pPr>
        <w:pStyle w:val="Heading3"/>
      </w:pPr>
      <w:bookmarkStart w:id="94" w:name="_Toc50288698"/>
      <w:bookmarkStart w:id="95" w:name="_Toc96541075"/>
      <w:r>
        <w:t xml:space="preserve">Install </w:t>
      </w:r>
      <w:r w:rsidRPr="00EC7C33">
        <w:t xml:space="preserve">Active Workspace </w:t>
      </w:r>
      <w:r>
        <w:t xml:space="preserve">Icons for </w:t>
      </w:r>
      <w:r w:rsidR="009307B0">
        <w:t>Teamcenter Rapid Implementation</w:t>
      </w:r>
      <w:r>
        <w:t xml:space="preserve"> Items</w:t>
      </w:r>
      <w:bookmarkEnd w:id="94"/>
      <w:bookmarkEnd w:id="95"/>
    </w:p>
    <w:p w14:paraId="6033C1CA" w14:textId="7F17F12C" w:rsidR="006114F9" w:rsidRPr="00AC2A14" w:rsidRDefault="006114F9" w:rsidP="002C2030">
      <w:pPr>
        <w:pStyle w:val="ListParagraph"/>
        <w:numPr>
          <w:ilvl w:val="0"/>
          <w:numId w:val="19"/>
        </w:numPr>
        <w:spacing w:before="120" w:after="120"/>
        <w:contextualSpacing w:val="0"/>
      </w:pPr>
      <w:r>
        <w:t>Open a Windows explorer and l</w:t>
      </w:r>
      <w:r w:rsidRPr="00AC2A14">
        <w:t xml:space="preserve">ocate the </w:t>
      </w:r>
      <w:r w:rsidRPr="00F20089">
        <w:rPr>
          <w:b/>
          <w:bCs/>
        </w:rPr>
        <w:t>aws2</w:t>
      </w:r>
      <w:r w:rsidRPr="00AC2A14">
        <w:t xml:space="preserve"> folder. It is generally </w:t>
      </w:r>
      <w:r>
        <w:t>under</w:t>
      </w:r>
      <w:r w:rsidRPr="00AC2A14">
        <w:t xml:space="preserve"> %TC_ROOT%\aws2</w:t>
      </w:r>
    </w:p>
    <w:p w14:paraId="3C9E407E" w14:textId="5DF36D82" w:rsidR="006114F9" w:rsidRDefault="006114F9" w:rsidP="002C2030">
      <w:pPr>
        <w:pStyle w:val="ListParagraph"/>
        <w:numPr>
          <w:ilvl w:val="0"/>
          <w:numId w:val="19"/>
        </w:numPr>
        <w:spacing w:before="120" w:after="120"/>
        <w:contextualSpacing w:val="0"/>
      </w:pPr>
      <w:r>
        <w:t xml:space="preserve">Make sure you have </w:t>
      </w:r>
      <w:r w:rsidR="002F57B7">
        <w:t xml:space="preserve">a </w:t>
      </w:r>
      <w:proofErr w:type="spellStart"/>
      <w:r w:rsidR="002F57B7">
        <w:t>back up</w:t>
      </w:r>
      <w:proofErr w:type="spellEnd"/>
      <w:r w:rsidR="002F57B7">
        <w:t xml:space="preserve"> of the </w:t>
      </w:r>
      <w:r w:rsidRPr="00AC2A14">
        <w:t>existing aws2 folder</w:t>
      </w:r>
    </w:p>
    <w:p w14:paraId="1E1D0102" w14:textId="2995398F" w:rsidR="006114F9" w:rsidRPr="00AC2A14" w:rsidRDefault="006114F9" w:rsidP="002C2030">
      <w:pPr>
        <w:pStyle w:val="ListParagraph"/>
        <w:numPr>
          <w:ilvl w:val="0"/>
          <w:numId w:val="19"/>
        </w:numPr>
        <w:spacing w:before="120" w:after="120"/>
        <w:contextualSpacing w:val="0"/>
      </w:pPr>
      <w:r>
        <w:t xml:space="preserve">Navigate to </w:t>
      </w:r>
      <w:proofErr w:type="spellStart"/>
      <w:r w:rsidR="00AE3D74">
        <w:t>Post_install_scripts</w:t>
      </w:r>
      <w:proofErr w:type="spellEnd"/>
      <w:r w:rsidRPr="00973935">
        <w:t>\Client</w:t>
      </w:r>
      <w:r w:rsidR="00BC6C2C" w:rsidRPr="00973935">
        <w:t xml:space="preserve"> </w:t>
      </w:r>
      <w:r w:rsidRPr="00973935">
        <w:t>\icons</w:t>
      </w:r>
      <w:r w:rsidR="00BC6C2C">
        <w:t>-aw</w:t>
      </w:r>
      <w:r>
        <w:t xml:space="preserve"> folder</w:t>
      </w:r>
    </w:p>
    <w:p w14:paraId="59BC7E65" w14:textId="15CBA812" w:rsidR="006114F9" w:rsidRDefault="00A26550" w:rsidP="006114F9">
      <w:pPr>
        <w:spacing w:before="120" w:after="120"/>
        <w:ind w:left="720"/>
      </w:pPr>
      <w:r>
        <w:rPr>
          <w:noProof/>
        </w:rPr>
        <w:drawing>
          <wp:inline distT="0" distB="0" distL="0" distR="0" wp14:anchorId="55857880" wp14:editId="1CB7150B">
            <wp:extent cx="2060447" cy="123825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pic:cNvPicPr/>
                  </pic:nvPicPr>
                  <pic:blipFill>
                    <a:blip r:embed="rId45"/>
                    <a:stretch>
                      <a:fillRect/>
                    </a:stretch>
                  </pic:blipFill>
                  <pic:spPr>
                    <a:xfrm>
                      <a:off x="0" y="0"/>
                      <a:ext cx="2060447" cy="1238250"/>
                    </a:xfrm>
                    <a:prstGeom prst="rect">
                      <a:avLst/>
                    </a:prstGeom>
                  </pic:spPr>
                </pic:pic>
              </a:graphicData>
            </a:graphic>
          </wp:inline>
        </w:drawing>
      </w:r>
    </w:p>
    <w:p w14:paraId="2F49CC46" w14:textId="2B2ED349" w:rsidR="006114F9" w:rsidRDefault="006114F9" w:rsidP="002C2030">
      <w:pPr>
        <w:pStyle w:val="ListParagraph"/>
        <w:numPr>
          <w:ilvl w:val="0"/>
          <w:numId w:val="19"/>
        </w:numPr>
        <w:spacing w:before="120" w:after="120"/>
        <w:contextualSpacing w:val="0"/>
      </w:pPr>
      <w:r w:rsidRPr="00AC2A14">
        <w:t xml:space="preserve">Copy the </w:t>
      </w:r>
      <w:r>
        <w:t>icons (*.</w:t>
      </w:r>
      <w:proofErr w:type="spellStart"/>
      <w:r>
        <w:t>svg</w:t>
      </w:r>
      <w:proofErr w:type="spellEnd"/>
      <w:r>
        <w:t>)</w:t>
      </w:r>
      <w:r w:rsidRPr="00AC2A14">
        <w:t xml:space="preserve"> file</w:t>
      </w:r>
      <w:r>
        <w:t>s</w:t>
      </w:r>
      <w:r w:rsidRPr="00AC2A14">
        <w:t xml:space="preserve"> </w:t>
      </w:r>
      <w:r>
        <w:t>from “</w:t>
      </w:r>
      <w:proofErr w:type="spellStart"/>
      <w:r w:rsidR="00AE3D74">
        <w:rPr>
          <w:b/>
          <w:bCs/>
        </w:rPr>
        <w:t>Post_install_scripts</w:t>
      </w:r>
      <w:proofErr w:type="spellEnd"/>
      <w:r w:rsidRPr="00973935">
        <w:rPr>
          <w:b/>
          <w:bCs/>
        </w:rPr>
        <w:t>\Client\icons</w:t>
      </w:r>
      <w:r>
        <w:rPr>
          <w:b/>
          <w:bCs/>
        </w:rPr>
        <w:t>”</w:t>
      </w:r>
      <w:r>
        <w:t xml:space="preserve"> folder to </w:t>
      </w:r>
      <w:r w:rsidRPr="00AC2A14">
        <w:t>“</w:t>
      </w:r>
      <w:r w:rsidRPr="001103A0">
        <w:rPr>
          <w:b/>
          <w:bCs/>
        </w:rPr>
        <w:t>%TC_ROOT%\ aws2\stage\</w:t>
      </w:r>
      <w:proofErr w:type="spellStart"/>
      <w:r w:rsidRPr="001103A0">
        <w:rPr>
          <w:b/>
          <w:bCs/>
        </w:rPr>
        <w:t>src</w:t>
      </w:r>
      <w:proofErr w:type="spellEnd"/>
      <w:r w:rsidRPr="001103A0">
        <w:rPr>
          <w:b/>
          <w:bCs/>
        </w:rPr>
        <w:t>\image</w:t>
      </w:r>
      <w:r>
        <w:rPr>
          <w:b/>
          <w:bCs/>
        </w:rPr>
        <w:t xml:space="preserve">” </w:t>
      </w:r>
      <w:r w:rsidRPr="00973935">
        <w:t>folder</w:t>
      </w:r>
    </w:p>
    <w:p w14:paraId="53DEE6BF" w14:textId="77777777" w:rsidR="006114F9" w:rsidRPr="00AC2A14" w:rsidRDefault="006114F9" w:rsidP="002C2030">
      <w:pPr>
        <w:pStyle w:val="ListParagraph"/>
        <w:numPr>
          <w:ilvl w:val="0"/>
          <w:numId w:val="19"/>
        </w:numPr>
        <w:spacing w:before="120" w:after="120"/>
        <w:contextualSpacing w:val="0"/>
      </w:pPr>
      <w:r w:rsidRPr="00AC2A14">
        <w:t>Open Teamcenter command prompt with admin</w:t>
      </w:r>
      <w:r w:rsidRPr="00AC2A14">
        <w:rPr>
          <w:color w:val="FF0000"/>
        </w:rPr>
        <w:t xml:space="preserve"> </w:t>
      </w:r>
      <w:r w:rsidRPr="00AC2A14">
        <w:t>user</w:t>
      </w:r>
    </w:p>
    <w:p w14:paraId="29471B9C" w14:textId="77777777" w:rsidR="006114F9" w:rsidRPr="00AC2A14" w:rsidRDefault="006114F9" w:rsidP="002C2030">
      <w:pPr>
        <w:pStyle w:val="ListParagraph"/>
        <w:numPr>
          <w:ilvl w:val="0"/>
          <w:numId w:val="19"/>
        </w:numPr>
        <w:spacing w:before="120" w:after="120"/>
        <w:contextualSpacing w:val="0"/>
      </w:pPr>
      <w:r>
        <w:t>Change directory</w:t>
      </w:r>
      <w:r w:rsidRPr="00AC2A14">
        <w:t xml:space="preserve"> to </w:t>
      </w:r>
      <w:r w:rsidRPr="001103A0">
        <w:rPr>
          <w:b/>
          <w:bCs/>
        </w:rPr>
        <w:t xml:space="preserve">%TC_ROOT%\aws2\stage </w:t>
      </w:r>
      <w:r w:rsidRPr="00AC2A14">
        <w:t>folder</w:t>
      </w:r>
    </w:p>
    <w:p w14:paraId="27FAEA91" w14:textId="671E3954" w:rsidR="006114F9" w:rsidRPr="00825452" w:rsidRDefault="006114F9" w:rsidP="002C2030">
      <w:pPr>
        <w:numPr>
          <w:ilvl w:val="0"/>
          <w:numId w:val="19"/>
        </w:numPr>
        <w:spacing w:before="120" w:after="120"/>
        <w:rPr>
          <w:b/>
          <w:bCs/>
        </w:rPr>
      </w:pPr>
      <w:r w:rsidRPr="00EC7C33">
        <w:t>Execute following command</w:t>
      </w:r>
      <w:r>
        <w:t>s</w:t>
      </w:r>
      <w:r w:rsidRPr="00EC7C33">
        <w:t xml:space="preserve">. </w:t>
      </w:r>
      <w:r w:rsidR="00734FDF">
        <w:t xml:space="preserve"> </w:t>
      </w:r>
      <w:r w:rsidR="00825452">
        <w:t xml:space="preserve"> </w:t>
      </w:r>
      <w:r w:rsidR="00825452" w:rsidRPr="00825452">
        <w:rPr>
          <w:b/>
          <w:bCs/>
        </w:rPr>
        <w:t>NOTE: IF YOU ARE GOING TO DO STATUS FLAGS ANDVISUAL INDICATORS</w:t>
      </w:r>
      <w:r w:rsidR="00825452">
        <w:rPr>
          <w:b/>
          <w:bCs/>
        </w:rPr>
        <w:t xml:space="preserve"> TEHN DO NOT EXECCUTED IT </w:t>
      </w:r>
      <w:proofErr w:type="gramStart"/>
      <w:r w:rsidR="00825452">
        <w:rPr>
          <w:b/>
          <w:bCs/>
        </w:rPr>
        <w:t>NOW ,</w:t>
      </w:r>
      <w:proofErr w:type="gramEnd"/>
      <w:r w:rsidR="00825452">
        <w:rPr>
          <w:b/>
          <w:bCs/>
        </w:rPr>
        <w:t xml:space="preserve"> DO IT AFTER Sec 4.3.3</w:t>
      </w:r>
    </w:p>
    <w:tbl>
      <w:tblPr>
        <w:tblStyle w:val="TableGrid"/>
        <w:tblW w:w="0" w:type="auto"/>
        <w:tblInd w:w="715" w:type="dxa"/>
        <w:shd w:val="clear" w:color="auto" w:fill="F2F2F2" w:themeFill="background1" w:themeFillShade="F2"/>
        <w:tblLook w:val="04A0" w:firstRow="1" w:lastRow="0" w:firstColumn="1" w:lastColumn="0" w:noHBand="0" w:noVBand="1"/>
      </w:tblPr>
      <w:tblGrid>
        <w:gridCol w:w="8302"/>
      </w:tblGrid>
      <w:tr w:rsidR="006114F9" w:rsidRPr="00EC7C33" w14:paraId="665E5F6A" w14:textId="77777777" w:rsidTr="008A16F3">
        <w:tc>
          <w:tcPr>
            <w:tcW w:w="8302" w:type="dxa"/>
            <w:shd w:val="clear" w:color="auto" w:fill="F2F2F2" w:themeFill="background1" w:themeFillShade="F2"/>
          </w:tcPr>
          <w:p w14:paraId="60058DAC" w14:textId="77777777" w:rsidR="006114F9" w:rsidRDefault="006114F9" w:rsidP="008A16F3">
            <w:pPr>
              <w:rPr>
                <w:i/>
              </w:rPr>
            </w:pPr>
            <w:r w:rsidRPr="00813B31">
              <w:rPr>
                <w:i/>
              </w:rPr>
              <w:t xml:space="preserve">initenv.cmd </w:t>
            </w:r>
          </w:p>
          <w:p w14:paraId="5018E6E2" w14:textId="77777777" w:rsidR="006114F9" w:rsidRPr="00EC7C33" w:rsidRDefault="006114F9" w:rsidP="008A16F3">
            <w:pPr>
              <w:rPr>
                <w:i/>
              </w:rPr>
            </w:pPr>
            <w:r w:rsidRPr="00813B31">
              <w:rPr>
                <w:i/>
              </w:rPr>
              <w:t>awbuild.cmd</w:t>
            </w:r>
          </w:p>
        </w:tc>
      </w:tr>
    </w:tbl>
    <w:p w14:paraId="4D7F5440" w14:textId="77777777" w:rsidR="006114F9" w:rsidRDefault="006114F9" w:rsidP="006114F9">
      <w:pPr>
        <w:ind w:left="720"/>
      </w:pPr>
    </w:p>
    <w:p w14:paraId="28D006EC" w14:textId="77777777" w:rsidR="006114F9" w:rsidRDefault="006114F9" w:rsidP="002C2030">
      <w:pPr>
        <w:numPr>
          <w:ilvl w:val="0"/>
          <w:numId w:val="19"/>
        </w:numPr>
      </w:pPr>
      <w:r>
        <w:t>Verify the command run successfully and AWC client is rebuilt.</w:t>
      </w:r>
    </w:p>
    <w:p w14:paraId="4FA6663F" w14:textId="62564A30" w:rsidR="006114F9" w:rsidRDefault="000056A1" w:rsidP="006114F9">
      <w:pPr>
        <w:ind w:left="720"/>
      </w:pPr>
      <w:r>
        <w:rPr>
          <w:noProof/>
        </w:rPr>
        <w:drawing>
          <wp:inline distT="0" distB="0" distL="0" distR="0" wp14:anchorId="6A5C7C1E" wp14:editId="5E1960DD">
            <wp:extent cx="4689248" cy="2526451"/>
            <wp:effectExtent l="0" t="0" r="0" b="762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46"/>
                    <a:stretch>
                      <a:fillRect/>
                    </a:stretch>
                  </pic:blipFill>
                  <pic:spPr>
                    <a:xfrm>
                      <a:off x="0" y="0"/>
                      <a:ext cx="4689248" cy="2526451"/>
                    </a:xfrm>
                    <a:prstGeom prst="rect">
                      <a:avLst/>
                    </a:prstGeom>
                  </pic:spPr>
                </pic:pic>
              </a:graphicData>
            </a:graphic>
          </wp:inline>
        </w:drawing>
      </w:r>
    </w:p>
    <w:p w14:paraId="2368FFDC" w14:textId="09076636" w:rsidR="00E87BA6" w:rsidRDefault="00E87BA6" w:rsidP="006114F9">
      <w:pPr>
        <w:ind w:left="720"/>
      </w:pPr>
    </w:p>
    <w:p w14:paraId="75FE795D" w14:textId="77777777" w:rsidR="00BD0B6C" w:rsidRPr="006114F9" w:rsidRDefault="00BD0B6C" w:rsidP="000605F9"/>
    <w:p w14:paraId="4F1A0B1B" w14:textId="4375257C" w:rsidR="008A16F3" w:rsidRDefault="008A16F3" w:rsidP="008A16F3">
      <w:pPr>
        <w:pStyle w:val="Heading3"/>
      </w:pPr>
      <w:bookmarkStart w:id="96" w:name="_Toc96541076"/>
      <w:r>
        <w:t xml:space="preserve">Install </w:t>
      </w:r>
      <w:r w:rsidRPr="00EC7C33">
        <w:t xml:space="preserve">Active Workspace </w:t>
      </w:r>
      <w:r>
        <w:t>Icons for Status Flags</w:t>
      </w:r>
      <w:bookmarkEnd w:id="96"/>
    </w:p>
    <w:p w14:paraId="0B2A74AD" w14:textId="0607CCB3" w:rsidR="00CB693A" w:rsidRPr="00AC2A14" w:rsidRDefault="00345D95" w:rsidP="002C2030">
      <w:pPr>
        <w:pStyle w:val="ListParagraph"/>
        <w:numPr>
          <w:ilvl w:val="0"/>
          <w:numId w:val="25"/>
        </w:numPr>
        <w:spacing w:before="120" w:after="120"/>
        <w:contextualSpacing w:val="0"/>
      </w:pPr>
      <w:r>
        <w:t>Open a Windows explorer and l</w:t>
      </w:r>
      <w:r w:rsidRPr="00AC2A14">
        <w:t xml:space="preserve">ocate the </w:t>
      </w:r>
      <w:proofErr w:type="spellStart"/>
      <w:r w:rsidR="001A1E33">
        <w:t>propRenderTemplates</w:t>
      </w:r>
      <w:proofErr w:type="spellEnd"/>
      <w:r w:rsidRPr="00AC2A14">
        <w:t xml:space="preserve"> </w:t>
      </w:r>
      <w:r w:rsidR="00895D48">
        <w:t>folder</w:t>
      </w:r>
      <w:r w:rsidRPr="00AC2A14">
        <w:t xml:space="preserve">. It is generally </w:t>
      </w:r>
      <w:r>
        <w:t>under</w:t>
      </w:r>
      <w:r w:rsidRPr="00AC2A14">
        <w:t xml:space="preserve"> %TC_ROOT</w:t>
      </w:r>
      <w:r w:rsidR="001A1E33">
        <w:t>%</w:t>
      </w:r>
      <w:r w:rsidR="001A1E33" w:rsidRPr="001A1E33">
        <w:t>\aws2\stage\repo\tc-aw-framework\src_native\assets\propRenderTemplates</w:t>
      </w:r>
    </w:p>
    <w:p w14:paraId="578B6C6F" w14:textId="36AF1A78" w:rsidR="00345D95" w:rsidRDefault="00345D95" w:rsidP="002C2030">
      <w:pPr>
        <w:pStyle w:val="ListParagraph"/>
        <w:numPr>
          <w:ilvl w:val="0"/>
          <w:numId w:val="25"/>
        </w:numPr>
        <w:spacing w:before="120" w:after="120"/>
        <w:contextualSpacing w:val="0"/>
      </w:pPr>
      <w:r>
        <w:t xml:space="preserve">Navigate to </w:t>
      </w:r>
      <w:proofErr w:type="spellStart"/>
      <w:r w:rsidR="00AE3D74">
        <w:t>Post_install_scripts</w:t>
      </w:r>
      <w:proofErr w:type="spellEnd"/>
      <w:r w:rsidRPr="00973935">
        <w:t>\Client\AWC\</w:t>
      </w:r>
      <w:proofErr w:type="spellStart"/>
      <w:r w:rsidR="001A1E33">
        <w:t>propRenderTemplates</w:t>
      </w:r>
      <w:proofErr w:type="spellEnd"/>
      <w:r>
        <w:t xml:space="preserve"> folder</w:t>
      </w:r>
    </w:p>
    <w:p w14:paraId="76972E67" w14:textId="20DC2A31" w:rsidR="005D4330" w:rsidRDefault="005D4330" w:rsidP="005D4330">
      <w:pPr>
        <w:pStyle w:val="ListParagraph"/>
        <w:spacing w:before="120" w:after="120"/>
        <w:contextualSpacing w:val="0"/>
      </w:pPr>
    </w:p>
    <w:p w14:paraId="394B6E8C" w14:textId="2D31465F" w:rsidR="005D4330" w:rsidRDefault="005D4330" w:rsidP="005D4330">
      <w:pPr>
        <w:pStyle w:val="ListParagraph"/>
        <w:spacing w:before="120" w:after="120"/>
        <w:contextualSpacing w:val="0"/>
      </w:pPr>
      <w:r w:rsidRPr="005D4330">
        <w:rPr>
          <w:noProof/>
        </w:rPr>
        <w:drawing>
          <wp:inline distT="0" distB="0" distL="0" distR="0" wp14:anchorId="2548DB81" wp14:editId="7719A08D">
            <wp:extent cx="1981477" cy="119079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1477" cy="1190791"/>
                    </a:xfrm>
                    <a:prstGeom prst="rect">
                      <a:avLst/>
                    </a:prstGeom>
                  </pic:spPr>
                </pic:pic>
              </a:graphicData>
            </a:graphic>
          </wp:inline>
        </w:drawing>
      </w:r>
    </w:p>
    <w:p w14:paraId="56657BCF" w14:textId="3615AA1C" w:rsidR="005D4330" w:rsidRDefault="005D4330" w:rsidP="005D4330">
      <w:pPr>
        <w:pStyle w:val="ListParagraph"/>
        <w:spacing w:before="120" w:after="120"/>
        <w:contextualSpacing w:val="0"/>
      </w:pPr>
    </w:p>
    <w:p w14:paraId="782BC8FD" w14:textId="77777777" w:rsidR="005D4330" w:rsidRDefault="005D4330" w:rsidP="005D4330">
      <w:pPr>
        <w:pStyle w:val="ListParagraph"/>
        <w:spacing w:before="120" w:after="120"/>
        <w:contextualSpacing w:val="0"/>
      </w:pPr>
    </w:p>
    <w:p w14:paraId="1ACBC13B" w14:textId="0C311D24" w:rsidR="00345D95" w:rsidRDefault="00345D95" w:rsidP="002C2030">
      <w:pPr>
        <w:pStyle w:val="ListParagraph"/>
        <w:numPr>
          <w:ilvl w:val="0"/>
          <w:numId w:val="25"/>
        </w:numPr>
        <w:spacing w:before="120" w:after="120"/>
        <w:contextualSpacing w:val="0"/>
      </w:pPr>
      <w:r w:rsidRPr="00AC2A14">
        <w:t xml:space="preserve">Copy the </w:t>
      </w:r>
      <w:r w:rsidR="001A1E33">
        <w:t>files</w:t>
      </w:r>
      <w:r w:rsidR="000D5DE0">
        <w:t xml:space="preserve"> </w:t>
      </w:r>
      <w:r w:rsidR="000D5DE0" w:rsidRPr="000D5DE0">
        <w:t>generateReleaseStatus.js</w:t>
      </w:r>
      <w:r w:rsidR="000D5DE0">
        <w:t xml:space="preserve"> and </w:t>
      </w:r>
      <w:r w:rsidR="000D5DE0" w:rsidRPr="000D5DE0">
        <w:t>releaseStatusRenderer.html</w:t>
      </w:r>
      <w:r>
        <w:t xml:space="preserve"> from “</w:t>
      </w:r>
      <w:proofErr w:type="spellStart"/>
      <w:r w:rsidR="00AE3D74">
        <w:rPr>
          <w:b/>
          <w:bCs/>
        </w:rPr>
        <w:t>Post_install_scripts</w:t>
      </w:r>
      <w:proofErr w:type="spellEnd"/>
      <w:r w:rsidRPr="00973935">
        <w:rPr>
          <w:b/>
          <w:bCs/>
        </w:rPr>
        <w:t>\Client\</w:t>
      </w:r>
      <w:proofErr w:type="spellStart"/>
      <w:r w:rsidR="001A1E33">
        <w:rPr>
          <w:b/>
          <w:bCs/>
        </w:rPr>
        <w:t>propRenderTemplates</w:t>
      </w:r>
      <w:proofErr w:type="spellEnd"/>
      <w:r>
        <w:rPr>
          <w:b/>
          <w:bCs/>
        </w:rPr>
        <w:t>”</w:t>
      </w:r>
      <w:r>
        <w:t xml:space="preserve"> folder to </w:t>
      </w:r>
      <w:r w:rsidRPr="00AC2A14">
        <w:t>“</w:t>
      </w:r>
      <w:r w:rsidRPr="001103A0">
        <w:rPr>
          <w:b/>
          <w:bCs/>
        </w:rPr>
        <w:t>%TC_ROOT%\ aws2\</w:t>
      </w:r>
      <w:r w:rsidR="00CB693A" w:rsidRPr="00CB693A">
        <w:rPr>
          <w:b/>
          <w:bCs/>
        </w:rPr>
        <w:t>stage\repo\tc-aw-framework\src_native\assets\propRenderTemplates</w:t>
      </w:r>
      <w:r>
        <w:rPr>
          <w:b/>
          <w:bCs/>
        </w:rPr>
        <w:t xml:space="preserve">” </w:t>
      </w:r>
      <w:r w:rsidRPr="00973935">
        <w:t>folder</w:t>
      </w:r>
    </w:p>
    <w:p w14:paraId="15C0C549" w14:textId="77777777" w:rsidR="00345D95" w:rsidRPr="00AC2A14" w:rsidRDefault="00345D95" w:rsidP="002C2030">
      <w:pPr>
        <w:pStyle w:val="ListParagraph"/>
        <w:numPr>
          <w:ilvl w:val="0"/>
          <w:numId w:val="25"/>
        </w:numPr>
        <w:spacing w:before="120" w:after="120"/>
        <w:contextualSpacing w:val="0"/>
      </w:pPr>
      <w:r w:rsidRPr="00AC2A14">
        <w:t>Open Teamcenter command prompt with admin</w:t>
      </w:r>
      <w:r w:rsidRPr="00AC2A14">
        <w:rPr>
          <w:color w:val="FF0000"/>
        </w:rPr>
        <w:t xml:space="preserve"> </w:t>
      </w:r>
      <w:r w:rsidRPr="00AC2A14">
        <w:t>user</w:t>
      </w:r>
    </w:p>
    <w:p w14:paraId="1F5D349F" w14:textId="55D9A0BC" w:rsidR="00345D95" w:rsidRDefault="00345D95" w:rsidP="002C2030">
      <w:pPr>
        <w:pStyle w:val="ListParagraph"/>
        <w:numPr>
          <w:ilvl w:val="0"/>
          <w:numId w:val="25"/>
        </w:numPr>
        <w:spacing w:before="120" w:after="120"/>
        <w:contextualSpacing w:val="0"/>
      </w:pPr>
      <w:r>
        <w:t>Change directory</w:t>
      </w:r>
      <w:r w:rsidRPr="00AC2A14">
        <w:t xml:space="preserve"> to </w:t>
      </w:r>
      <w:r w:rsidRPr="001103A0">
        <w:rPr>
          <w:b/>
          <w:bCs/>
        </w:rPr>
        <w:t xml:space="preserve">%TC_ROOT%\aws2\stage </w:t>
      </w:r>
      <w:r w:rsidRPr="00AC2A14">
        <w:t>folder</w:t>
      </w:r>
      <w:r w:rsidR="00C73B1E">
        <w:t xml:space="preserve">. </w:t>
      </w:r>
    </w:p>
    <w:p w14:paraId="18F83307" w14:textId="3283903B" w:rsidR="00C73B1E" w:rsidRPr="00AC2A14" w:rsidRDefault="00C73B1E" w:rsidP="002C2030">
      <w:pPr>
        <w:pStyle w:val="ListParagraph"/>
        <w:numPr>
          <w:ilvl w:val="0"/>
          <w:numId w:val="25"/>
        </w:numPr>
        <w:spacing w:before="120" w:after="120"/>
        <w:contextualSpacing w:val="0"/>
      </w:pPr>
      <w:r>
        <w:t>Go to next Section for Visual Indicators</w:t>
      </w:r>
    </w:p>
    <w:p w14:paraId="6DFC4FD9" w14:textId="53A09CE3" w:rsidR="00895D48" w:rsidRDefault="00895D48" w:rsidP="00895D48">
      <w:pPr>
        <w:ind w:left="720"/>
      </w:pPr>
    </w:p>
    <w:p w14:paraId="5A872F14" w14:textId="0B999C82" w:rsidR="00251D59" w:rsidRDefault="00251D59" w:rsidP="00251D59">
      <w:pPr>
        <w:pStyle w:val="Heading3"/>
      </w:pPr>
      <w:bookmarkStart w:id="97" w:name="_Toc96541077"/>
      <w:r>
        <w:t xml:space="preserve">Install </w:t>
      </w:r>
      <w:r w:rsidR="00AD04AD">
        <w:t>V</w:t>
      </w:r>
      <w:r w:rsidR="00466005">
        <w:t xml:space="preserve">isual </w:t>
      </w:r>
      <w:r>
        <w:t>Indicators for Release Status</w:t>
      </w:r>
      <w:bookmarkEnd w:id="97"/>
    </w:p>
    <w:p w14:paraId="3EE624EF" w14:textId="42CA836D" w:rsidR="00C002C6" w:rsidRDefault="00466005" w:rsidP="002C2030">
      <w:pPr>
        <w:pStyle w:val="ListParagraph"/>
        <w:numPr>
          <w:ilvl w:val="0"/>
          <w:numId w:val="26"/>
        </w:numPr>
        <w:spacing w:before="120" w:after="120"/>
      </w:pPr>
      <w:r>
        <w:rPr>
          <w:rFonts w:eastAsia="Times New Roman"/>
        </w:rPr>
        <w:t>Copy</w:t>
      </w:r>
      <w:r w:rsidR="00C002C6">
        <w:t xml:space="preserve"> “</w:t>
      </w:r>
      <w:proofErr w:type="spellStart"/>
      <w:r w:rsidR="00AE3D74">
        <w:rPr>
          <w:b/>
          <w:bCs/>
        </w:rPr>
        <w:t>Post_install_scripts</w:t>
      </w:r>
      <w:proofErr w:type="spellEnd"/>
      <w:r w:rsidR="00C002C6" w:rsidRPr="00C002C6">
        <w:rPr>
          <w:b/>
          <w:bCs/>
        </w:rPr>
        <w:t>\Client\AWC\</w:t>
      </w:r>
      <w:r w:rsidR="00BC6C2C" w:rsidRPr="00BC6C2C">
        <w:t xml:space="preserve"> </w:t>
      </w:r>
      <w:r w:rsidR="00BC6C2C" w:rsidRPr="00BC6C2C">
        <w:rPr>
          <w:b/>
          <w:bCs/>
        </w:rPr>
        <w:t xml:space="preserve">indicators-aw </w:t>
      </w:r>
      <w:r w:rsidR="00B731A4">
        <w:rPr>
          <w:b/>
          <w:bCs/>
        </w:rPr>
        <w:t>\</w:t>
      </w:r>
      <w:r w:rsidR="00030F2B" w:rsidRPr="00030F2B">
        <w:rPr>
          <w:rFonts w:eastAsia="Times New Roman"/>
        </w:rPr>
        <w:t xml:space="preserve"> </w:t>
      </w:r>
      <w:r w:rsidR="00030F2B" w:rsidRPr="002E4612">
        <w:rPr>
          <w:rFonts w:eastAsia="Times New Roman"/>
          <w:b/>
          <w:bCs/>
        </w:rPr>
        <w:t>s5indicatormodule</w:t>
      </w:r>
      <w:r w:rsidR="00C002C6" w:rsidRPr="00C002C6">
        <w:rPr>
          <w:b/>
          <w:bCs/>
        </w:rPr>
        <w:t>”</w:t>
      </w:r>
      <w:r w:rsidR="00C002C6">
        <w:t xml:space="preserve"> folder to </w:t>
      </w:r>
      <w:r w:rsidR="00C002C6" w:rsidRPr="00AC2A14">
        <w:t>“</w:t>
      </w:r>
      <w:r w:rsidR="00C002C6" w:rsidRPr="00C002C6">
        <w:rPr>
          <w:b/>
          <w:bCs/>
        </w:rPr>
        <w:t>%TC_ROOT%\ aws2\stage\</w:t>
      </w:r>
      <w:proofErr w:type="spellStart"/>
      <w:r w:rsidR="00C002C6" w:rsidRPr="00C002C6">
        <w:rPr>
          <w:b/>
          <w:bCs/>
        </w:rPr>
        <w:t>src</w:t>
      </w:r>
      <w:proofErr w:type="spellEnd"/>
      <w:r w:rsidR="00C002C6" w:rsidRPr="00C002C6">
        <w:rPr>
          <w:b/>
          <w:bCs/>
        </w:rPr>
        <w:t xml:space="preserve">\” </w:t>
      </w:r>
      <w:r w:rsidR="00C002C6" w:rsidRPr="00973935">
        <w:t>folder</w:t>
      </w:r>
    </w:p>
    <w:p w14:paraId="6E20CDA1" w14:textId="1EC776F4" w:rsidR="005D4330" w:rsidRDefault="005D4330" w:rsidP="005D4330">
      <w:pPr>
        <w:spacing w:before="120" w:after="120"/>
      </w:pPr>
    </w:p>
    <w:p w14:paraId="652B3A64" w14:textId="064D9181" w:rsidR="005D4330" w:rsidRPr="00C002C6" w:rsidRDefault="005D4330" w:rsidP="005D4330">
      <w:pPr>
        <w:spacing w:before="120" w:after="120"/>
      </w:pPr>
      <w:r>
        <w:t xml:space="preserve">            </w:t>
      </w:r>
      <w:r w:rsidRPr="005D4330">
        <w:rPr>
          <w:noProof/>
        </w:rPr>
        <w:drawing>
          <wp:inline distT="0" distB="0" distL="0" distR="0" wp14:anchorId="4E68A2D2" wp14:editId="1F3B3559">
            <wp:extent cx="1981477" cy="1190791"/>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1477" cy="1190791"/>
                    </a:xfrm>
                    <a:prstGeom prst="rect">
                      <a:avLst/>
                    </a:prstGeom>
                  </pic:spPr>
                </pic:pic>
              </a:graphicData>
            </a:graphic>
          </wp:inline>
        </w:drawing>
      </w:r>
    </w:p>
    <w:p w14:paraId="36BFC54D" w14:textId="32A72EF0" w:rsidR="002068C0" w:rsidRPr="000B47FB" w:rsidRDefault="00B731A4" w:rsidP="000B47FB">
      <w:pPr>
        <w:pStyle w:val="ListParagraph"/>
        <w:numPr>
          <w:ilvl w:val="0"/>
          <w:numId w:val="26"/>
        </w:numPr>
        <w:spacing w:after="0"/>
        <w:contextualSpacing w:val="0"/>
        <w:rPr>
          <w:rFonts w:eastAsia="Times New Roman"/>
        </w:rPr>
      </w:pPr>
      <w:r>
        <w:rPr>
          <w:rFonts w:eastAsia="Times New Roman"/>
        </w:rPr>
        <w:t xml:space="preserve">Backup </w:t>
      </w:r>
      <w:r w:rsidRPr="00AC2A14">
        <w:t>“</w:t>
      </w:r>
      <w:r w:rsidRPr="00C002C6">
        <w:rPr>
          <w:b/>
          <w:bCs/>
        </w:rPr>
        <w:t>%TC_ROOT%\ aws2\stage\</w:t>
      </w:r>
      <w:proofErr w:type="spellStart"/>
      <w:r w:rsidRPr="00C002C6">
        <w:rPr>
          <w:b/>
          <w:bCs/>
        </w:rPr>
        <w:t>src</w:t>
      </w:r>
      <w:proofErr w:type="spellEnd"/>
      <w:r w:rsidRPr="00B731A4">
        <w:rPr>
          <w:b/>
          <w:bCs/>
        </w:rPr>
        <w:t>\</w:t>
      </w:r>
      <w:r w:rsidRPr="00B731A4">
        <w:rPr>
          <w:rFonts w:eastAsia="Times New Roman"/>
          <w:b/>
          <w:bCs/>
        </w:rPr>
        <w:t>solution</w:t>
      </w:r>
      <w:r>
        <w:rPr>
          <w:rFonts w:eastAsia="Times New Roman"/>
          <w:b/>
          <w:bCs/>
        </w:rPr>
        <w:t>\</w:t>
      </w:r>
      <w:r w:rsidRPr="00B731A4">
        <w:rPr>
          <w:rFonts w:eastAsia="Times New Roman"/>
          <w:b/>
          <w:bCs/>
          <w:highlight w:val="yellow"/>
        </w:rPr>
        <w:t xml:space="preserve"> </w:t>
      </w:r>
      <w:proofErr w:type="spellStart"/>
      <w:r>
        <w:rPr>
          <w:rFonts w:eastAsia="Times New Roman"/>
          <w:b/>
          <w:bCs/>
          <w:highlight w:val="yellow"/>
        </w:rPr>
        <w:t>kit.json</w:t>
      </w:r>
      <w:proofErr w:type="spellEnd"/>
      <w:r>
        <w:rPr>
          <w:rFonts w:eastAsia="Times New Roman"/>
          <w:b/>
          <w:bCs/>
        </w:rPr>
        <w:t xml:space="preserve"> </w:t>
      </w:r>
      <w:r w:rsidRPr="00B731A4">
        <w:rPr>
          <w:rFonts w:eastAsia="Times New Roman"/>
        </w:rPr>
        <w:t>file</w:t>
      </w:r>
    </w:p>
    <w:p w14:paraId="41D3E02D" w14:textId="164D1D7F" w:rsidR="00B731A4" w:rsidRPr="00B731A4" w:rsidRDefault="0055457D" w:rsidP="002C2030">
      <w:pPr>
        <w:pStyle w:val="ListParagraph"/>
        <w:numPr>
          <w:ilvl w:val="0"/>
          <w:numId w:val="26"/>
        </w:numPr>
        <w:spacing w:after="0"/>
        <w:contextualSpacing w:val="0"/>
        <w:rPr>
          <w:rFonts w:eastAsia="Times New Roman"/>
        </w:rPr>
      </w:pPr>
      <w:r>
        <w:rPr>
          <w:rFonts w:eastAsia="Times New Roman"/>
        </w:rPr>
        <w:t>Open</w:t>
      </w:r>
      <w:r w:rsidR="00B731A4">
        <w:rPr>
          <w:rFonts w:eastAsia="Times New Roman"/>
        </w:rPr>
        <w:t xml:space="preserve"> </w:t>
      </w:r>
      <w:proofErr w:type="spellStart"/>
      <w:proofErr w:type="gramStart"/>
      <w:r w:rsidR="00BF30D4">
        <w:rPr>
          <w:rFonts w:eastAsia="Times New Roman"/>
        </w:rPr>
        <w:t>kit.json</w:t>
      </w:r>
      <w:proofErr w:type="spellEnd"/>
      <w:proofErr w:type="gramEnd"/>
      <w:r w:rsidR="00BF30D4">
        <w:rPr>
          <w:rFonts w:eastAsia="Times New Roman"/>
        </w:rPr>
        <w:t xml:space="preserve"> </w:t>
      </w:r>
      <w:r w:rsidR="00030F2B">
        <w:rPr>
          <w:rFonts w:eastAsia="Times New Roman"/>
        </w:rPr>
        <w:t xml:space="preserve">from </w:t>
      </w:r>
      <w:r w:rsidR="00030F2B" w:rsidRPr="00AC2A14">
        <w:t>“</w:t>
      </w:r>
      <w:r w:rsidR="00030F2B" w:rsidRPr="00C002C6">
        <w:rPr>
          <w:b/>
          <w:bCs/>
        </w:rPr>
        <w:t>%TC_ROOT%\ aws2\stage\</w:t>
      </w:r>
      <w:proofErr w:type="spellStart"/>
      <w:r w:rsidR="00030F2B" w:rsidRPr="00C002C6">
        <w:rPr>
          <w:b/>
          <w:bCs/>
        </w:rPr>
        <w:t>src</w:t>
      </w:r>
      <w:proofErr w:type="spellEnd"/>
      <w:r w:rsidR="00030F2B" w:rsidRPr="00C002C6">
        <w:rPr>
          <w:b/>
          <w:bCs/>
        </w:rPr>
        <w:t>\”</w:t>
      </w:r>
    </w:p>
    <w:p w14:paraId="7D014A46" w14:textId="68BAFB05" w:rsidR="00B731A4" w:rsidRPr="00B731A4" w:rsidRDefault="00B731A4" w:rsidP="00B731A4">
      <w:pPr>
        <w:pStyle w:val="ListParagraph"/>
        <w:spacing w:after="0"/>
        <w:ind w:left="630"/>
        <w:contextualSpacing w:val="0"/>
        <w:rPr>
          <w:rFonts w:eastAsia="Times New Roman"/>
        </w:rPr>
      </w:pPr>
    </w:p>
    <w:p w14:paraId="3749E716" w14:textId="6A28211D" w:rsidR="0055457D" w:rsidRPr="00030F2B" w:rsidRDefault="0055457D" w:rsidP="002C2030">
      <w:pPr>
        <w:pStyle w:val="ListParagraph"/>
        <w:numPr>
          <w:ilvl w:val="0"/>
          <w:numId w:val="26"/>
        </w:numPr>
        <w:spacing w:after="0"/>
        <w:contextualSpacing w:val="0"/>
        <w:rPr>
          <w:rFonts w:eastAsia="Times New Roman"/>
        </w:rPr>
      </w:pPr>
      <w:r>
        <w:t xml:space="preserve">Add </w:t>
      </w:r>
      <w:r w:rsidR="00030F2B">
        <w:t>the module “</w:t>
      </w:r>
      <w:r w:rsidR="00030F2B" w:rsidRPr="002E4612">
        <w:rPr>
          <w:rFonts w:eastAsia="Times New Roman"/>
          <w:b/>
          <w:bCs/>
        </w:rPr>
        <w:t>s5indicatormodule</w:t>
      </w:r>
      <w:r w:rsidR="00030F2B">
        <w:t xml:space="preserve">” under the list of modules in </w:t>
      </w:r>
      <w:proofErr w:type="spellStart"/>
      <w:proofErr w:type="gramStart"/>
      <w:r w:rsidR="00030F2B">
        <w:t>kit.json</w:t>
      </w:r>
      <w:proofErr w:type="spellEnd"/>
      <w:proofErr w:type="gramEnd"/>
      <w:r w:rsidR="00030F2B">
        <w:t xml:space="preserve"> as shown below </w:t>
      </w:r>
    </w:p>
    <w:p w14:paraId="016F8835" w14:textId="77777777" w:rsidR="00030F2B" w:rsidRPr="00030F2B" w:rsidRDefault="00030F2B" w:rsidP="00030F2B">
      <w:pPr>
        <w:pStyle w:val="ListParagraph"/>
        <w:rPr>
          <w:rFonts w:eastAsia="Times New Roman"/>
        </w:rPr>
      </w:pPr>
    </w:p>
    <w:p w14:paraId="4C054687" w14:textId="02760D96" w:rsidR="00030F2B" w:rsidRDefault="00030F2B" w:rsidP="00030F2B">
      <w:pPr>
        <w:spacing w:after="0"/>
        <w:rPr>
          <w:rFonts w:eastAsia="Times New Roman"/>
        </w:rPr>
      </w:pPr>
      <w:r w:rsidRPr="00030F2B">
        <w:rPr>
          <w:rFonts w:eastAsia="Times New Roman"/>
          <w:noProof/>
        </w:rPr>
        <w:lastRenderedPageBreak/>
        <w:drawing>
          <wp:inline distT="0" distB="0" distL="0" distR="0" wp14:anchorId="484193EE" wp14:editId="16D4F2DF">
            <wp:extent cx="3334215" cy="1543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34215" cy="1543265"/>
                    </a:xfrm>
                    <a:prstGeom prst="rect">
                      <a:avLst/>
                    </a:prstGeom>
                  </pic:spPr>
                </pic:pic>
              </a:graphicData>
            </a:graphic>
          </wp:inline>
        </w:drawing>
      </w:r>
    </w:p>
    <w:p w14:paraId="6C46B9D9" w14:textId="66BCD014" w:rsidR="007019C3" w:rsidRPr="007019C3" w:rsidRDefault="00B731A4" w:rsidP="002C2030">
      <w:pPr>
        <w:pStyle w:val="ListParagraph"/>
        <w:numPr>
          <w:ilvl w:val="0"/>
          <w:numId w:val="26"/>
        </w:numPr>
        <w:spacing w:after="0"/>
        <w:contextualSpacing w:val="0"/>
        <w:rPr>
          <w:rFonts w:eastAsia="Times New Roman"/>
        </w:rPr>
      </w:pPr>
      <w:r w:rsidRPr="00AC2A14">
        <w:t>Open Teamcenter command prompt with admin</w:t>
      </w:r>
      <w:r w:rsidRPr="00B731A4">
        <w:rPr>
          <w:color w:val="FF0000"/>
        </w:rPr>
        <w:t xml:space="preserve"> </w:t>
      </w:r>
      <w:r w:rsidRPr="00AC2A14">
        <w:t>user</w:t>
      </w:r>
    </w:p>
    <w:p w14:paraId="31ACB6C9" w14:textId="77777777" w:rsidR="007019C3" w:rsidRPr="007019C3" w:rsidRDefault="00B731A4" w:rsidP="002C2030">
      <w:pPr>
        <w:pStyle w:val="ListParagraph"/>
        <w:numPr>
          <w:ilvl w:val="0"/>
          <w:numId w:val="26"/>
        </w:numPr>
        <w:spacing w:after="0"/>
        <w:contextualSpacing w:val="0"/>
        <w:rPr>
          <w:rFonts w:eastAsia="Times New Roman"/>
        </w:rPr>
      </w:pPr>
      <w:r>
        <w:t>Change directory</w:t>
      </w:r>
      <w:r w:rsidRPr="00AC2A14">
        <w:t xml:space="preserve"> to </w:t>
      </w:r>
      <w:r w:rsidRPr="00B731A4">
        <w:rPr>
          <w:b/>
          <w:bCs/>
        </w:rPr>
        <w:t xml:space="preserve">%TC_ROOT%\aws2\stage </w:t>
      </w:r>
      <w:r w:rsidRPr="00AC2A14">
        <w:t>folder</w:t>
      </w:r>
    </w:p>
    <w:p w14:paraId="62013F1A" w14:textId="5F483E8B" w:rsidR="00B731A4" w:rsidRPr="007019C3" w:rsidRDefault="00B731A4" w:rsidP="002C2030">
      <w:pPr>
        <w:pStyle w:val="ListParagraph"/>
        <w:numPr>
          <w:ilvl w:val="0"/>
          <w:numId w:val="26"/>
        </w:numPr>
        <w:spacing w:after="0"/>
        <w:contextualSpacing w:val="0"/>
        <w:rPr>
          <w:rFonts w:eastAsia="Times New Roman"/>
        </w:rPr>
      </w:pPr>
      <w:r w:rsidRPr="00EC7C33">
        <w:t>Execute following command</w:t>
      </w:r>
      <w:r>
        <w:t>s</w:t>
      </w:r>
      <w:r w:rsidRPr="00EC7C33">
        <w:t xml:space="preserve">. </w:t>
      </w:r>
    </w:p>
    <w:p w14:paraId="71943DA0" w14:textId="77777777" w:rsidR="007019C3" w:rsidRPr="007019C3" w:rsidRDefault="007019C3" w:rsidP="007019C3">
      <w:pPr>
        <w:pStyle w:val="ListParagraph"/>
        <w:spacing w:after="0"/>
        <w:ind w:left="630"/>
        <w:contextualSpacing w:val="0"/>
        <w:rPr>
          <w:rFonts w:eastAsia="Times New Roman"/>
        </w:rPr>
      </w:pPr>
    </w:p>
    <w:tbl>
      <w:tblPr>
        <w:tblStyle w:val="TableGrid"/>
        <w:tblW w:w="0" w:type="auto"/>
        <w:tblInd w:w="715" w:type="dxa"/>
        <w:shd w:val="clear" w:color="auto" w:fill="F2F2F2" w:themeFill="background1" w:themeFillShade="F2"/>
        <w:tblLook w:val="04A0" w:firstRow="1" w:lastRow="0" w:firstColumn="1" w:lastColumn="0" w:noHBand="0" w:noVBand="1"/>
      </w:tblPr>
      <w:tblGrid>
        <w:gridCol w:w="8302"/>
      </w:tblGrid>
      <w:tr w:rsidR="007019C3" w:rsidRPr="00EC7C33" w14:paraId="4B0CD650" w14:textId="77777777" w:rsidTr="00215C79">
        <w:tc>
          <w:tcPr>
            <w:tcW w:w="8302" w:type="dxa"/>
            <w:shd w:val="clear" w:color="auto" w:fill="F2F2F2" w:themeFill="background1" w:themeFillShade="F2"/>
          </w:tcPr>
          <w:p w14:paraId="45911CC0" w14:textId="77777777" w:rsidR="007019C3" w:rsidRDefault="007019C3" w:rsidP="00215C79">
            <w:pPr>
              <w:rPr>
                <w:i/>
              </w:rPr>
            </w:pPr>
            <w:r w:rsidRPr="00813B31">
              <w:rPr>
                <w:i/>
              </w:rPr>
              <w:t xml:space="preserve">initenv.cmd </w:t>
            </w:r>
          </w:p>
          <w:p w14:paraId="6B08C8D0" w14:textId="77777777" w:rsidR="007019C3" w:rsidRPr="00EC7C33" w:rsidRDefault="007019C3" w:rsidP="00215C79">
            <w:pPr>
              <w:rPr>
                <w:i/>
              </w:rPr>
            </w:pPr>
            <w:r w:rsidRPr="00813B31">
              <w:rPr>
                <w:i/>
              </w:rPr>
              <w:t>awbuild.cmd</w:t>
            </w:r>
          </w:p>
        </w:tc>
      </w:tr>
    </w:tbl>
    <w:p w14:paraId="6DD32928" w14:textId="77777777" w:rsidR="007019C3" w:rsidRPr="007019C3" w:rsidRDefault="007019C3" w:rsidP="007019C3">
      <w:pPr>
        <w:pStyle w:val="ListParagraph"/>
        <w:spacing w:after="0"/>
        <w:ind w:left="630"/>
        <w:contextualSpacing w:val="0"/>
        <w:rPr>
          <w:rFonts w:eastAsia="Times New Roman"/>
        </w:rPr>
      </w:pPr>
    </w:p>
    <w:p w14:paraId="5CEC2525" w14:textId="0DFFBFA3" w:rsidR="007019C3" w:rsidRDefault="007019C3" w:rsidP="002C2030">
      <w:pPr>
        <w:numPr>
          <w:ilvl w:val="0"/>
          <w:numId w:val="26"/>
        </w:numPr>
      </w:pPr>
      <w:r>
        <w:t>Verify the command run successfully and AWC client is rebuilt.</w:t>
      </w:r>
    </w:p>
    <w:p w14:paraId="27678F02" w14:textId="1A8FA886" w:rsidR="00E731D9" w:rsidRDefault="00E731D9" w:rsidP="00E731D9">
      <w:pPr>
        <w:ind w:left="630"/>
      </w:pPr>
      <w:r w:rsidRPr="00E731D9">
        <w:rPr>
          <w:noProof/>
        </w:rPr>
        <w:drawing>
          <wp:inline distT="0" distB="0" distL="0" distR="0" wp14:anchorId="1440CB10" wp14:editId="53452243">
            <wp:extent cx="5732145" cy="308800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3088005"/>
                    </a:xfrm>
                    <a:prstGeom prst="rect">
                      <a:avLst/>
                    </a:prstGeom>
                  </pic:spPr>
                </pic:pic>
              </a:graphicData>
            </a:graphic>
          </wp:inline>
        </w:drawing>
      </w:r>
    </w:p>
    <w:p w14:paraId="27D25D5F" w14:textId="7F89A0FC" w:rsidR="00A4778E" w:rsidRDefault="006A38F2" w:rsidP="00A4778E">
      <w:pPr>
        <w:pStyle w:val="Heading2"/>
      </w:pPr>
      <w:bookmarkStart w:id="98" w:name="_Toc96541078"/>
      <w:r>
        <w:t xml:space="preserve">NX integration </w:t>
      </w:r>
      <w:r w:rsidR="0034433C">
        <w:t>Steps</w:t>
      </w:r>
      <w:bookmarkEnd w:id="98"/>
    </w:p>
    <w:p w14:paraId="2E407095" w14:textId="783FD37B" w:rsidR="008848C5" w:rsidRPr="002C7B05" w:rsidRDefault="0034433C" w:rsidP="002C2030">
      <w:pPr>
        <w:pStyle w:val="ListParagraph"/>
        <w:numPr>
          <w:ilvl w:val="0"/>
          <w:numId w:val="27"/>
        </w:numPr>
        <w:ind w:hanging="90"/>
        <w:rPr>
          <w:rFonts w:ascii="Segoe UI" w:hAnsi="Segoe UI" w:cs="Segoe UI"/>
          <w:szCs w:val="20"/>
        </w:rPr>
      </w:pPr>
      <w:r>
        <w:rPr>
          <w:rFonts w:ascii="Segoe UI" w:hAnsi="Segoe UI" w:cs="Segoe UI"/>
          <w:szCs w:val="20"/>
        </w:rPr>
        <w:t xml:space="preserve">Preference </w:t>
      </w:r>
      <w:proofErr w:type="gramStart"/>
      <w:r>
        <w:rPr>
          <w:rFonts w:ascii="Segoe UI" w:hAnsi="Segoe UI" w:cs="Segoe UI"/>
          <w:szCs w:val="20"/>
        </w:rPr>
        <w:t>file  Load</w:t>
      </w:r>
      <w:proofErr w:type="gramEnd"/>
      <w:r>
        <w:rPr>
          <w:rFonts w:ascii="Segoe UI" w:hAnsi="Segoe UI" w:cs="Segoe UI"/>
          <w:szCs w:val="20"/>
        </w:rPr>
        <w:t xml:space="preserve"> </w:t>
      </w:r>
      <w:r w:rsidR="001B47B7">
        <w:rPr>
          <w:rFonts w:ascii="Segoe UI" w:hAnsi="Segoe UI" w:cs="Segoe UI"/>
          <w:szCs w:val="20"/>
        </w:rPr>
        <w:t xml:space="preserve"> </w:t>
      </w:r>
      <w:r>
        <w:rPr>
          <w:rFonts w:ascii="Segoe UI" w:hAnsi="Segoe UI" w:cs="Segoe UI"/>
          <w:szCs w:val="20"/>
        </w:rPr>
        <w:t xml:space="preserve">will </w:t>
      </w:r>
      <w:r w:rsidR="008848C5" w:rsidRPr="002C7B05">
        <w:rPr>
          <w:rFonts w:ascii="Segoe UI" w:hAnsi="Segoe UI" w:cs="Segoe UI"/>
          <w:szCs w:val="20"/>
        </w:rPr>
        <w:t>Create</w:t>
      </w:r>
      <w:r w:rsidR="00BF30D4">
        <w:rPr>
          <w:rFonts w:ascii="Segoe UI" w:hAnsi="Segoe UI" w:cs="Segoe UI"/>
          <w:szCs w:val="20"/>
        </w:rPr>
        <w:t>/update a</w:t>
      </w:r>
      <w:r w:rsidR="008848C5" w:rsidRPr="002C7B05">
        <w:rPr>
          <w:rFonts w:ascii="Segoe UI" w:hAnsi="Segoe UI" w:cs="Segoe UI"/>
          <w:szCs w:val="20"/>
        </w:rPr>
        <w:t xml:space="preserve"> Tc preference </w:t>
      </w:r>
      <w:proofErr w:type="spellStart"/>
      <w:r w:rsidR="008848C5" w:rsidRPr="002C7B05">
        <w:rPr>
          <w:rFonts w:ascii="Segoe UI" w:hAnsi="Segoe UI" w:cs="Segoe UI"/>
          <w:b/>
          <w:bCs/>
          <w:szCs w:val="20"/>
        </w:rPr>
        <w:t>TC_NX_Foreign_Datasets</w:t>
      </w:r>
      <w:proofErr w:type="spellEnd"/>
      <w:r w:rsidR="008848C5" w:rsidRPr="002C7B05">
        <w:rPr>
          <w:rFonts w:ascii="Segoe UI" w:hAnsi="Segoe UI" w:cs="Segoe UI"/>
          <w:szCs w:val="20"/>
        </w:rPr>
        <w:t xml:space="preserve"> with the following value:</w:t>
      </w:r>
    </w:p>
    <w:p w14:paraId="2B95FF6D" w14:textId="3327B829" w:rsidR="00A4778E" w:rsidRPr="0034433C" w:rsidRDefault="00BF30D4" w:rsidP="0034433C">
      <w:pPr>
        <w:ind w:left="720"/>
        <w:rPr>
          <w:rFonts w:ascii="Segoe UI" w:hAnsi="Segoe UI" w:cs="Segoe UI"/>
        </w:rPr>
      </w:pPr>
      <w:proofErr w:type="spellStart"/>
      <w:r w:rsidRPr="280A77B6">
        <w:rPr>
          <w:rFonts w:ascii="Segoe UI" w:hAnsi="Segoe UI" w:cs="Segoe UI"/>
        </w:rPr>
        <w:t>DatasetType</w:t>
      </w:r>
      <w:proofErr w:type="spellEnd"/>
      <w:r w:rsidRPr="280A77B6">
        <w:rPr>
          <w:rFonts w:ascii="Segoe UI" w:hAnsi="Segoe UI" w:cs="Segoe UI"/>
        </w:rPr>
        <w:t>="</w:t>
      </w:r>
      <w:proofErr w:type="spellStart"/>
      <w:r w:rsidRPr="280A77B6">
        <w:rPr>
          <w:rFonts w:ascii="Segoe UI" w:hAnsi="Segoe UI" w:cs="Segoe UI"/>
        </w:rPr>
        <w:t>DirectModel</w:t>
      </w:r>
      <w:proofErr w:type="spellEnd"/>
      <w:r w:rsidRPr="280A77B6">
        <w:rPr>
          <w:rFonts w:ascii="Segoe UI" w:hAnsi="Segoe UI" w:cs="Segoe UI"/>
        </w:rPr>
        <w:t xml:space="preserve">" </w:t>
      </w:r>
      <w:proofErr w:type="spellStart"/>
      <w:r w:rsidRPr="280A77B6">
        <w:rPr>
          <w:rFonts w:ascii="Segoe UI" w:hAnsi="Segoe UI" w:cs="Segoe UI"/>
        </w:rPr>
        <w:t>NamedReference</w:t>
      </w:r>
      <w:proofErr w:type="spellEnd"/>
      <w:r w:rsidRPr="280A77B6">
        <w:rPr>
          <w:rFonts w:ascii="Segoe UI" w:hAnsi="Segoe UI" w:cs="Segoe UI"/>
        </w:rPr>
        <w:t xml:space="preserve">="JTPART" </w:t>
      </w:r>
      <w:proofErr w:type="spellStart"/>
      <w:r w:rsidRPr="280A77B6">
        <w:rPr>
          <w:rFonts w:ascii="Segoe UI" w:hAnsi="Segoe UI" w:cs="Segoe UI"/>
        </w:rPr>
        <w:t>NamedReferenceFormat</w:t>
      </w:r>
      <w:proofErr w:type="spellEnd"/>
      <w:r w:rsidRPr="280A77B6">
        <w:rPr>
          <w:rFonts w:ascii="Segoe UI" w:hAnsi="Segoe UI" w:cs="Segoe UI"/>
        </w:rPr>
        <w:t xml:space="preserve">="BINARY" </w:t>
      </w:r>
      <w:proofErr w:type="spellStart"/>
      <w:r w:rsidRPr="280A77B6">
        <w:rPr>
          <w:rFonts w:ascii="Segoe UI" w:hAnsi="Segoe UI" w:cs="Segoe UI"/>
        </w:rPr>
        <w:t>NamedReferenceTemplate</w:t>
      </w:r>
      <w:proofErr w:type="spellEnd"/>
      <w:r w:rsidRPr="280A77B6">
        <w:rPr>
          <w:rFonts w:ascii="Segoe UI" w:hAnsi="Segoe UI" w:cs="Segoe UI"/>
        </w:rPr>
        <w:t>="</w:t>
      </w:r>
      <w:proofErr w:type="spellStart"/>
      <w:r w:rsidRPr="280A77B6">
        <w:rPr>
          <w:rFonts w:ascii="Segoe UI" w:hAnsi="Segoe UI" w:cs="Segoe UI"/>
        </w:rPr>
        <w:t>jt</w:t>
      </w:r>
      <w:proofErr w:type="spellEnd"/>
    </w:p>
    <w:p w14:paraId="3D628D24" w14:textId="53AD4179" w:rsidR="002C7B05" w:rsidRPr="002C7B05" w:rsidRDefault="002C7B05" w:rsidP="002C2030">
      <w:pPr>
        <w:pStyle w:val="ListParagraph"/>
        <w:numPr>
          <w:ilvl w:val="0"/>
          <w:numId w:val="27"/>
        </w:numPr>
        <w:ind w:firstLine="0"/>
      </w:pPr>
      <w:r>
        <w:t>A</w:t>
      </w:r>
      <w:r w:rsidRPr="002C7B05">
        <w:t>dd the following NX Customer defaults value</w:t>
      </w:r>
    </w:p>
    <w:p w14:paraId="2C4454F6" w14:textId="77777777" w:rsidR="002C7B05" w:rsidRDefault="002C7B05" w:rsidP="00A4778E"/>
    <w:p w14:paraId="348EF4A1" w14:textId="3602ECAB" w:rsidR="000174BF" w:rsidRDefault="00A4778E" w:rsidP="00E26FA9">
      <w:r>
        <w:rPr>
          <w:noProof/>
        </w:rPr>
        <w:lastRenderedPageBreak/>
        <w:drawing>
          <wp:inline distT="0" distB="0" distL="0" distR="0" wp14:anchorId="05A6BB9F" wp14:editId="2F37C676">
            <wp:extent cx="5732145" cy="3162935"/>
            <wp:effectExtent l="0" t="0" r="1905"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pic:nvPicPr>
                  <pic:blipFill>
                    <a:blip r:embed="rId50">
                      <a:extLst>
                        <a:ext uri="{28A0092B-C50C-407E-A947-70E740481C1C}">
                          <a14:useLocalDpi xmlns:a14="http://schemas.microsoft.com/office/drawing/2010/main" val="0"/>
                        </a:ext>
                      </a:extLst>
                    </a:blip>
                    <a:stretch>
                      <a:fillRect/>
                    </a:stretch>
                  </pic:blipFill>
                  <pic:spPr>
                    <a:xfrm>
                      <a:off x="0" y="0"/>
                      <a:ext cx="5732145" cy="3162935"/>
                    </a:xfrm>
                    <a:prstGeom prst="rect">
                      <a:avLst/>
                    </a:prstGeom>
                  </pic:spPr>
                </pic:pic>
              </a:graphicData>
            </a:graphic>
          </wp:inline>
        </w:drawing>
      </w:r>
    </w:p>
    <w:p w14:paraId="1EEAD383" w14:textId="77777777" w:rsidR="000174BF" w:rsidRDefault="000174BF" w:rsidP="008D7161"/>
    <w:p w14:paraId="232BC043" w14:textId="0019E060" w:rsidR="00014CC1" w:rsidRDefault="00014CC1" w:rsidP="00014CC1">
      <w:pPr>
        <w:pStyle w:val="Heading2"/>
      </w:pPr>
      <w:bookmarkStart w:id="99" w:name="_Toc96541080"/>
      <w:r>
        <w:t>Restart Services</w:t>
      </w:r>
      <w:bookmarkEnd w:id="99"/>
    </w:p>
    <w:p w14:paraId="6B91475B" w14:textId="77777777" w:rsidR="00014CC1" w:rsidRDefault="00014CC1" w:rsidP="002C2030">
      <w:pPr>
        <w:numPr>
          <w:ilvl w:val="0"/>
          <w:numId w:val="30"/>
        </w:numPr>
      </w:pPr>
      <w:r>
        <w:t>Restart Tc web tier and services.</w:t>
      </w:r>
    </w:p>
    <w:p w14:paraId="5ED9C476" w14:textId="4295CBBA" w:rsidR="00973935" w:rsidRDefault="00973935" w:rsidP="008D7161"/>
    <w:p w14:paraId="580443E0" w14:textId="77777777" w:rsidR="00E26FA9" w:rsidRDefault="00E26FA9" w:rsidP="00E26FA9">
      <w:pPr>
        <w:pStyle w:val="Heading2"/>
      </w:pPr>
      <w:bookmarkStart w:id="100" w:name="_Toc96031664"/>
      <w:bookmarkStart w:id="101" w:name="_Toc96541079"/>
      <w:r w:rsidRPr="008329D3">
        <w:t>AWC Indexing</w:t>
      </w:r>
      <w:bookmarkEnd w:id="100"/>
      <w:bookmarkEnd w:id="101"/>
    </w:p>
    <w:p w14:paraId="36ACD0AD" w14:textId="77777777" w:rsidR="00E26FA9" w:rsidRPr="00F15F0B" w:rsidRDefault="00E26FA9" w:rsidP="00E26FA9"/>
    <w:p w14:paraId="1ECE50B2" w14:textId="77777777" w:rsidR="00E26FA9" w:rsidRPr="009D6C29" w:rsidRDefault="00E26FA9" w:rsidP="00E26FA9">
      <w:r w:rsidRPr="009D6C29">
        <w:t xml:space="preserve">Execute the following commands to update the </w:t>
      </w:r>
      <w:proofErr w:type="spellStart"/>
      <w:r w:rsidRPr="009D6C29">
        <w:t>Solr</w:t>
      </w:r>
      <w:proofErr w:type="spellEnd"/>
      <w:r w:rsidRPr="009D6C29">
        <w:t xml:space="preserve"> Schema File</w:t>
      </w:r>
    </w:p>
    <w:p w14:paraId="47373982" w14:textId="77777777" w:rsidR="00E26FA9" w:rsidRDefault="00E26FA9" w:rsidP="00E26FA9">
      <w:pPr>
        <w:pStyle w:val="ListParagraph"/>
        <w:numPr>
          <w:ilvl w:val="0"/>
          <w:numId w:val="32"/>
        </w:numPr>
        <w:spacing w:after="0" w:line="240" w:lineRule="auto"/>
        <w:contextualSpacing w:val="0"/>
      </w:pPr>
      <w:r>
        <w:t xml:space="preserve">Open a Command prompt from </w:t>
      </w:r>
      <w:proofErr w:type="spellStart"/>
      <w:r>
        <w:t>tc_menu</w:t>
      </w:r>
      <w:proofErr w:type="spellEnd"/>
      <w:r>
        <w:t xml:space="preserve"> with Tc variables set</w:t>
      </w:r>
    </w:p>
    <w:p w14:paraId="05223BF1" w14:textId="21835A98" w:rsidR="00E26FA9" w:rsidRDefault="00E26FA9" w:rsidP="00E26FA9">
      <w:pPr>
        <w:pStyle w:val="ListParagraph"/>
        <w:numPr>
          <w:ilvl w:val="0"/>
          <w:numId w:val="32"/>
        </w:numPr>
        <w:spacing w:after="0" w:line="240" w:lineRule="auto"/>
        <w:contextualSpacing w:val="0"/>
      </w:pPr>
      <w:r>
        <w:t>Go to %TC_ROOT%/bin</w:t>
      </w:r>
    </w:p>
    <w:p w14:paraId="66A4CBDA" w14:textId="77777777" w:rsidR="00E26FA9" w:rsidRDefault="00E26FA9" w:rsidP="00E26FA9">
      <w:pPr>
        <w:pStyle w:val="ListParagraph"/>
        <w:numPr>
          <w:ilvl w:val="0"/>
          <w:numId w:val="32"/>
        </w:numPr>
        <w:spacing w:after="0" w:line="240" w:lineRule="auto"/>
        <w:contextualSpacing w:val="0"/>
      </w:pPr>
      <w:r>
        <w:t>Run</w:t>
      </w:r>
    </w:p>
    <w:p w14:paraId="6BFA79F4" w14:textId="1B83A9F5" w:rsidR="00E26FA9" w:rsidRDefault="00E26FA9" w:rsidP="00E26FA9">
      <w:pPr>
        <w:pStyle w:val="ListParagraph"/>
        <w:spacing w:after="0" w:line="240" w:lineRule="auto"/>
        <w:contextualSpacing w:val="0"/>
      </w:pPr>
      <w:r w:rsidRPr="009D6C29">
        <w:t>bmide_modeltool.bat -u</w:t>
      </w:r>
      <w:r>
        <w:t>=</w:t>
      </w:r>
      <w:proofErr w:type="spellStart"/>
      <w:r>
        <w:t>infodba</w:t>
      </w:r>
      <w:proofErr w:type="spellEnd"/>
      <w:r w:rsidRPr="009D6C29">
        <w:t xml:space="preserve"> -p</w:t>
      </w:r>
      <w:r>
        <w:t>=</w:t>
      </w:r>
      <w:proofErr w:type="spellStart"/>
      <w:r>
        <w:t>infodba</w:t>
      </w:r>
      <w:proofErr w:type="spellEnd"/>
      <w:r w:rsidRPr="009D6C29">
        <w:t xml:space="preserve"> -g=dba -tool=all -mode=upgrade -</w:t>
      </w:r>
      <w:proofErr w:type="spellStart"/>
      <w:r w:rsidRPr="009D6C29">
        <w:t>target_dir</w:t>
      </w:r>
      <w:proofErr w:type="spellEnd"/>
      <w:r w:rsidRPr="009D6C29">
        <w:t>="%TC_DATA%"</w:t>
      </w:r>
    </w:p>
    <w:p w14:paraId="251BD1CE" w14:textId="16E5E69C" w:rsidR="00E26FA9" w:rsidRDefault="00E26FA9" w:rsidP="00E26FA9">
      <w:pPr>
        <w:spacing w:after="0" w:line="240" w:lineRule="auto"/>
      </w:pPr>
      <w:r>
        <w:t xml:space="preserve">              </w:t>
      </w:r>
    </w:p>
    <w:p w14:paraId="0CCCAF0A" w14:textId="1B90695C" w:rsidR="00E26FA9" w:rsidRDefault="00E26FA9" w:rsidP="00E26FA9">
      <w:pPr>
        <w:spacing w:after="0" w:line="240" w:lineRule="auto"/>
      </w:pPr>
      <w:r>
        <w:rPr>
          <w:noProof/>
        </w:rPr>
        <w:lastRenderedPageBreak/>
        <w:drawing>
          <wp:inline distT="0" distB="0" distL="0" distR="0" wp14:anchorId="24D7FBC2" wp14:editId="75B0D2B5">
            <wp:extent cx="5732145" cy="312674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3126740"/>
                    </a:xfrm>
                    <a:prstGeom prst="rect">
                      <a:avLst/>
                    </a:prstGeom>
                  </pic:spPr>
                </pic:pic>
              </a:graphicData>
            </a:graphic>
          </wp:inline>
        </w:drawing>
      </w:r>
    </w:p>
    <w:p w14:paraId="0E26AECA" w14:textId="77777777" w:rsidR="00E26FA9" w:rsidRPr="009D6C29" w:rsidRDefault="00E26FA9" w:rsidP="00E26FA9">
      <w:pPr>
        <w:spacing w:after="0" w:line="240" w:lineRule="auto"/>
      </w:pPr>
    </w:p>
    <w:p w14:paraId="6ADA9F79" w14:textId="04B411FB" w:rsidR="00E26FA9" w:rsidRDefault="00E26FA9" w:rsidP="00E26FA9">
      <w:pPr>
        <w:pStyle w:val="ListParagraph"/>
        <w:numPr>
          <w:ilvl w:val="0"/>
          <w:numId w:val="32"/>
        </w:numPr>
        <w:spacing w:after="0" w:line="240" w:lineRule="auto"/>
        <w:contextualSpacing w:val="0"/>
      </w:pPr>
      <w:r>
        <w:t>Go to SOLR HOME, It could be at %TC_ROOT%\</w:t>
      </w:r>
      <w:r w:rsidRPr="00E26FA9">
        <w:t>solr-8.6.</w:t>
      </w:r>
      <w:proofErr w:type="gramStart"/>
      <w:r w:rsidRPr="00E26FA9">
        <w:t xml:space="preserve">3 </w:t>
      </w:r>
      <w:r>
        <w:t>.</w:t>
      </w:r>
      <w:proofErr w:type="gramEnd"/>
      <w:r>
        <w:t xml:space="preserve"> Run</w:t>
      </w:r>
    </w:p>
    <w:p w14:paraId="032575D0" w14:textId="0B228F1F" w:rsidR="00E26FA9" w:rsidRDefault="00E26FA9" w:rsidP="00E26FA9">
      <w:pPr>
        <w:pStyle w:val="ListParagraph"/>
        <w:spacing w:after="0" w:line="240" w:lineRule="auto"/>
        <w:contextualSpacing w:val="0"/>
      </w:pPr>
      <w:r w:rsidRPr="009D6C29">
        <w:t>TcSchemaToSolrSchemaTransform.bat %TC_DATA%\</w:t>
      </w:r>
      <w:proofErr w:type="spellStart"/>
      <w:r w:rsidRPr="009D6C29">
        <w:t>ftsi</w:t>
      </w:r>
      <w:proofErr w:type="spellEnd"/>
      <w:r w:rsidRPr="009D6C29">
        <w:t>\</w:t>
      </w:r>
      <w:proofErr w:type="spellStart"/>
      <w:r w:rsidRPr="009D6C29">
        <w:t>solr_schema_files</w:t>
      </w:r>
      <w:proofErr w:type="spellEnd"/>
    </w:p>
    <w:p w14:paraId="47D94FEF" w14:textId="7C2373E4" w:rsidR="00E26FA9" w:rsidRDefault="00E26FA9" w:rsidP="00E26FA9">
      <w:pPr>
        <w:pStyle w:val="ListParagraph"/>
        <w:spacing w:after="0" w:line="240" w:lineRule="auto"/>
        <w:contextualSpacing w:val="0"/>
      </w:pPr>
      <w:r>
        <w:rPr>
          <w:noProof/>
        </w:rPr>
        <w:drawing>
          <wp:inline distT="0" distB="0" distL="0" distR="0" wp14:anchorId="7721EE0E" wp14:editId="2060103A">
            <wp:extent cx="5732145" cy="105600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1056005"/>
                    </a:xfrm>
                    <a:prstGeom prst="rect">
                      <a:avLst/>
                    </a:prstGeom>
                  </pic:spPr>
                </pic:pic>
              </a:graphicData>
            </a:graphic>
          </wp:inline>
        </w:drawing>
      </w:r>
    </w:p>
    <w:p w14:paraId="4F255CE4" w14:textId="5E12833F" w:rsidR="00E26FA9" w:rsidRPr="009D6C29" w:rsidRDefault="00E26FA9" w:rsidP="00E26FA9">
      <w:pPr>
        <w:pStyle w:val="ListParagraph"/>
        <w:numPr>
          <w:ilvl w:val="0"/>
          <w:numId w:val="32"/>
        </w:numPr>
        <w:spacing w:after="0" w:line="240" w:lineRule="auto"/>
        <w:contextualSpacing w:val="0"/>
      </w:pPr>
      <w:r w:rsidRPr="009D6C29">
        <w:t xml:space="preserve">Restart </w:t>
      </w:r>
      <w:proofErr w:type="spellStart"/>
      <w:r w:rsidRPr="009D6C29">
        <w:t>Solr</w:t>
      </w:r>
      <w:proofErr w:type="spellEnd"/>
      <w:r w:rsidRPr="009D6C29">
        <w:t xml:space="preserve"> and Indexing services</w:t>
      </w:r>
      <w:r>
        <w:t xml:space="preserve"> using following commands</w:t>
      </w:r>
    </w:p>
    <w:p w14:paraId="676976BD" w14:textId="77777777" w:rsidR="00E26FA9" w:rsidRPr="009D6C29" w:rsidRDefault="00E26FA9" w:rsidP="00E26FA9">
      <w:pPr>
        <w:pStyle w:val="ListParagraph"/>
        <w:numPr>
          <w:ilvl w:val="1"/>
          <w:numId w:val="32"/>
        </w:numPr>
        <w:spacing w:after="0" w:line="240" w:lineRule="auto"/>
        <w:contextualSpacing w:val="0"/>
      </w:pPr>
      <w:r w:rsidRPr="009D6C29">
        <w:t>cd %TC_ROOT%\</w:t>
      </w:r>
      <w:proofErr w:type="spellStart"/>
      <w:r w:rsidRPr="009D6C29">
        <w:t>TcFTSIndexer</w:t>
      </w:r>
      <w:proofErr w:type="spellEnd"/>
      <w:r w:rsidRPr="009D6C29">
        <w:t>\bin</w:t>
      </w:r>
    </w:p>
    <w:p w14:paraId="53FD0E52" w14:textId="77777777" w:rsidR="00E26FA9" w:rsidRDefault="00E26FA9" w:rsidP="00E26FA9">
      <w:pPr>
        <w:pStyle w:val="ListParagraph"/>
        <w:numPr>
          <w:ilvl w:val="1"/>
          <w:numId w:val="32"/>
        </w:numPr>
        <w:spacing w:after="0" w:line="240" w:lineRule="auto"/>
        <w:contextualSpacing w:val="0"/>
      </w:pPr>
      <w:r w:rsidRPr="009D6C29">
        <w:t>runTcFTSIndexer.bat -task=</w:t>
      </w:r>
      <w:proofErr w:type="spellStart"/>
      <w:proofErr w:type="gramStart"/>
      <w:r w:rsidRPr="009D6C29">
        <w:t>objdata:sync</w:t>
      </w:r>
      <w:proofErr w:type="spellEnd"/>
      <w:proofErr w:type="gramEnd"/>
    </w:p>
    <w:p w14:paraId="07B57989" w14:textId="2E1B3B94" w:rsidR="00E26FA9" w:rsidRPr="00E55CE4" w:rsidRDefault="00E26FA9" w:rsidP="00E26FA9">
      <w:r w:rsidRPr="00401CFD">
        <w:t>Post data model deployment validate the preference “</w:t>
      </w:r>
      <w:proofErr w:type="spellStart"/>
      <w:r w:rsidRPr="00401CFD">
        <w:t>AW_FullTextSearch_TypeCategories</w:t>
      </w:r>
      <w:proofErr w:type="spellEnd"/>
      <w:r w:rsidRPr="00401CFD">
        <w:t>”. The custom BO information will be added</w:t>
      </w:r>
    </w:p>
    <w:p w14:paraId="7E3F6177" w14:textId="1C55E730" w:rsidR="00060685" w:rsidRPr="00EC7C33" w:rsidRDefault="00766E59" w:rsidP="000D1C2C">
      <w:pPr>
        <w:pStyle w:val="Heading1"/>
      </w:pPr>
      <w:bookmarkStart w:id="102" w:name="_MPS"/>
      <w:bookmarkStart w:id="103" w:name="_Physical_Structure"/>
      <w:bookmarkStart w:id="104" w:name="_Change_incorporation"/>
      <w:bookmarkStart w:id="105" w:name="_ERP_Integration"/>
      <w:bookmarkStart w:id="106" w:name="_Toc496706272"/>
      <w:bookmarkStart w:id="107" w:name="_Toc496722375"/>
      <w:bookmarkStart w:id="108" w:name="_Toc96541081"/>
      <w:bookmarkEnd w:id="102"/>
      <w:bookmarkEnd w:id="103"/>
      <w:bookmarkEnd w:id="104"/>
      <w:bookmarkEnd w:id="105"/>
      <w:r w:rsidRPr="00EC7C33">
        <w:t>Appendix</w:t>
      </w:r>
      <w:r w:rsidR="00937DCA" w:rsidRPr="00EC7C33">
        <w:t xml:space="preserve"> A: Checklist</w:t>
      </w:r>
      <w:bookmarkEnd w:id="108"/>
    </w:p>
    <w:p w14:paraId="68D98E53" w14:textId="77777777" w:rsidR="00937DCA" w:rsidRPr="00EC7C33" w:rsidRDefault="000C3E12" w:rsidP="001D5334">
      <w:r w:rsidRPr="00EC7C33">
        <w:t xml:space="preserve"> </w:t>
      </w:r>
    </w:p>
    <w:tbl>
      <w:tblPr>
        <w:tblW w:w="8882"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782"/>
        <w:gridCol w:w="3645"/>
        <w:gridCol w:w="4455"/>
      </w:tblGrid>
      <w:tr w:rsidR="00937DCA" w:rsidRPr="00EC7C33" w14:paraId="544A09FA" w14:textId="77777777" w:rsidTr="00D12785">
        <w:trPr>
          <w:trHeight w:val="315"/>
          <w:jc w:val="center"/>
        </w:trPr>
        <w:tc>
          <w:tcPr>
            <w:tcW w:w="782" w:type="dxa"/>
            <w:shd w:val="clear" w:color="auto" w:fill="auto"/>
            <w:noWrap/>
            <w:vAlign w:val="center"/>
            <w:hideMark/>
          </w:tcPr>
          <w:p w14:paraId="7D35EB3A" w14:textId="2E0A8EAE" w:rsidR="00937DCA" w:rsidRPr="00EC7C33" w:rsidRDefault="00F42748" w:rsidP="00D949EA">
            <w:pPr>
              <w:spacing w:before="120" w:after="0"/>
              <w:rPr>
                <w:b/>
                <w:szCs w:val="20"/>
              </w:rPr>
            </w:pPr>
            <w:r w:rsidRPr="00EC7C33">
              <w:rPr>
                <w:b/>
                <w:szCs w:val="20"/>
              </w:rPr>
              <w:t>SN</w:t>
            </w:r>
          </w:p>
        </w:tc>
        <w:tc>
          <w:tcPr>
            <w:tcW w:w="3645" w:type="dxa"/>
            <w:shd w:val="clear" w:color="auto" w:fill="auto"/>
            <w:noWrap/>
            <w:vAlign w:val="center"/>
            <w:hideMark/>
          </w:tcPr>
          <w:p w14:paraId="188E118D" w14:textId="5359C332" w:rsidR="00937DCA" w:rsidRPr="00EC7C33" w:rsidRDefault="00F42748" w:rsidP="00D949EA">
            <w:pPr>
              <w:spacing w:before="120" w:after="0"/>
              <w:rPr>
                <w:b/>
                <w:szCs w:val="20"/>
              </w:rPr>
            </w:pPr>
            <w:r w:rsidRPr="00EC7C33">
              <w:rPr>
                <w:b/>
                <w:szCs w:val="20"/>
              </w:rPr>
              <w:t>Task</w:t>
            </w:r>
          </w:p>
        </w:tc>
        <w:tc>
          <w:tcPr>
            <w:tcW w:w="4455" w:type="dxa"/>
            <w:shd w:val="clear" w:color="auto" w:fill="auto"/>
            <w:noWrap/>
            <w:vAlign w:val="center"/>
            <w:hideMark/>
          </w:tcPr>
          <w:p w14:paraId="1D43FCE8" w14:textId="24F9DF7C" w:rsidR="00937DCA" w:rsidRPr="00EC7C33" w:rsidRDefault="00937DCA" w:rsidP="00F42748">
            <w:pPr>
              <w:spacing w:before="120" w:after="0"/>
              <w:ind w:right="72"/>
              <w:rPr>
                <w:b/>
                <w:szCs w:val="20"/>
              </w:rPr>
            </w:pPr>
            <w:r w:rsidRPr="00EC7C33">
              <w:rPr>
                <w:b/>
                <w:szCs w:val="20"/>
              </w:rPr>
              <w:t>Location</w:t>
            </w:r>
            <w:r w:rsidR="00F42748" w:rsidRPr="00EC7C33">
              <w:rPr>
                <w:b/>
                <w:szCs w:val="20"/>
              </w:rPr>
              <w:t xml:space="preserve"> in deployment document</w:t>
            </w:r>
          </w:p>
        </w:tc>
      </w:tr>
      <w:tr w:rsidR="00F42748" w:rsidRPr="00EC7C33" w14:paraId="61838575" w14:textId="77777777" w:rsidTr="00D12785">
        <w:trPr>
          <w:trHeight w:val="332"/>
          <w:jc w:val="center"/>
        </w:trPr>
        <w:tc>
          <w:tcPr>
            <w:tcW w:w="782" w:type="dxa"/>
            <w:shd w:val="clear" w:color="auto" w:fill="auto"/>
            <w:noWrap/>
            <w:vAlign w:val="center"/>
          </w:tcPr>
          <w:p w14:paraId="3F974410" w14:textId="20FF4F0C" w:rsidR="00F42748" w:rsidRPr="00EC7C33" w:rsidRDefault="00F42748" w:rsidP="00F42748">
            <w:pPr>
              <w:spacing w:before="120" w:after="0"/>
              <w:rPr>
                <w:szCs w:val="20"/>
              </w:rPr>
            </w:pPr>
            <w:r w:rsidRPr="00EC7C33">
              <w:rPr>
                <w:szCs w:val="20"/>
              </w:rPr>
              <w:t>1</w:t>
            </w:r>
          </w:p>
        </w:tc>
        <w:tc>
          <w:tcPr>
            <w:tcW w:w="3645" w:type="dxa"/>
            <w:shd w:val="clear" w:color="auto" w:fill="auto"/>
            <w:noWrap/>
            <w:vAlign w:val="center"/>
          </w:tcPr>
          <w:p w14:paraId="291AE651" w14:textId="1D1D7919" w:rsidR="00F42748" w:rsidRPr="00EC7C33" w:rsidRDefault="00F42748" w:rsidP="00F42748">
            <w:pPr>
              <w:spacing w:before="120" w:after="0"/>
              <w:rPr>
                <w:szCs w:val="20"/>
              </w:rPr>
            </w:pPr>
            <w:r w:rsidRPr="00EC7C33">
              <w:rPr>
                <w:szCs w:val="20"/>
              </w:rPr>
              <w:t>Install Teamcenter Server Extensions</w:t>
            </w:r>
          </w:p>
        </w:tc>
        <w:tc>
          <w:tcPr>
            <w:tcW w:w="4455" w:type="dxa"/>
            <w:shd w:val="clear" w:color="auto" w:fill="auto"/>
            <w:vAlign w:val="center"/>
          </w:tcPr>
          <w:p w14:paraId="0802765D" w14:textId="6B2F51B0" w:rsidR="00F42748" w:rsidRPr="00EC7C33" w:rsidRDefault="00652633" w:rsidP="00F42748">
            <w:pPr>
              <w:pStyle w:val="ListParagraph"/>
              <w:spacing w:before="120" w:after="0"/>
              <w:ind w:left="0" w:right="72"/>
              <w:rPr>
                <w:szCs w:val="20"/>
              </w:rPr>
            </w:pPr>
            <w:r>
              <w:rPr>
                <w:szCs w:val="20"/>
              </w:rPr>
              <w:t>Section 2.2.1</w:t>
            </w:r>
          </w:p>
        </w:tc>
      </w:tr>
      <w:tr w:rsidR="005D4330" w:rsidRPr="00EC7C33" w14:paraId="186FBC1D" w14:textId="77777777" w:rsidTr="00D12785">
        <w:trPr>
          <w:trHeight w:val="332"/>
          <w:jc w:val="center"/>
        </w:trPr>
        <w:tc>
          <w:tcPr>
            <w:tcW w:w="782" w:type="dxa"/>
            <w:shd w:val="clear" w:color="auto" w:fill="auto"/>
            <w:noWrap/>
            <w:vAlign w:val="center"/>
          </w:tcPr>
          <w:p w14:paraId="6BF076CA" w14:textId="3ED2C7A9" w:rsidR="005D4330" w:rsidRPr="00EC7C33" w:rsidRDefault="005D4330" w:rsidP="005D4330">
            <w:pPr>
              <w:spacing w:before="120" w:after="0"/>
              <w:rPr>
                <w:szCs w:val="20"/>
              </w:rPr>
            </w:pPr>
            <w:r>
              <w:rPr>
                <w:szCs w:val="20"/>
              </w:rPr>
              <w:t>2</w:t>
            </w:r>
          </w:p>
        </w:tc>
        <w:tc>
          <w:tcPr>
            <w:tcW w:w="3645" w:type="dxa"/>
            <w:shd w:val="clear" w:color="auto" w:fill="auto"/>
            <w:noWrap/>
            <w:vAlign w:val="center"/>
          </w:tcPr>
          <w:p w14:paraId="030A2071" w14:textId="302AE598" w:rsidR="005D4330" w:rsidRPr="00EC7C33" w:rsidRDefault="005D4330" w:rsidP="005D4330">
            <w:pPr>
              <w:spacing w:before="120" w:after="0"/>
              <w:rPr>
                <w:szCs w:val="20"/>
              </w:rPr>
            </w:pPr>
            <w:r w:rsidRPr="00EC7C33">
              <w:rPr>
                <w:szCs w:val="20"/>
              </w:rPr>
              <w:t xml:space="preserve">Deploy </w:t>
            </w:r>
            <w:r>
              <w:rPr>
                <w:szCs w:val="20"/>
              </w:rPr>
              <w:t>BMIDE</w:t>
            </w:r>
            <w:r w:rsidRPr="00EC7C33">
              <w:rPr>
                <w:szCs w:val="20"/>
              </w:rPr>
              <w:t xml:space="preserve"> Package</w:t>
            </w:r>
          </w:p>
        </w:tc>
        <w:tc>
          <w:tcPr>
            <w:tcW w:w="4455" w:type="dxa"/>
            <w:shd w:val="clear" w:color="auto" w:fill="auto"/>
            <w:vAlign w:val="center"/>
          </w:tcPr>
          <w:p w14:paraId="368B48AC" w14:textId="36E25053" w:rsidR="005D4330" w:rsidRPr="00EC7C33" w:rsidRDefault="005D4330" w:rsidP="005D4330">
            <w:pPr>
              <w:spacing w:before="120" w:after="0"/>
              <w:ind w:right="72"/>
              <w:rPr>
                <w:szCs w:val="20"/>
              </w:rPr>
            </w:pPr>
            <w:r>
              <w:rPr>
                <w:szCs w:val="20"/>
              </w:rPr>
              <w:t>Section 4.</w:t>
            </w:r>
            <w:r w:rsidR="00D56491">
              <w:rPr>
                <w:szCs w:val="20"/>
              </w:rPr>
              <w:t>1</w:t>
            </w:r>
            <w:r>
              <w:rPr>
                <w:szCs w:val="20"/>
              </w:rPr>
              <w:t>.1</w:t>
            </w:r>
          </w:p>
        </w:tc>
      </w:tr>
      <w:tr w:rsidR="005D4330" w:rsidRPr="00EC7C33" w14:paraId="4FDED6F8" w14:textId="77777777" w:rsidTr="00D12785">
        <w:trPr>
          <w:trHeight w:val="332"/>
          <w:jc w:val="center"/>
        </w:trPr>
        <w:tc>
          <w:tcPr>
            <w:tcW w:w="782" w:type="dxa"/>
            <w:shd w:val="clear" w:color="auto" w:fill="auto"/>
            <w:noWrap/>
            <w:vAlign w:val="center"/>
          </w:tcPr>
          <w:p w14:paraId="29250A61" w14:textId="2E3DCC38" w:rsidR="005D4330" w:rsidRPr="00EC7C33" w:rsidRDefault="005D4330" w:rsidP="005D4330">
            <w:pPr>
              <w:spacing w:before="120" w:after="0"/>
              <w:rPr>
                <w:szCs w:val="20"/>
              </w:rPr>
            </w:pPr>
            <w:r>
              <w:rPr>
                <w:szCs w:val="20"/>
              </w:rPr>
              <w:t>3</w:t>
            </w:r>
          </w:p>
        </w:tc>
        <w:tc>
          <w:tcPr>
            <w:tcW w:w="3645" w:type="dxa"/>
            <w:shd w:val="clear" w:color="auto" w:fill="auto"/>
            <w:noWrap/>
            <w:vAlign w:val="center"/>
          </w:tcPr>
          <w:p w14:paraId="0D0BEB75" w14:textId="58733049" w:rsidR="005D4330" w:rsidRPr="00EC7C33" w:rsidRDefault="005D4330" w:rsidP="005D4330">
            <w:pPr>
              <w:spacing w:before="120" w:after="0"/>
              <w:rPr>
                <w:szCs w:val="20"/>
              </w:rPr>
            </w:pPr>
            <w:r w:rsidRPr="00EC7C33">
              <w:rPr>
                <w:szCs w:val="20"/>
              </w:rPr>
              <w:t xml:space="preserve">Import </w:t>
            </w:r>
            <w:r w:rsidR="008872CF">
              <w:rPr>
                <w:szCs w:val="20"/>
              </w:rPr>
              <w:t>organization</w:t>
            </w:r>
            <w:r>
              <w:rPr>
                <w:szCs w:val="20"/>
              </w:rPr>
              <w:t xml:space="preserve"> </w:t>
            </w:r>
          </w:p>
        </w:tc>
        <w:tc>
          <w:tcPr>
            <w:tcW w:w="4455" w:type="dxa"/>
            <w:shd w:val="clear" w:color="auto" w:fill="auto"/>
            <w:vAlign w:val="center"/>
          </w:tcPr>
          <w:p w14:paraId="1D548E2B" w14:textId="72B2D17F" w:rsidR="005D4330" w:rsidRPr="00EC7C33" w:rsidRDefault="005D4330" w:rsidP="005D4330">
            <w:pPr>
              <w:spacing w:before="120" w:after="0"/>
              <w:ind w:right="72"/>
              <w:rPr>
                <w:szCs w:val="20"/>
              </w:rPr>
            </w:pPr>
            <w:r>
              <w:rPr>
                <w:szCs w:val="20"/>
              </w:rPr>
              <w:t>Section 4.2.</w:t>
            </w:r>
            <w:r w:rsidR="00D56491">
              <w:rPr>
                <w:szCs w:val="20"/>
              </w:rPr>
              <w:t>1</w:t>
            </w:r>
          </w:p>
        </w:tc>
      </w:tr>
      <w:tr w:rsidR="008872CF" w:rsidRPr="00EC7C33" w14:paraId="62891AF1" w14:textId="77777777" w:rsidTr="00D12785">
        <w:trPr>
          <w:trHeight w:val="332"/>
          <w:jc w:val="center"/>
        </w:trPr>
        <w:tc>
          <w:tcPr>
            <w:tcW w:w="782" w:type="dxa"/>
            <w:shd w:val="clear" w:color="auto" w:fill="auto"/>
            <w:noWrap/>
            <w:vAlign w:val="center"/>
          </w:tcPr>
          <w:p w14:paraId="0D1D68E7" w14:textId="2C7AA0C6" w:rsidR="008872CF" w:rsidRPr="00EC7C33" w:rsidRDefault="008872CF" w:rsidP="008872CF">
            <w:pPr>
              <w:spacing w:before="120" w:after="0"/>
              <w:rPr>
                <w:szCs w:val="20"/>
              </w:rPr>
            </w:pPr>
            <w:r>
              <w:rPr>
                <w:szCs w:val="20"/>
              </w:rPr>
              <w:t>4</w:t>
            </w:r>
          </w:p>
        </w:tc>
        <w:tc>
          <w:tcPr>
            <w:tcW w:w="3645" w:type="dxa"/>
            <w:shd w:val="clear" w:color="auto" w:fill="auto"/>
            <w:noWrap/>
            <w:vAlign w:val="center"/>
          </w:tcPr>
          <w:p w14:paraId="3C4E2276" w14:textId="7B28AC94" w:rsidR="008872CF" w:rsidRPr="00EC7C33" w:rsidRDefault="008872CF" w:rsidP="008872CF">
            <w:pPr>
              <w:spacing w:before="120" w:after="0"/>
              <w:rPr>
                <w:szCs w:val="20"/>
              </w:rPr>
            </w:pPr>
            <w:r w:rsidRPr="00EC7C33">
              <w:rPr>
                <w:szCs w:val="20"/>
              </w:rPr>
              <w:t xml:space="preserve">Import </w:t>
            </w:r>
            <w:r>
              <w:rPr>
                <w:szCs w:val="20"/>
              </w:rPr>
              <w:t xml:space="preserve">Preferences </w:t>
            </w:r>
          </w:p>
        </w:tc>
        <w:tc>
          <w:tcPr>
            <w:tcW w:w="4455" w:type="dxa"/>
            <w:shd w:val="clear" w:color="auto" w:fill="auto"/>
            <w:vAlign w:val="center"/>
          </w:tcPr>
          <w:p w14:paraId="1C8CD9B8" w14:textId="3D5603A2" w:rsidR="008872CF" w:rsidRPr="00EC7C33" w:rsidRDefault="008872CF" w:rsidP="008872CF">
            <w:pPr>
              <w:spacing w:before="120" w:after="0"/>
              <w:ind w:right="72"/>
              <w:rPr>
                <w:szCs w:val="20"/>
              </w:rPr>
            </w:pPr>
            <w:r>
              <w:rPr>
                <w:szCs w:val="20"/>
              </w:rPr>
              <w:t>Section 4.2.2</w:t>
            </w:r>
          </w:p>
        </w:tc>
      </w:tr>
      <w:tr w:rsidR="008872CF" w:rsidRPr="00EC7C33" w14:paraId="5E5D65CC" w14:textId="77777777" w:rsidTr="00D12785">
        <w:trPr>
          <w:trHeight w:val="332"/>
          <w:jc w:val="center"/>
        </w:trPr>
        <w:tc>
          <w:tcPr>
            <w:tcW w:w="782" w:type="dxa"/>
            <w:shd w:val="clear" w:color="auto" w:fill="auto"/>
            <w:noWrap/>
            <w:vAlign w:val="center"/>
          </w:tcPr>
          <w:p w14:paraId="40DB8B1C" w14:textId="1D636C82" w:rsidR="008872CF" w:rsidRPr="00EC7C33" w:rsidRDefault="008872CF" w:rsidP="008872CF">
            <w:pPr>
              <w:spacing w:before="120" w:after="0"/>
              <w:rPr>
                <w:szCs w:val="20"/>
              </w:rPr>
            </w:pPr>
            <w:r>
              <w:rPr>
                <w:szCs w:val="20"/>
              </w:rPr>
              <w:t>5</w:t>
            </w:r>
          </w:p>
        </w:tc>
        <w:tc>
          <w:tcPr>
            <w:tcW w:w="3645" w:type="dxa"/>
            <w:shd w:val="clear" w:color="auto" w:fill="auto"/>
            <w:noWrap/>
            <w:vAlign w:val="center"/>
          </w:tcPr>
          <w:p w14:paraId="417478CE" w14:textId="5DE18CF7" w:rsidR="008872CF" w:rsidRPr="00EC7C33" w:rsidRDefault="008872CF" w:rsidP="008872CF">
            <w:pPr>
              <w:spacing w:before="120" w:after="0"/>
              <w:rPr>
                <w:szCs w:val="20"/>
              </w:rPr>
            </w:pPr>
            <w:r w:rsidRPr="00EC7C33">
              <w:rPr>
                <w:szCs w:val="20"/>
              </w:rPr>
              <w:t>Import Stylesheets</w:t>
            </w:r>
          </w:p>
        </w:tc>
        <w:tc>
          <w:tcPr>
            <w:tcW w:w="4455" w:type="dxa"/>
            <w:shd w:val="clear" w:color="auto" w:fill="auto"/>
            <w:vAlign w:val="center"/>
          </w:tcPr>
          <w:p w14:paraId="2C4B4330" w14:textId="14D6A14E" w:rsidR="008872CF" w:rsidRPr="00EC7C33" w:rsidRDefault="008872CF" w:rsidP="008872CF">
            <w:pPr>
              <w:spacing w:before="120" w:after="0"/>
              <w:ind w:right="72"/>
              <w:rPr>
                <w:szCs w:val="20"/>
              </w:rPr>
            </w:pPr>
            <w:r>
              <w:rPr>
                <w:szCs w:val="20"/>
              </w:rPr>
              <w:t>Section 4.2.3</w:t>
            </w:r>
          </w:p>
        </w:tc>
      </w:tr>
      <w:tr w:rsidR="008872CF" w:rsidRPr="00EC7C33" w14:paraId="4E6EABA6" w14:textId="77777777" w:rsidTr="00D12785">
        <w:trPr>
          <w:trHeight w:val="332"/>
          <w:jc w:val="center"/>
        </w:trPr>
        <w:tc>
          <w:tcPr>
            <w:tcW w:w="782" w:type="dxa"/>
            <w:shd w:val="clear" w:color="auto" w:fill="auto"/>
            <w:noWrap/>
            <w:vAlign w:val="center"/>
          </w:tcPr>
          <w:p w14:paraId="6C045D56" w14:textId="7CCC5BF9" w:rsidR="008872CF" w:rsidRPr="00EC7C33" w:rsidRDefault="008872CF" w:rsidP="008872CF">
            <w:pPr>
              <w:spacing w:before="120" w:after="0"/>
              <w:rPr>
                <w:szCs w:val="20"/>
              </w:rPr>
            </w:pPr>
            <w:r>
              <w:rPr>
                <w:szCs w:val="20"/>
              </w:rPr>
              <w:t>6</w:t>
            </w:r>
          </w:p>
        </w:tc>
        <w:tc>
          <w:tcPr>
            <w:tcW w:w="3645" w:type="dxa"/>
            <w:shd w:val="clear" w:color="auto" w:fill="auto"/>
            <w:noWrap/>
            <w:vAlign w:val="center"/>
          </w:tcPr>
          <w:p w14:paraId="7E7D986F" w14:textId="0296F7AD" w:rsidR="008872CF" w:rsidRPr="00EC7C33" w:rsidRDefault="008872CF" w:rsidP="008872CF">
            <w:pPr>
              <w:spacing w:before="120" w:after="0"/>
              <w:rPr>
                <w:szCs w:val="20"/>
              </w:rPr>
            </w:pPr>
            <w:r>
              <w:rPr>
                <w:szCs w:val="20"/>
              </w:rPr>
              <w:t xml:space="preserve">Import </w:t>
            </w:r>
            <w:r w:rsidRPr="00EC7C33">
              <w:rPr>
                <w:szCs w:val="20"/>
              </w:rPr>
              <w:t>A</w:t>
            </w:r>
            <w:r>
              <w:rPr>
                <w:szCs w:val="20"/>
              </w:rPr>
              <w:t xml:space="preserve">WC Column </w:t>
            </w:r>
            <w:r w:rsidRPr="00EC7C33">
              <w:rPr>
                <w:szCs w:val="20"/>
              </w:rPr>
              <w:t>Config</w:t>
            </w:r>
          </w:p>
        </w:tc>
        <w:tc>
          <w:tcPr>
            <w:tcW w:w="4455" w:type="dxa"/>
            <w:shd w:val="clear" w:color="auto" w:fill="auto"/>
            <w:vAlign w:val="center"/>
          </w:tcPr>
          <w:p w14:paraId="334DE59E" w14:textId="7BE39861" w:rsidR="008872CF" w:rsidRPr="00EC7C33" w:rsidRDefault="008872CF" w:rsidP="008872CF">
            <w:pPr>
              <w:spacing w:before="120" w:after="0"/>
              <w:ind w:right="72"/>
              <w:rPr>
                <w:szCs w:val="20"/>
              </w:rPr>
            </w:pPr>
            <w:r>
              <w:rPr>
                <w:szCs w:val="20"/>
              </w:rPr>
              <w:t>Section 4.2.5</w:t>
            </w:r>
          </w:p>
        </w:tc>
      </w:tr>
      <w:tr w:rsidR="008872CF" w:rsidRPr="00EC7C33" w14:paraId="396BED82" w14:textId="77777777" w:rsidTr="00D12785">
        <w:trPr>
          <w:trHeight w:val="332"/>
          <w:jc w:val="center"/>
        </w:trPr>
        <w:tc>
          <w:tcPr>
            <w:tcW w:w="782" w:type="dxa"/>
            <w:shd w:val="clear" w:color="auto" w:fill="auto"/>
            <w:noWrap/>
            <w:vAlign w:val="center"/>
          </w:tcPr>
          <w:p w14:paraId="06BBE390" w14:textId="3294034D" w:rsidR="008872CF" w:rsidRPr="00EC7C33" w:rsidRDefault="008872CF" w:rsidP="008872CF">
            <w:pPr>
              <w:spacing w:before="120" w:after="0"/>
              <w:rPr>
                <w:szCs w:val="20"/>
              </w:rPr>
            </w:pPr>
            <w:r>
              <w:rPr>
                <w:szCs w:val="20"/>
              </w:rPr>
              <w:lastRenderedPageBreak/>
              <w:t>7</w:t>
            </w:r>
          </w:p>
        </w:tc>
        <w:tc>
          <w:tcPr>
            <w:tcW w:w="3645" w:type="dxa"/>
            <w:shd w:val="clear" w:color="auto" w:fill="auto"/>
            <w:noWrap/>
            <w:vAlign w:val="center"/>
          </w:tcPr>
          <w:p w14:paraId="7115C022" w14:textId="41028AEB" w:rsidR="008872CF" w:rsidRPr="00EC7C33" w:rsidRDefault="008872CF" w:rsidP="008872CF">
            <w:pPr>
              <w:spacing w:before="120" w:after="0"/>
              <w:rPr>
                <w:szCs w:val="20"/>
              </w:rPr>
            </w:pPr>
            <w:r w:rsidRPr="00EC7C33">
              <w:rPr>
                <w:szCs w:val="20"/>
              </w:rPr>
              <w:t>Import Workflows</w:t>
            </w:r>
          </w:p>
        </w:tc>
        <w:tc>
          <w:tcPr>
            <w:tcW w:w="4455" w:type="dxa"/>
            <w:shd w:val="clear" w:color="auto" w:fill="auto"/>
            <w:vAlign w:val="center"/>
          </w:tcPr>
          <w:p w14:paraId="6A78DAB9" w14:textId="0EE56EE0" w:rsidR="008872CF" w:rsidRPr="00EC7C33" w:rsidRDefault="008872CF" w:rsidP="008872CF">
            <w:pPr>
              <w:spacing w:before="120" w:after="0"/>
              <w:ind w:right="72"/>
              <w:rPr>
                <w:szCs w:val="20"/>
              </w:rPr>
            </w:pPr>
            <w:r>
              <w:rPr>
                <w:szCs w:val="20"/>
              </w:rPr>
              <w:t>Section 4.2.</w:t>
            </w:r>
            <w:r w:rsidR="00D56491">
              <w:rPr>
                <w:szCs w:val="20"/>
              </w:rPr>
              <w:t>4</w:t>
            </w:r>
          </w:p>
        </w:tc>
      </w:tr>
      <w:tr w:rsidR="008872CF" w:rsidRPr="00EC7C33" w14:paraId="1A9ACEB5" w14:textId="77777777" w:rsidTr="00D12785">
        <w:trPr>
          <w:trHeight w:val="332"/>
          <w:jc w:val="center"/>
        </w:trPr>
        <w:tc>
          <w:tcPr>
            <w:tcW w:w="782" w:type="dxa"/>
            <w:shd w:val="clear" w:color="auto" w:fill="auto"/>
            <w:noWrap/>
            <w:vAlign w:val="center"/>
          </w:tcPr>
          <w:p w14:paraId="4AF9BC7B" w14:textId="4997C136" w:rsidR="008872CF" w:rsidRPr="00EC7C33" w:rsidRDefault="008872CF" w:rsidP="008872CF">
            <w:pPr>
              <w:spacing w:before="120" w:after="0"/>
              <w:rPr>
                <w:szCs w:val="20"/>
              </w:rPr>
            </w:pPr>
            <w:r>
              <w:rPr>
                <w:szCs w:val="20"/>
              </w:rPr>
              <w:t>8</w:t>
            </w:r>
          </w:p>
        </w:tc>
        <w:tc>
          <w:tcPr>
            <w:tcW w:w="3645" w:type="dxa"/>
            <w:shd w:val="clear" w:color="auto" w:fill="auto"/>
            <w:noWrap/>
            <w:vAlign w:val="center"/>
          </w:tcPr>
          <w:p w14:paraId="69C0AA06" w14:textId="1844067B" w:rsidR="008872CF" w:rsidRPr="00EC7C33" w:rsidRDefault="008872CF" w:rsidP="008872CF">
            <w:pPr>
              <w:spacing w:before="120" w:after="0"/>
              <w:rPr>
                <w:szCs w:val="20"/>
              </w:rPr>
            </w:pPr>
            <w:r>
              <w:rPr>
                <w:szCs w:val="20"/>
              </w:rPr>
              <w:t>Install AW icons and indicators</w:t>
            </w:r>
          </w:p>
        </w:tc>
        <w:tc>
          <w:tcPr>
            <w:tcW w:w="4455" w:type="dxa"/>
            <w:shd w:val="clear" w:color="auto" w:fill="auto"/>
            <w:vAlign w:val="center"/>
          </w:tcPr>
          <w:p w14:paraId="1F47A53D" w14:textId="73E5CE3F" w:rsidR="008872CF" w:rsidRPr="00EC7C33" w:rsidRDefault="008872CF" w:rsidP="008872CF">
            <w:pPr>
              <w:spacing w:before="120" w:after="0"/>
              <w:ind w:right="72"/>
              <w:rPr>
                <w:szCs w:val="20"/>
              </w:rPr>
            </w:pPr>
            <w:r>
              <w:rPr>
                <w:szCs w:val="20"/>
              </w:rPr>
              <w:t>Section 4.3.1</w:t>
            </w:r>
            <w:r w:rsidR="00D56491">
              <w:rPr>
                <w:szCs w:val="20"/>
              </w:rPr>
              <w:t>, 2, 3</w:t>
            </w:r>
          </w:p>
        </w:tc>
      </w:tr>
      <w:tr w:rsidR="008872CF" w:rsidRPr="00EC7C33" w14:paraId="662FD5A9" w14:textId="77777777" w:rsidTr="00D12785">
        <w:trPr>
          <w:trHeight w:val="332"/>
          <w:jc w:val="center"/>
        </w:trPr>
        <w:tc>
          <w:tcPr>
            <w:tcW w:w="782" w:type="dxa"/>
            <w:shd w:val="clear" w:color="auto" w:fill="auto"/>
            <w:noWrap/>
            <w:vAlign w:val="center"/>
          </w:tcPr>
          <w:p w14:paraId="3FF8BC69" w14:textId="5DB07559" w:rsidR="008872CF" w:rsidRPr="00EC7C33" w:rsidRDefault="008872CF" w:rsidP="008872CF">
            <w:pPr>
              <w:spacing w:before="120" w:after="0"/>
              <w:rPr>
                <w:szCs w:val="20"/>
              </w:rPr>
            </w:pPr>
            <w:r>
              <w:rPr>
                <w:szCs w:val="20"/>
              </w:rPr>
              <w:t>9</w:t>
            </w:r>
          </w:p>
        </w:tc>
        <w:tc>
          <w:tcPr>
            <w:tcW w:w="3645" w:type="dxa"/>
            <w:shd w:val="clear" w:color="auto" w:fill="auto"/>
            <w:noWrap/>
            <w:vAlign w:val="center"/>
          </w:tcPr>
          <w:p w14:paraId="4460ED00" w14:textId="1C6112CD" w:rsidR="008872CF" w:rsidRPr="00EC7C33" w:rsidRDefault="008872CF" w:rsidP="008872CF">
            <w:pPr>
              <w:spacing w:before="120" w:after="0"/>
              <w:rPr>
                <w:szCs w:val="20"/>
              </w:rPr>
            </w:pPr>
            <w:r w:rsidRPr="00EC7C33">
              <w:rPr>
                <w:szCs w:val="20"/>
              </w:rPr>
              <w:t>Restart Services</w:t>
            </w:r>
          </w:p>
        </w:tc>
        <w:tc>
          <w:tcPr>
            <w:tcW w:w="4455" w:type="dxa"/>
            <w:shd w:val="clear" w:color="auto" w:fill="auto"/>
            <w:vAlign w:val="center"/>
          </w:tcPr>
          <w:p w14:paraId="5570DF35" w14:textId="6BA56C19" w:rsidR="008872CF" w:rsidRPr="00EC7C33" w:rsidRDefault="008872CF" w:rsidP="008872CF">
            <w:pPr>
              <w:spacing w:before="120" w:after="0"/>
              <w:ind w:right="72"/>
              <w:rPr>
                <w:szCs w:val="20"/>
              </w:rPr>
            </w:pPr>
            <w:r>
              <w:rPr>
                <w:szCs w:val="20"/>
              </w:rPr>
              <w:t>Section 4.</w:t>
            </w:r>
            <w:r w:rsidR="00014CC1">
              <w:rPr>
                <w:szCs w:val="20"/>
              </w:rPr>
              <w:t>5</w:t>
            </w:r>
          </w:p>
        </w:tc>
      </w:tr>
      <w:tr w:rsidR="008872CF" w:rsidRPr="00EC7C33" w14:paraId="75BC308F" w14:textId="77777777" w:rsidTr="00D12785">
        <w:trPr>
          <w:trHeight w:val="332"/>
          <w:jc w:val="center"/>
        </w:trPr>
        <w:tc>
          <w:tcPr>
            <w:tcW w:w="782" w:type="dxa"/>
            <w:shd w:val="clear" w:color="auto" w:fill="auto"/>
            <w:noWrap/>
            <w:vAlign w:val="center"/>
          </w:tcPr>
          <w:p w14:paraId="54249354" w14:textId="6A25EB6F" w:rsidR="008872CF" w:rsidRPr="00EC7C33" w:rsidRDefault="008872CF" w:rsidP="008872CF">
            <w:pPr>
              <w:spacing w:before="120" w:after="0"/>
              <w:rPr>
                <w:szCs w:val="20"/>
              </w:rPr>
            </w:pPr>
            <w:r>
              <w:rPr>
                <w:szCs w:val="20"/>
              </w:rPr>
              <w:t>10</w:t>
            </w:r>
          </w:p>
        </w:tc>
        <w:tc>
          <w:tcPr>
            <w:tcW w:w="3645" w:type="dxa"/>
            <w:shd w:val="clear" w:color="auto" w:fill="auto"/>
            <w:noWrap/>
            <w:vAlign w:val="center"/>
          </w:tcPr>
          <w:p w14:paraId="1A34DCAD" w14:textId="271B7738" w:rsidR="008872CF" w:rsidRPr="00EC7C33" w:rsidRDefault="008872CF" w:rsidP="008872CF">
            <w:pPr>
              <w:spacing w:before="120" w:after="0"/>
              <w:rPr>
                <w:szCs w:val="20"/>
              </w:rPr>
            </w:pPr>
            <w:r>
              <w:rPr>
                <w:szCs w:val="20"/>
              </w:rPr>
              <w:t>Run</w:t>
            </w:r>
            <w:r w:rsidRPr="00EC7C33">
              <w:rPr>
                <w:szCs w:val="20"/>
              </w:rPr>
              <w:t xml:space="preserve"> </w:t>
            </w:r>
            <w:proofErr w:type="spellStart"/>
            <w:r w:rsidRPr="00EC7C33">
              <w:rPr>
                <w:szCs w:val="20"/>
              </w:rPr>
              <w:t>Solr</w:t>
            </w:r>
            <w:proofErr w:type="spellEnd"/>
            <w:r w:rsidRPr="00EC7C33">
              <w:rPr>
                <w:szCs w:val="20"/>
              </w:rPr>
              <w:t xml:space="preserve"> Indexing</w:t>
            </w:r>
          </w:p>
        </w:tc>
        <w:tc>
          <w:tcPr>
            <w:tcW w:w="4455" w:type="dxa"/>
            <w:shd w:val="clear" w:color="auto" w:fill="auto"/>
            <w:vAlign w:val="center"/>
          </w:tcPr>
          <w:p w14:paraId="7902A68C" w14:textId="1B3E1F78" w:rsidR="008872CF" w:rsidRPr="00EC7C33" w:rsidRDefault="002C2030" w:rsidP="008872CF">
            <w:pPr>
              <w:spacing w:before="120" w:after="0"/>
              <w:ind w:right="72"/>
              <w:rPr>
                <w:szCs w:val="20"/>
              </w:rPr>
            </w:pPr>
            <w:r>
              <w:rPr>
                <w:szCs w:val="20"/>
              </w:rPr>
              <w:t>xxx</w:t>
            </w:r>
          </w:p>
        </w:tc>
      </w:tr>
    </w:tbl>
    <w:p w14:paraId="7F26EAA1" w14:textId="397C11F7" w:rsidR="00973935" w:rsidRDefault="00973935" w:rsidP="00973935">
      <w:pPr>
        <w:spacing w:after="0"/>
      </w:pPr>
    </w:p>
    <w:p w14:paraId="5D135046" w14:textId="06B28356" w:rsidR="00274D82" w:rsidRDefault="00274D82" w:rsidP="000D1C2C">
      <w:pPr>
        <w:pStyle w:val="Heading1"/>
      </w:pPr>
      <w:bookmarkStart w:id="109" w:name="_Toc96541082"/>
      <w:r>
        <w:t xml:space="preserve">Appendix B </w:t>
      </w:r>
      <w:r w:rsidR="006C1E64">
        <w:t xml:space="preserve">– </w:t>
      </w:r>
      <w:proofErr w:type="gramStart"/>
      <w:r w:rsidR="006C1E64">
        <w:t>TEM :</w:t>
      </w:r>
      <w:proofErr w:type="gramEnd"/>
      <w:r w:rsidR="006C1E64">
        <w:t xml:space="preserve"> </w:t>
      </w:r>
      <w:r>
        <w:t>Teamcenter and AWC Options</w:t>
      </w:r>
      <w:bookmarkEnd w:id="109"/>
    </w:p>
    <w:p w14:paraId="48FB7A9A" w14:textId="77777777" w:rsidR="00274D82" w:rsidRDefault="00274D82" w:rsidP="00274D82">
      <w:pPr>
        <w:spacing w:after="0"/>
      </w:pPr>
    </w:p>
    <w:p w14:paraId="5F8E85A5" w14:textId="68B65C65" w:rsidR="00274D82" w:rsidRDefault="004103F9" w:rsidP="00274D82">
      <w:pPr>
        <w:spacing w:after="0"/>
      </w:pPr>
      <w:r>
        <w:t>Add TEM Screenshots</w:t>
      </w:r>
    </w:p>
    <w:p w14:paraId="79A9E8F9" w14:textId="2D8E0311" w:rsidR="00274D82" w:rsidRDefault="00274D82" w:rsidP="00274D82">
      <w:pPr>
        <w:spacing w:after="0"/>
      </w:pPr>
    </w:p>
    <w:p w14:paraId="065B9717" w14:textId="3C187260" w:rsidR="00274D82" w:rsidRDefault="00274D82" w:rsidP="00274D82">
      <w:pPr>
        <w:spacing w:after="0"/>
      </w:pPr>
    </w:p>
    <w:p w14:paraId="02BFFFF0" w14:textId="1D938BD7" w:rsidR="00274D82" w:rsidRDefault="00884AC0" w:rsidP="00274D82">
      <w:pPr>
        <w:spacing w:after="0"/>
      </w:pPr>
      <w:r w:rsidRPr="00884AC0">
        <w:rPr>
          <w:noProof/>
        </w:rPr>
        <w:drawing>
          <wp:inline distT="0" distB="0" distL="0" distR="0" wp14:anchorId="40687FB6" wp14:editId="1AC28367">
            <wp:extent cx="5732145" cy="430974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4309745"/>
                    </a:xfrm>
                    <a:prstGeom prst="rect">
                      <a:avLst/>
                    </a:prstGeom>
                  </pic:spPr>
                </pic:pic>
              </a:graphicData>
            </a:graphic>
          </wp:inline>
        </w:drawing>
      </w:r>
    </w:p>
    <w:p w14:paraId="1ACA3E9B" w14:textId="4847EC8A" w:rsidR="00274D82" w:rsidRDefault="00274D82" w:rsidP="00274D82">
      <w:pPr>
        <w:spacing w:after="0"/>
      </w:pPr>
    </w:p>
    <w:p w14:paraId="5BD07E6D" w14:textId="0A4A4FE4" w:rsidR="00274D82" w:rsidRDefault="00274D82" w:rsidP="00274D82">
      <w:pPr>
        <w:spacing w:after="0"/>
      </w:pPr>
    </w:p>
    <w:p w14:paraId="688EFC54" w14:textId="5FE78490" w:rsidR="00274D82" w:rsidRDefault="00274D82" w:rsidP="00274D82">
      <w:pPr>
        <w:spacing w:after="0"/>
      </w:pPr>
    </w:p>
    <w:p w14:paraId="6924FFC0" w14:textId="51C94CA6" w:rsidR="00274D82" w:rsidRDefault="00274D82" w:rsidP="00274D82">
      <w:pPr>
        <w:spacing w:after="0"/>
      </w:pPr>
    </w:p>
    <w:p w14:paraId="4B745971" w14:textId="5BB56418" w:rsidR="00274D82" w:rsidRDefault="00274D82" w:rsidP="00274D82">
      <w:pPr>
        <w:spacing w:after="0"/>
      </w:pPr>
    </w:p>
    <w:p w14:paraId="49982515" w14:textId="58CDDF0F" w:rsidR="00274D82" w:rsidRDefault="00274D82" w:rsidP="00274D82">
      <w:pPr>
        <w:spacing w:after="0"/>
      </w:pPr>
    </w:p>
    <w:bookmarkEnd w:id="106"/>
    <w:bookmarkEnd w:id="107"/>
    <w:p w14:paraId="2D0A0498" w14:textId="5AB0FB31" w:rsidR="00274D82" w:rsidRDefault="00274D82" w:rsidP="00274D82">
      <w:pPr>
        <w:spacing w:after="0"/>
      </w:pPr>
    </w:p>
    <w:sectPr w:rsidR="00274D82" w:rsidSect="007B2D53">
      <w:headerReference w:type="default" r:id="rId54"/>
      <w:footerReference w:type="default" r:id="rId55"/>
      <w:pgSz w:w="11907" w:h="16839" w:code="9"/>
      <w:pgMar w:top="1771" w:right="1440" w:bottom="1440" w:left="1440" w:header="108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47923D" w14:textId="77777777" w:rsidR="00F7517A" w:rsidRDefault="00F7517A" w:rsidP="001B51BC">
      <w:r>
        <w:separator/>
      </w:r>
    </w:p>
  </w:endnote>
  <w:endnote w:type="continuationSeparator" w:id="0">
    <w:p w14:paraId="61462875" w14:textId="77777777" w:rsidR="00F7517A" w:rsidRDefault="00F7517A" w:rsidP="001B51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Century Schoolbook">
    <w:altName w:val="Times New Roman"/>
    <w:panose1 w:val="00000000000000000000"/>
    <w:charset w:val="00"/>
    <w:family w:val="roman"/>
    <w:notTrueType/>
    <w:pitch w:val="default"/>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iemens Serif">
    <w:panose1 w:val="00000000000000000000"/>
    <w:charset w:val="00"/>
    <w:family w:val="auto"/>
    <w:pitch w:val="variable"/>
    <w:sig w:usb0="A00002FF" w:usb1="0000207B"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FFE2B1" w14:textId="6EB24C42" w:rsidR="00E26FA9" w:rsidRDefault="00E26FA9" w:rsidP="0039282E">
    <w:pPr>
      <w:pStyle w:val="Footer"/>
      <w:jc w:val="right"/>
      <w:rPr>
        <w:rStyle w:val="PageNumber"/>
      </w:rPr>
    </w:pP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18</w:t>
    </w:r>
    <w:r>
      <w:rPr>
        <w:rStyle w:val="PageNumber"/>
      </w:rPr>
      <w:fldChar w:fldCharType="end"/>
    </w:r>
  </w:p>
  <w:p w14:paraId="77C94D1A" w14:textId="15AB8B56" w:rsidR="00E26FA9" w:rsidRPr="0039282E" w:rsidRDefault="00E26FA9" w:rsidP="0039282E">
    <w:pPr>
      <w:pStyle w:val="Footer"/>
      <w:jc w:val="center"/>
      <w:rPr>
        <w:i/>
        <w:sz w:val="18"/>
      </w:rPr>
    </w:pPr>
    <w:r>
      <w:rPr>
        <w:sz w:val="16"/>
        <w:szCs w:val="16"/>
      </w:rPr>
      <w:t>Siemens Digital Industry Software– Use of this information is restricted by the Statement of Confidentiality.</w:t>
    </w:r>
  </w:p>
  <w:p w14:paraId="15FFE2B2" w14:textId="77777777" w:rsidR="00E26FA9" w:rsidRDefault="00E26F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41BC52" w14:textId="77777777" w:rsidR="00F7517A" w:rsidRDefault="00F7517A" w:rsidP="001B51BC">
      <w:r>
        <w:separator/>
      </w:r>
    </w:p>
  </w:footnote>
  <w:footnote w:type="continuationSeparator" w:id="0">
    <w:p w14:paraId="11952C85" w14:textId="77777777" w:rsidR="00F7517A" w:rsidRDefault="00F7517A" w:rsidP="001B51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FFE2B0" w14:textId="456D00C7" w:rsidR="00E26FA9" w:rsidRPr="00AC6EEC" w:rsidRDefault="00E26FA9" w:rsidP="00AC6EEC">
    <w:pPr>
      <w:pStyle w:val="Header"/>
      <w:jc w:val="right"/>
      <w:rPr>
        <w:bCs/>
        <w:sz w:val="18"/>
        <w:szCs w:val="18"/>
      </w:rPr>
    </w:pPr>
    <w:r w:rsidRPr="00AC6EEC">
      <w:rPr>
        <w:bCs/>
        <w:noProof/>
        <w:sz w:val="18"/>
        <w:szCs w:val="18"/>
      </w:rPr>
      <w:drawing>
        <wp:anchor distT="0" distB="0" distL="114300" distR="114300" simplePos="0" relativeHeight="251657216" behindDoc="0" locked="0" layoutInCell="1" allowOverlap="1" wp14:anchorId="20333B1F" wp14:editId="1539BF29">
          <wp:simplePos x="0" y="0"/>
          <wp:positionH relativeFrom="column">
            <wp:posOffset>-409575</wp:posOffset>
          </wp:positionH>
          <wp:positionV relativeFrom="paragraph">
            <wp:posOffset>-341630</wp:posOffset>
          </wp:positionV>
          <wp:extent cx="1236345" cy="243840"/>
          <wp:effectExtent l="0" t="0" r="1905" b="3810"/>
          <wp:wrapNone/>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Picture 1003"/>
                  <pic:cNvPicPr/>
                </pic:nvPicPr>
                <pic:blipFill>
                  <a:blip r:embed="rId1"/>
                  <a:stretch>
                    <a:fillRect/>
                  </a:stretch>
                </pic:blipFill>
                <pic:spPr>
                  <a:xfrm>
                    <a:off x="0" y="0"/>
                    <a:ext cx="1236345" cy="243840"/>
                  </a:xfrm>
                  <a:prstGeom prst="rect">
                    <a:avLst/>
                  </a:prstGeom>
                </pic:spPr>
              </pic:pic>
            </a:graphicData>
          </a:graphic>
          <wp14:sizeRelH relativeFrom="margin">
            <wp14:pctWidth>0</wp14:pctWidth>
          </wp14:sizeRelH>
          <wp14:sizeRelV relativeFrom="margin">
            <wp14:pctHeight>0</wp14:pctHeight>
          </wp14:sizeRelV>
        </wp:anchor>
      </w:drawing>
    </w:r>
    <w:sdt>
      <w:sdtPr>
        <w:rPr>
          <w:sz w:val="18"/>
          <w:szCs w:val="18"/>
        </w:rPr>
        <w:id w:val="-372303389"/>
        <w:placeholder>
          <w:docPart w:val="DefaultPlaceholder_1081868574"/>
        </w:placeholder>
        <w:docPartObj>
          <w:docPartGallery w:val="Watermarks"/>
          <w:docPartUnique/>
        </w:docPartObj>
      </w:sdtPr>
      <w:sdtContent>
        <w:r>
          <w:rPr>
            <w:bCs/>
            <w:noProof/>
            <w:sz w:val="18"/>
            <w:szCs w:val="18"/>
          </w:rPr>
          <w:pict w14:anchorId="4D78854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left:0;text-align:left;margin-left:0;margin-top:0;width:412.4pt;height:247.45pt;rotation:315;z-index:-25165824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Pr="280A77B6">
      <w:rPr>
        <w:sz w:val="18"/>
        <w:szCs w:val="18"/>
      </w:rPr>
      <w:t>Solution Deployment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9E15C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AF50189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4A45AA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636A8C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01009D0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9CA340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930836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7422B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1B451B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C0CF2D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504B4C"/>
    <w:multiLevelType w:val="multilevel"/>
    <w:tmpl w:val="0000000C"/>
    <w:name w:val="List5262156_1"/>
    <w:lvl w:ilvl="0">
      <w:start w:val="1"/>
      <w:numFmt w:val="decimal"/>
      <w:lvlText w:val="%1"/>
      <w:lvlJc w:val="left"/>
      <w:rPr>
        <w:rFonts w:cs="Times New Roman"/>
      </w:rPr>
    </w:lvl>
    <w:lvl w:ilvl="1">
      <w:numFmt w:val="decimal"/>
      <w:lvlText w:val="%1.%2"/>
      <w:lvlJc w:val="left"/>
      <w:rPr>
        <w:rFonts w:cs="Times New Roman"/>
      </w:rPr>
    </w:lvl>
    <w:lvl w:ilvl="2">
      <w:numFmt w:val="decimal"/>
      <w:lvlText w:val="%1.%2.%3"/>
      <w:lvlJc w:val="left"/>
      <w:rPr>
        <w:rFonts w:cs="Times New Roman"/>
      </w:rPr>
    </w:lvl>
    <w:lvl w:ilvl="3">
      <w:numFmt w:val="decimal"/>
      <w:lvlText w:val="%1.%2.%3.%4"/>
      <w:lvlJc w:val="left"/>
      <w:rPr>
        <w:rFonts w:cs="Times New Roman"/>
      </w:rPr>
    </w:lvl>
    <w:lvl w:ilvl="4">
      <w:numFmt w:val="decimal"/>
      <w:lvlText w:val="%1.%2.%3.%4.%5"/>
      <w:lvlJc w:val="left"/>
      <w:rPr>
        <w:rFonts w:cs="Times New Roman"/>
      </w:rPr>
    </w:lvl>
    <w:lvl w:ilvl="5">
      <w:numFmt w:val="decimal"/>
      <w:lvlText w:val="%1.%2.%3.%4.%5.%6"/>
      <w:lvlJc w:val="left"/>
      <w:rPr>
        <w:rFonts w:cs="Times New Roman"/>
      </w:rPr>
    </w:lvl>
    <w:lvl w:ilvl="6">
      <w:numFmt w:val="decimal"/>
      <w:lvlText w:val="%1.%2.%3.%4.%5.%6.%7"/>
      <w:lvlJc w:val="left"/>
      <w:rPr>
        <w:rFonts w:cs="Times New Roman"/>
      </w:rPr>
    </w:lvl>
    <w:lvl w:ilvl="7">
      <w:numFmt w:val="decimal"/>
      <w:lvlText w:val="%1.%2.%3.%4.%5.%6.%7.%8"/>
      <w:lvlJc w:val="left"/>
      <w:rPr>
        <w:rFonts w:cs="Times New Roman"/>
      </w:rPr>
    </w:lvl>
    <w:lvl w:ilvl="8">
      <w:numFmt w:val="decimal"/>
      <w:lvlText w:val="%1.%2.%3.%4.%5.%6.%7.%8.%9"/>
      <w:lvlJc w:val="left"/>
      <w:rPr>
        <w:rFonts w:cs="Times New Roman"/>
      </w:rPr>
    </w:lvl>
  </w:abstractNum>
  <w:abstractNum w:abstractNumId="11" w15:restartNumberingAfterBreak="0">
    <w:nsid w:val="0369B8E9"/>
    <w:multiLevelType w:val="multilevel"/>
    <w:tmpl w:val="00000001"/>
    <w:name w:val="HTML-List1"/>
    <w:lvl w:ilvl="0">
      <w:start w:val="1"/>
      <w:numFmt w:val="bullet"/>
      <w:lvlText w:val="·"/>
      <w:lvlJc w:val="left"/>
      <w:rPr>
        <w:rFonts w:ascii="Symbol" w:hAnsi="Symbol"/>
        <w:sz w:val="22"/>
      </w:rPr>
    </w:lvl>
    <w:lvl w:ilvl="1">
      <w:numFmt w:val="decimal"/>
      <w:lvlText w:val="%1.%2"/>
      <w:lvlJc w:val="left"/>
      <w:rPr>
        <w:rFonts w:cs="Times New Roman"/>
      </w:rPr>
    </w:lvl>
    <w:lvl w:ilvl="2">
      <w:numFmt w:val="decimal"/>
      <w:lvlText w:val="%1.%2.%3"/>
      <w:lvlJc w:val="left"/>
      <w:rPr>
        <w:rFonts w:cs="Times New Roman"/>
      </w:rPr>
    </w:lvl>
    <w:lvl w:ilvl="3">
      <w:numFmt w:val="decimal"/>
      <w:lvlText w:val="%1.%2.%3.%4"/>
      <w:lvlJc w:val="left"/>
      <w:rPr>
        <w:rFonts w:cs="Times New Roman"/>
      </w:rPr>
    </w:lvl>
    <w:lvl w:ilvl="4">
      <w:numFmt w:val="decimal"/>
      <w:lvlText w:val="%1.%2.%3.%4.%5"/>
      <w:lvlJc w:val="left"/>
      <w:rPr>
        <w:rFonts w:cs="Times New Roman"/>
      </w:rPr>
    </w:lvl>
    <w:lvl w:ilvl="5">
      <w:numFmt w:val="decimal"/>
      <w:lvlText w:val="%1.%2.%3.%4.%5.%6"/>
      <w:lvlJc w:val="left"/>
      <w:rPr>
        <w:rFonts w:cs="Times New Roman"/>
      </w:rPr>
    </w:lvl>
    <w:lvl w:ilvl="6">
      <w:numFmt w:val="decimal"/>
      <w:lvlText w:val="%1.%2.%3.%4.%5.%6.%7"/>
      <w:lvlJc w:val="left"/>
      <w:rPr>
        <w:rFonts w:cs="Times New Roman"/>
      </w:rPr>
    </w:lvl>
    <w:lvl w:ilvl="7">
      <w:numFmt w:val="decimal"/>
      <w:lvlText w:val="%1.%2.%3.%4.%5.%6.%7.%8"/>
      <w:lvlJc w:val="left"/>
      <w:rPr>
        <w:rFonts w:cs="Times New Roman"/>
      </w:rPr>
    </w:lvl>
    <w:lvl w:ilvl="8">
      <w:numFmt w:val="decimal"/>
      <w:lvlText w:val="%1.%2.%3.%4.%5.%6.%7.%8.%9"/>
      <w:lvlJc w:val="left"/>
      <w:rPr>
        <w:rFonts w:cs="Times New Roman"/>
      </w:rPr>
    </w:lvl>
  </w:abstractNum>
  <w:abstractNum w:abstractNumId="12" w15:restartNumberingAfterBreak="0">
    <w:nsid w:val="0369CBE6"/>
    <w:multiLevelType w:val="multilevel"/>
    <w:tmpl w:val="00000002"/>
    <w:name w:val="HTML-List2"/>
    <w:lvl w:ilvl="0">
      <w:start w:val="1"/>
      <w:numFmt w:val="bullet"/>
      <w:lvlText w:val="·"/>
      <w:lvlJc w:val="left"/>
      <w:rPr>
        <w:rFonts w:ascii="Symbol" w:hAnsi="Symbol"/>
        <w:sz w:val="22"/>
      </w:rPr>
    </w:lvl>
    <w:lvl w:ilvl="1">
      <w:numFmt w:val="decimal"/>
      <w:lvlText w:val="%1.%2"/>
      <w:lvlJc w:val="left"/>
      <w:rPr>
        <w:rFonts w:cs="Times New Roman"/>
      </w:rPr>
    </w:lvl>
    <w:lvl w:ilvl="2">
      <w:numFmt w:val="decimal"/>
      <w:lvlText w:val="%1.%2.%3"/>
      <w:lvlJc w:val="left"/>
      <w:rPr>
        <w:rFonts w:cs="Times New Roman"/>
      </w:rPr>
    </w:lvl>
    <w:lvl w:ilvl="3">
      <w:numFmt w:val="decimal"/>
      <w:lvlText w:val="%1.%2.%3.%4"/>
      <w:lvlJc w:val="left"/>
      <w:rPr>
        <w:rFonts w:cs="Times New Roman"/>
      </w:rPr>
    </w:lvl>
    <w:lvl w:ilvl="4">
      <w:numFmt w:val="decimal"/>
      <w:lvlText w:val="%1.%2.%3.%4.%5"/>
      <w:lvlJc w:val="left"/>
      <w:rPr>
        <w:rFonts w:cs="Times New Roman"/>
      </w:rPr>
    </w:lvl>
    <w:lvl w:ilvl="5">
      <w:numFmt w:val="decimal"/>
      <w:lvlText w:val="%1.%2.%3.%4.%5.%6"/>
      <w:lvlJc w:val="left"/>
      <w:rPr>
        <w:rFonts w:cs="Times New Roman"/>
      </w:rPr>
    </w:lvl>
    <w:lvl w:ilvl="6">
      <w:numFmt w:val="decimal"/>
      <w:lvlText w:val="%1.%2.%3.%4.%5.%6.%7"/>
      <w:lvlJc w:val="left"/>
      <w:rPr>
        <w:rFonts w:cs="Times New Roman"/>
      </w:rPr>
    </w:lvl>
    <w:lvl w:ilvl="7">
      <w:numFmt w:val="decimal"/>
      <w:lvlText w:val="%1.%2.%3.%4.%5.%6.%7.%8"/>
      <w:lvlJc w:val="left"/>
      <w:rPr>
        <w:rFonts w:cs="Times New Roman"/>
      </w:rPr>
    </w:lvl>
    <w:lvl w:ilvl="8">
      <w:numFmt w:val="decimal"/>
      <w:lvlText w:val="%1.%2.%3.%4.%5.%6.%7.%8.%9"/>
      <w:lvlJc w:val="left"/>
      <w:rPr>
        <w:rFonts w:cs="Times New Roman"/>
      </w:rPr>
    </w:lvl>
  </w:abstractNum>
  <w:abstractNum w:abstractNumId="13" w15:restartNumberingAfterBreak="0">
    <w:nsid w:val="0369CBE7"/>
    <w:multiLevelType w:val="multilevel"/>
    <w:tmpl w:val="00000003"/>
    <w:name w:val="HTML-List3"/>
    <w:lvl w:ilvl="0">
      <w:start w:val="1"/>
      <w:numFmt w:val="bullet"/>
      <w:lvlText w:val="·"/>
      <w:lvlJc w:val="left"/>
      <w:rPr>
        <w:rFonts w:ascii="Symbol" w:hAnsi="Symbol"/>
        <w:sz w:val="22"/>
      </w:rPr>
    </w:lvl>
    <w:lvl w:ilvl="1">
      <w:numFmt w:val="decimal"/>
      <w:lvlText w:val="%1.%2"/>
      <w:lvlJc w:val="left"/>
      <w:rPr>
        <w:rFonts w:cs="Times New Roman"/>
      </w:rPr>
    </w:lvl>
    <w:lvl w:ilvl="2">
      <w:numFmt w:val="decimal"/>
      <w:lvlText w:val="%1.%2.%3"/>
      <w:lvlJc w:val="left"/>
      <w:rPr>
        <w:rFonts w:cs="Times New Roman"/>
      </w:rPr>
    </w:lvl>
    <w:lvl w:ilvl="3">
      <w:numFmt w:val="decimal"/>
      <w:lvlText w:val="%1.%2.%3.%4"/>
      <w:lvlJc w:val="left"/>
      <w:rPr>
        <w:rFonts w:cs="Times New Roman"/>
      </w:rPr>
    </w:lvl>
    <w:lvl w:ilvl="4">
      <w:numFmt w:val="decimal"/>
      <w:lvlText w:val="%1.%2.%3.%4.%5"/>
      <w:lvlJc w:val="left"/>
      <w:rPr>
        <w:rFonts w:cs="Times New Roman"/>
      </w:rPr>
    </w:lvl>
    <w:lvl w:ilvl="5">
      <w:numFmt w:val="decimal"/>
      <w:lvlText w:val="%1.%2.%3.%4.%5.%6"/>
      <w:lvlJc w:val="left"/>
      <w:rPr>
        <w:rFonts w:cs="Times New Roman"/>
      </w:rPr>
    </w:lvl>
    <w:lvl w:ilvl="6">
      <w:numFmt w:val="decimal"/>
      <w:lvlText w:val="%1.%2.%3.%4.%5.%6.%7"/>
      <w:lvlJc w:val="left"/>
      <w:rPr>
        <w:rFonts w:cs="Times New Roman"/>
      </w:rPr>
    </w:lvl>
    <w:lvl w:ilvl="7">
      <w:numFmt w:val="decimal"/>
      <w:lvlText w:val="%1.%2.%3.%4.%5.%6.%7.%8"/>
      <w:lvlJc w:val="left"/>
      <w:rPr>
        <w:rFonts w:cs="Times New Roman"/>
      </w:rPr>
    </w:lvl>
    <w:lvl w:ilvl="8">
      <w:numFmt w:val="decimal"/>
      <w:lvlText w:val="%1.%2.%3.%4.%5.%6.%7.%8.%9"/>
      <w:lvlJc w:val="left"/>
      <w:rPr>
        <w:rFonts w:cs="Times New Roman"/>
      </w:rPr>
    </w:lvl>
  </w:abstractNum>
  <w:abstractNum w:abstractNumId="14" w15:restartNumberingAfterBreak="0">
    <w:nsid w:val="0B7A7A7D"/>
    <w:multiLevelType w:val="hybridMultilevel"/>
    <w:tmpl w:val="BACCD1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0942004"/>
    <w:multiLevelType w:val="hybridMultilevel"/>
    <w:tmpl w:val="110A1424"/>
    <w:lvl w:ilvl="0" w:tplc="0674F8DE">
      <w:start w:val="1"/>
      <w:numFmt w:val="decimal"/>
      <w:lvlText w:val="%1."/>
      <w:lvlJc w:val="left"/>
      <w:pPr>
        <w:ind w:left="63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1F9A1EF1"/>
    <w:multiLevelType w:val="multilevel"/>
    <w:tmpl w:val="4A2CCBEC"/>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8" w15:restartNumberingAfterBreak="0">
    <w:nsid w:val="359A0DC9"/>
    <w:multiLevelType w:val="hybridMultilevel"/>
    <w:tmpl w:val="E904F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C0FD6"/>
    <w:multiLevelType w:val="hybridMultilevel"/>
    <w:tmpl w:val="FD649E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452EDE"/>
    <w:multiLevelType w:val="singleLevel"/>
    <w:tmpl w:val="2268428A"/>
    <w:lvl w:ilvl="0">
      <w:start w:val="1"/>
      <w:numFmt w:val="bullet"/>
      <w:pStyle w:val="Bulletwithtext2"/>
      <w:lvlText w:val=""/>
      <w:lvlJc w:val="left"/>
      <w:pPr>
        <w:tabs>
          <w:tab w:val="num" w:pos="720"/>
        </w:tabs>
        <w:ind w:left="720" w:hanging="360"/>
      </w:pPr>
      <w:rPr>
        <w:rFonts w:ascii="Symbol" w:hAnsi="Symbol" w:hint="default"/>
        <w:b w:val="0"/>
        <w:i w:val="0"/>
        <w:sz w:val="20"/>
      </w:rPr>
    </w:lvl>
  </w:abstractNum>
  <w:abstractNum w:abstractNumId="21" w15:restartNumberingAfterBreak="0">
    <w:nsid w:val="3F6A17D9"/>
    <w:multiLevelType w:val="hybridMultilevel"/>
    <w:tmpl w:val="110A1424"/>
    <w:lvl w:ilvl="0" w:tplc="0674F8DE">
      <w:start w:val="1"/>
      <w:numFmt w:val="decimal"/>
      <w:lvlText w:val="%1."/>
      <w:lvlJc w:val="left"/>
      <w:pPr>
        <w:ind w:left="63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428C2847"/>
    <w:multiLevelType w:val="hybridMultilevel"/>
    <w:tmpl w:val="3A7629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DF34E3"/>
    <w:multiLevelType w:val="hybridMultilevel"/>
    <w:tmpl w:val="62469B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345382"/>
    <w:multiLevelType w:val="hybridMultilevel"/>
    <w:tmpl w:val="A1D85968"/>
    <w:lvl w:ilvl="0" w:tplc="8F44D07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8F2367"/>
    <w:multiLevelType w:val="hybridMultilevel"/>
    <w:tmpl w:val="FEE65C9C"/>
    <w:lvl w:ilvl="0" w:tplc="B0FA02B0">
      <w:start w:val="1"/>
      <w:numFmt w:val="decimal"/>
      <w:lvlText w:val="%1."/>
      <w:lvlJc w:val="left"/>
      <w:pPr>
        <w:ind w:left="360" w:hanging="360"/>
      </w:pPr>
      <w:rPr>
        <w:rFonts w:ascii="New Century Schoolbook" w:eastAsia="MS PGothic" w:hAnsi="New Century Schoolbook"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32E61B4"/>
    <w:multiLevelType w:val="hybridMultilevel"/>
    <w:tmpl w:val="926A9128"/>
    <w:lvl w:ilvl="0" w:tplc="8B886FB2">
      <w:start w:val="2"/>
      <w:numFmt w:val="bullet"/>
      <w:lvlText w:val="•"/>
      <w:lvlJc w:val="left"/>
      <w:pPr>
        <w:ind w:left="1080" w:hanging="720"/>
      </w:pPr>
      <w:rPr>
        <w:rFonts w:ascii="Arial" w:eastAsia="MS PGothic"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237BBC"/>
    <w:multiLevelType w:val="hybridMultilevel"/>
    <w:tmpl w:val="E904F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101557"/>
    <w:multiLevelType w:val="hybridMultilevel"/>
    <w:tmpl w:val="E904F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280158"/>
    <w:multiLevelType w:val="hybridMultilevel"/>
    <w:tmpl w:val="67DCE530"/>
    <w:lvl w:ilvl="0" w:tplc="B0FA02B0">
      <w:start w:val="1"/>
      <w:numFmt w:val="decimal"/>
      <w:lvlText w:val="%1."/>
      <w:lvlJc w:val="left"/>
      <w:pPr>
        <w:ind w:left="720" w:hanging="360"/>
      </w:pPr>
      <w:rPr>
        <w:rFonts w:ascii="New Century Schoolbook" w:eastAsia="MS PGothic" w:hAnsi="New Century Schoolbook" w:cs="Arial"/>
      </w:r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AA475C8"/>
    <w:multiLevelType w:val="hybridMultilevel"/>
    <w:tmpl w:val="E904F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860A31"/>
    <w:multiLevelType w:val="hybridMultilevel"/>
    <w:tmpl w:val="3A7629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0C1427"/>
    <w:multiLevelType w:val="hybridMultilevel"/>
    <w:tmpl w:val="98403A62"/>
    <w:lvl w:ilvl="0" w:tplc="8B886FB2">
      <w:start w:val="2"/>
      <w:numFmt w:val="bullet"/>
      <w:lvlText w:val="•"/>
      <w:lvlJc w:val="left"/>
      <w:pPr>
        <w:ind w:left="1224" w:hanging="360"/>
      </w:pPr>
      <w:rPr>
        <w:rFonts w:ascii="Arial" w:eastAsia="MS PGothic" w:hAnsi="Arial" w:cs="Aria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3" w15:restartNumberingAfterBreak="0">
    <w:nsid w:val="75DD5EE9"/>
    <w:multiLevelType w:val="hybridMultilevel"/>
    <w:tmpl w:val="DA8829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5A2650"/>
    <w:multiLevelType w:val="hybridMultilevel"/>
    <w:tmpl w:val="4B3EF00A"/>
    <w:lvl w:ilvl="0" w:tplc="6EEA7198">
      <w:start w:val="1"/>
      <w:numFmt w:val="decimal"/>
      <w:lvlText w:val="%1."/>
      <w:lvlJc w:val="left"/>
      <w:pPr>
        <w:ind w:left="720" w:hanging="360"/>
      </w:pPr>
      <w:rPr>
        <w:rFonts w:ascii="Arial" w:hAnsi="Arial" w:cs="Arial" w:hint="default"/>
        <w:i w:val="0"/>
        <w:iCs w:val="0"/>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7D8E7E9A"/>
    <w:multiLevelType w:val="hybridMultilevel"/>
    <w:tmpl w:val="2F264B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startOverride w:val="1"/>
    </w:lvlOverride>
  </w:num>
  <w:num w:numId="2">
    <w:abstractNumId w:val="9"/>
  </w:num>
  <w:num w:numId="3">
    <w:abstractNumId w:val="8"/>
    <w:lvlOverride w:ilvl="0">
      <w:startOverride w:val="1"/>
    </w:lvlOverride>
  </w:num>
  <w:num w:numId="4">
    <w:abstractNumId w:val="7"/>
  </w:num>
  <w:num w:numId="5">
    <w:abstractNumId w:val="6"/>
  </w:num>
  <w:num w:numId="6">
    <w:abstractNumId w:val="5"/>
  </w:num>
  <w:num w:numId="7">
    <w:abstractNumId w:val="4"/>
  </w:num>
  <w:num w:numId="8">
    <w:abstractNumId w:val="3"/>
    <w:lvlOverride w:ilvl="0">
      <w:startOverride w:val="1"/>
    </w:lvlOverride>
  </w:num>
  <w:num w:numId="9">
    <w:abstractNumId w:val="2"/>
    <w:lvlOverride w:ilvl="0">
      <w:startOverride w:val="1"/>
    </w:lvlOverride>
  </w:num>
  <w:num w:numId="10">
    <w:abstractNumId w:val="1"/>
    <w:lvlOverride w:ilvl="0">
      <w:startOverride w:val="1"/>
    </w:lvlOverride>
  </w:num>
  <w:num w:numId="11">
    <w:abstractNumId w:val="20"/>
  </w:num>
  <w:num w:numId="12">
    <w:abstractNumId w:val="29"/>
  </w:num>
  <w:num w:numId="13">
    <w:abstractNumId w:val="24"/>
  </w:num>
  <w:num w:numId="14">
    <w:abstractNumId w:val="26"/>
  </w:num>
  <w:num w:numId="15">
    <w:abstractNumId w:val="19"/>
  </w:num>
  <w:num w:numId="16">
    <w:abstractNumId w:val="14"/>
  </w:num>
  <w:num w:numId="17">
    <w:abstractNumId w:val="32"/>
  </w:num>
  <w:num w:numId="18">
    <w:abstractNumId w:val="23"/>
  </w:num>
  <w:num w:numId="19">
    <w:abstractNumId w:val="31"/>
  </w:num>
  <w:num w:numId="20">
    <w:abstractNumId w:val="33"/>
  </w:num>
  <w:num w:numId="21">
    <w:abstractNumId w:val="28"/>
  </w:num>
  <w:num w:numId="22">
    <w:abstractNumId w:val="30"/>
  </w:num>
  <w:num w:numId="23">
    <w:abstractNumId w:val="18"/>
  </w:num>
  <w:num w:numId="24">
    <w:abstractNumId w:val="27"/>
  </w:num>
  <w:num w:numId="25">
    <w:abstractNumId w:val="22"/>
  </w:num>
  <w:num w:numId="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5"/>
  </w:num>
  <w:num w:numId="28">
    <w:abstractNumId w:val="34"/>
  </w:num>
  <w:num w:numId="29">
    <w:abstractNumId w:val="16"/>
  </w:num>
  <w:num w:numId="30">
    <w:abstractNumId w:val="21"/>
  </w:num>
  <w:num w:numId="31">
    <w:abstractNumId w:val="17"/>
  </w:num>
  <w:num w:numId="32">
    <w:abstractNumId w:val="35"/>
  </w:num>
  <w:num w:numId="33">
    <w:abstractNumId w:val="1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linkStyles/>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1AD2"/>
    <w:rsid w:val="000025B1"/>
    <w:rsid w:val="000030A0"/>
    <w:rsid w:val="000052C6"/>
    <w:rsid w:val="000056A1"/>
    <w:rsid w:val="000067E0"/>
    <w:rsid w:val="0000683E"/>
    <w:rsid w:val="00006B3D"/>
    <w:rsid w:val="00007BC0"/>
    <w:rsid w:val="00007F5E"/>
    <w:rsid w:val="00010633"/>
    <w:rsid w:val="00011969"/>
    <w:rsid w:val="0001309C"/>
    <w:rsid w:val="000130B7"/>
    <w:rsid w:val="0001390E"/>
    <w:rsid w:val="00013BF4"/>
    <w:rsid w:val="00013E00"/>
    <w:rsid w:val="00014CA2"/>
    <w:rsid w:val="00014CC1"/>
    <w:rsid w:val="000166CD"/>
    <w:rsid w:val="00016854"/>
    <w:rsid w:val="00016E43"/>
    <w:rsid w:val="000174BF"/>
    <w:rsid w:val="000175FE"/>
    <w:rsid w:val="0002076F"/>
    <w:rsid w:val="0002209C"/>
    <w:rsid w:val="00022823"/>
    <w:rsid w:val="00023428"/>
    <w:rsid w:val="00023B7F"/>
    <w:rsid w:val="0002485E"/>
    <w:rsid w:val="00025AA7"/>
    <w:rsid w:val="00025EAE"/>
    <w:rsid w:val="00026240"/>
    <w:rsid w:val="0002624E"/>
    <w:rsid w:val="0002673F"/>
    <w:rsid w:val="00026B29"/>
    <w:rsid w:val="000274C3"/>
    <w:rsid w:val="00027925"/>
    <w:rsid w:val="00030F2B"/>
    <w:rsid w:val="00031351"/>
    <w:rsid w:val="0003161D"/>
    <w:rsid w:val="000324A2"/>
    <w:rsid w:val="000326DA"/>
    <w:rsid w:val="000327BB"/>
    <w:rsid w:val="00032D76"/>
    <w:rsid w:val="000332AB"/>
    <w:rsid w:val="000338B9"/>
    <w:rsid w:val="00034459"/>
    <w:rsid w:val="0003592B"/>
    <w:rsid w:val="00035D99"/>
    <w:rsid w:val="0003603A"/>
    <w:rsid w:val="00036AA1"/>
    <w:rsid w:val="0003716D"/>
    <w:rsid w:val="000406AC"/>
    <w:rsid w:val="00040764"/>
    <w:rsid w:val="00040C0E"/>
    <w:rsid w:val="00040DE3"/>
    <w:rsid w:val="00042890"/>
    <w:rsid w:val="00043E52"/>
    <w:rsid w:val="00044BBD"/>
    <w:rsid w:val="00045085"/>
    <w:rsid w:val="00045576"/>
    <w:rsid w:val="0004558C"/>
    <w:rsid w:val="00045638"/>
    <w:rsid w:val="0004582A"/>
    <w:rsid w:val="00045A01"/>
    <w:rsid w:val="00046249"/>
    <w:rsid w:val="000464A2"/>
    <w:rsid w:val="0005043A"/>
    <w:rsid w:val="000506DD"/>
    <w:rsid w:val="00052732"/>
    <w:rsid w:val="00053197"/>
    <w:rsid w:val="00054866"/>
    <w:rsid w:val="00054BC6"/>
    <w:rsid w:val="00055E6D"/>
    <w:rsid w:val="000601F0"/>
    <w:rsid w:val="00060347"/>
    <w:rsid w:val="000605F9"/>
    <w:rsid w:val="00060685"/>
    <w:rsid w:val="00060877"/>
    <w:rsid w:val="00060CA3"/>
    <w:rsid w:val="00060EE8"/>
    <w:rsid w:val="000615BF"/>
    <w:rsid w:val="00061DBB"/>
    <w:rsid w:val="00062687"/>
    <w:rsid w:val="000626DB"/>
    <w:rsid w:val="00062ED8"/>
    <w:rsid w:val="0006301B"/>
    <w:rsid w:val="00064047"/>
    <w:rsid w:val="000640CD"/>
    <w:rsid w:val="00065D7D"/>
    <w:rsid w:val="00065EFC"/>
    <w:rsid w:val="0006654E"/>
    <w:rsid w:val="00066E55"/>
    <w:rsid w:val="000673D8"/>
    <w:rsid w:val="00067C92"/>
    <w:rsid w:val="000700D6"/>
    <w:rsid w:val="00070C7C"/>
    <w:rsid w:val="000713D7"/>
    <w:rsid w:val="00071D06"/>
    <w:rsid w:val="0007273B"/>
    <w:rsid w:val="000730DB"/>
    <w:rsid w:val="00074A73"/>
    <w:rsid w:val="0007554C"/>
    <w:rsid w:val="00075B91"/>
    <w:rsid w:val="00077A2D"/>
    <w:rsid w:val="00081BDA"/>
    <w:rsid w:val="00081E2B"/>
    <w:rsid w:val="000824BF"/>
    <w:rsid w:val="00082D31"/>
    <w:rsid w:val="000837A4"/>
    <w:rsid w:val="00083AA4"/>
    <w:rsid w:val="00084806"/>
    <w:rsid w:val="00085161"/>
    <w:rsid w:val="0008675E"/>
    <w:rsid w:val="00087B26"/>
    <w:rsid w:val="00087B7B"/>
    <w:rsid w:val="00087E77"/>
    <w:rsid w:val="00087FBE"/>
    <w:rsid w:val="0009017D"/>
    <w:rsid w:val="00090840"/>
    <w:rsid w:val="00091109"/>
    <w:rsid w:val="00091427"/>
    <w:rsid w:val="0009215C"/>
    <w:rsid w:val="00093806"/>
    <w:rsid w:val="00094FC5"/>
    <w:rsid w:val="000953D5"/>
    <w:rsid w:val="00095651"/>
    <w:rsid w:val="00096627"/>
    <w:rsid w:val="00097D09"/>
    <w:rsid w:val="000A193D"/>
    <w:rsid w:val="000A1E75"/>
    <w:rsid w:val="000A49B6"/>
    <w:rsid w:val="000A54EC"/>
    <w:rsid w:val="000A58B7"/>
    <w:rsid w:val="000A6044"/>
    <w:rsid w:val="000A619F"/>
    <w:rsid w:val="000A6286"/>
    <w:rsid w:val="000A63F3"/>
    <w:rsid w:val="000A7006"/>
    <w:rsid w:val="000A704C"/>
    <w:rsid w:val="000A710F"/>
    <w:rsid w:val="000B23A5"/>
    <w:rsid w:val="000B2652"/>
    <w:rsid w:val="000B2656"/>
    <w:rsid w:val="000B44B7"/>
    <w:rsid w:val="000B47FB"/>
    <w:rsid w:val="000B60FD"/>
    <w:rsid w:val="000B757C"/>
    <w:rsid w:val="000B77EE"/>
    <w:rsid w:val="000C05D2"/>
    <w:rsid w:val="000C14AC"/>
    <w:rsid w:val="000C1531"/>
    <w:rsid w:val="000C3E12"/>
    <w:rsid w:val="000C42F4"/>
    <w:rsid w:val="000C4474"/>
    <w:rsid w:val="000C4E75"/>
    <w:rsid w:val="000C5374"/>
    <w:rsid w:val="000C5EAB"/>
    <w:rsid w:val="000C6139"/>
    <w:rsid w:val="000C6250"/>
    <w:rsid w:val="000C66AD"/>
    <w:rsid w:val="000C6AE3"/>
    <w:rsid w:val="000C6CC2"/>
    <w:rsid w:val="000C6F97"/>
    <w:rsid w:val="000C7A01"/>
    <w:rsid w:val="000D042C"/>
    <w:rsid w:val="000D074F"/>
    <w:rsid w:val="000D0FD1"/>
    <w:rsid w:val="000D1C2C"/>
    <w:rsid w:val="000D1FED"/>
    <w:rsid w:val="000D280D"/>
    <w:rsid w:val="000D326C"/>
    <w:rsid w:val="000D3AE1"/>
    <w:rsid w:val="000D3B4A"/>
    <w:rsid w:val="000D3B9A"/>
    <w:rsid w:val="000D516B"/>
    <w:rsid w:val="000D5DE0"/>
    <w:rsid w:val="000E09AD"/>
    <w:rsid w:val="000E1276"/>
    <w:rsid w:val="000E4513"/>
    <w:rsid w:val="000E48E0"/>
    <w:rsid w:val="000E4DA6"/>
    <w:rsid w:val="000E525D"/>
    <w:rsid w:val="000E67FB"/>
    <w:rsid w:val="000E7666"/>
    <w:rsid w:val="000E7746"/>
    <w:rsid w:val="000E7D5B"/>
    <w:rsid w:val="000F0FBB"/>
    <w:rsid w:val="000F3E79"/>
    <w:rsid w:val="000F47DE"/>
    <w:rsid w:val="000F4CDD"/>
    <w:rsid w:val="000F4D59"/>
    <w:rsid w:val="000F4DBE"/>
    <w:rsid w:val="000F5170"/>
    <w:rsid w:val="000F5608"/>
    <w:rsid w:val="000F6544"/>
    <w:rsid w:val="000F68C1"/>
    <w:rsid w:val="000F691E"/>
    <w:rsid w:val="000F75C2"/>
    <w:rsid w:val="000F7F39"/>
    <w:rsid w:val="000F7FCB"/>
    <w:rsid w:val="00100291"/>
    <w:rsid w:val="0010227B"/>
    <w:rsid w:val="001026A9"/>
    <w:rsid w:val="001026EC"/>
    <w:rsid w:val="00103CD2"/>
    <w:rsid w:val="00104437"/>
    <w:rsid w:val="0010492F"/>
    <w:rsid w:val="0010603A"/>
    <w:rsid w:val="001069A2"/>
    <w:rsid w:val="001073E6"/>
    <w:rsid w:val="001077DB"/>
    <w:rsid w:val="00107EDA"/>
    <w:rsid w:val="00110017"/>
    <w:rsid w:val="00110317"/>
    <w:rsid w:val="001103A0"/>
    <w:rsid w:val="00110B11"/>
    <w:rsid w:val="00112249"/>
    <w:rsid w:val="00112B47"/>
    <w:rsid w:val="0011341D"/>
    <w:rsid w:val="00113D31"/>
    <w:rsid w:val="00114073"/>
    <w:rsid w:val="001158CC"/>
    <w:rsid w:val="00116093"/>
    <w:rsid w:val="0011752D"/>
    <w:rsid w:val="00120A5C"/>
    <w:rsid w:val="0012121A"/>
    <w:rsid w:val="0012149B"/>
    <w:rsid w:val="001214CF"/>
    <w:rsid w:val="001215F8"/>
    <w:rsid w:val="0012316D"/>
    <w:rsid w:val="00123214"/>
    <w:rsid w:val="00123B53"/>
    <w:rsid w:val="00124346"/>
    <w:rsid w:val="001245D2"/>
    <w:rsid w:val="00124916"/>
    <w:rsid w:val="00125424"/>
    <w:rsid w:val="00125F40"/>
    <w:rsid w:val="001265F6"/>
    <w:rsid w:val="001268E0"/>
    <w:rsid w:val="00126BEE"/>
    <w:rsid w:val="0012749D"/>
    <w:rsid w:val="001303A0"/>
    <w:rsid w:val="00130948"/>
    <w:rsid w:val="00130A7F"/>
    <w:rsid w:val="00131D67"/>
    <w:rsid w:val="00132649"/>
    <w:rsid w:val="00132F4B"/>
    <w:rsid w:val="00133B9E"/>
    <w:rsid w:val="0013426B"/>
    <w:rsid w:val="001348E7"/>
    <w:rsid w:val="00135337"/>
    <w:rsid w:val="00136C90"/>
    <w:rsid w:val="00137AFC"/>
    <w:rsid w:val="001400B0"/>
    <w:rsid w:val="0014021C"/>
    <w:rsid w:val="00140BEE"/>
    <w:rsid w:val="00140BFD"/>
    <w:rsid w:val="00140ED7"/>
    <w:rsid w:val="001418CE"/>
    <w:rsid w:val="00141D66"/>
    <w:rsid w:val="001420CC"/>
    <w:rsid w:val="00143AD9"/>
    <w:rsid w:val="0014453F"/>
    <w:rsid w:val="00144B5D"/>
    <w:rsid w:val="00145586"/>
    <w:rsid w:val="00145A6B"/>
    <w:rsid w:val="0014678F"/>
    <w:rsid w:val="00147671"/>
    <w:rsid w:val="001503F3"/>
    <w:rsid w:val="001509C1"/>
    <w:rsid w:val="00150E5B"/>
    <w:rsid w:val="001513FC"/>
    <w:rsid w:val="001517B8"/>
    <w:rsid w:val="001525DB"/>
    <w:rsid w:val="00153D6A"/>
    <w:rsid w:val="00153D98"/>
    <w:rsid w:val="00153E9B"/>
    <w:rsid w:val="00154462"/>
    <w:rsid w:val="00154E51"/>
    <w:rsid w:val="0015519F"/>
    <w:rsid w:val="001559B3"/>
    <w:rsid w:val="001564BF"/>
    <w:rsid w:val="0016037F"/>
    <w:rsid w:val="00160F1C"/>
    <w:rsid w:val="00162386"/>
    <w:rsid w:val="00162CA2"/>
    <w:rsid w:val="00163433"/>
    <w:rsid w:val="00163AF5"/>
    <w:rsid w:val="00163E79"/>
    <w:rsid w:val="001652A9"/>
    <w:rsid w:val="001666E6"/>
    <w:rsid w:val="00167DCA"/>
    <w:rsid w:val="00170040"/>
    <w:rsid w:val="00170AF0"/>
    <w:rsid w:val="001715F7"/>
    <w:rsid w:val="00171698"/>
    <w:rsid w:val="001719AA"/>
    <w:rsid w:val="001731EF"/>
    <w:rsid w:val="0017336A"/>
    <w:rsid w:val="00173AAF"/>
    <w:rsid w:val="00173BE4"/>
    <w:rsid w:val="001750B6"/>
    <w:rsid w:val="00177581"/>
    <w:rsid w:val="001779F8"/>
    <w:rsid w:val="00180108"/>
    <w:rsid w:val="001802D1"/>
    <w:rsid w:val="00180DFC"/>
    <w:rsid w:val="00181265"/>
    <w:rsid w:val="001821D7"/>
    <w:rsid w:val="00182764"/>
    <w:rsid w:val="001836B2"/>
    <w:rsid w:val="0018375D"/>
    <w:rsid w:val="001851E4"/>
    <w:rsid w:val="0018614F"/>
    <w:rsid w:val="001871C6"/>
    <w:rsid w:val="00187F02"/>
    <w:rsid w:val="00191069"/>
    <w:rsid w:val="001919BD"/>
    <w:rsid w:val="00193E4C"/>
    <w:rsid w:val="00193E55"/>
    <w:rsid w:val="0019484C"/>
    <w:rsid w:val="001957AE"/>
    <w:rsid w:val="00195C53"/>
    <w:rsid w:val="00197BEE"/>
    <w:rsid w:val="001A0413"/>
    <w:rsid w:val="001A06DF"/>
    <w:rsid w:val="001A1DE5"/>
    <w:rsid w:val="001A1E33"/>
    <w:rsid w:val="001A214B"/>
    <w:rsid w:val="001A2655"/>
    <w:rsid w:val="001A2E20"/>
    <w:rsid w:val="001A2E2D"/>
    <w:rsid w:val="001A40FA"/>
    <w:rsid w:val="001A47A0"/>
    <w:rsid w:val="001A4ED2"/>
    <w:rsid w:val="001A5503"/>
    <w:rsid w:val="001A6A3E"/>
    <w:rsid w:val="001A6DB4"/>
    <w:rsid w:val="001A6DC9"/>
    <w:rsid w:val="001A7238"/>
    <w:rsid w:val="001A7B70"/>
    <w:rsid w:val="001A7C28"/>
    <w:rsid w:val="001B1D9E"/>
    <w:rsid w:val="001B2013"/>
    <w:rsid w:val="001B22E2"/>
    <w:rsid w:val="001B2453"/>
    <w:rsid w:val="001B2B0D"/>
    <w:rsid w:val="001B32EB"/>
    <w:rsid w:val="001B47B7"/>
    <w:rsid w:val="001B51BC"/>
    <w:rsid w:val="001B549E"/>
    <w:rsid w:val="001B596B"/>
    <w:rsid w:val="001B5E63"/>
    <w:rsid w:val="001B73EC"/>
    <w:rsid w:val="001B7E1B"/>
    <w:rsid w:val="001C0343"/>
    <w:rsid w:val="001C0664"/>
    <w:rsid w:val="001C099F"/>
    <w:rsid w:val="001C0F6C"/>
    <w:rsid w:val="001C13E5"/>
    <w:rsid w:val="001C1E9F"/>
    <w:rsid w:val="001C3A1E"/>
    <w:rsid w:val="001C3AB5"/>
    <w:rsid w:val="001C3CBA"/>
    <w:rsid w:val="001C3D40"/>
    <w:rsid w:val="001C49A3"/>
    <w:rsid w:val="001C4E1D"/>
    <w:rsid w:val="001C580D"/>
    <w:rsid w:val="001C5DED"/>
    <w:rsid w:val="001C7829"/>
    <w:rsid w:val="001C7B95"/>
    <w:rsid w:val="001C7D24"/>
    <w:rsid w:val="001D0209"/>
    <w:rsid w:val="001D05C5"/>
    <w:rsid w:val="001D0D1E"/>
    <w:rsid w:val="001D109E"/>
    <w:rsid w:val="001D1294"/>
    <w:rsid w:val="001D15FD"/>
    <w:rsid w:val="001D1F5F"/>
    <w:rsid w:val="001D240D"/>
    <w:rsid w:val="001D2A6B"/>
    <w:rsid w:val="001D41FD"/>
    <w:rsid w:val="001D4AF1"/>
    <w:rsid w:val="001D5334"/>
    <w:rsid w:val="001D6F44"/>
    <w:rsid w:val="001D7457"/>
    <w:rsid w:val="001D7880"/>
    <w:rsid w:val="001D7A58"/>
    <w:rsid w:val="001E0290"/>
    <w:rsid w:val="001E058B"/>
    <w:rsid w:val="001E0883"/>
    <w:rsid w:val="001E1C34"/>
    <w:rsid w:val="001E21D0"/>
    <w:rsid w:val="001E2C08"/>
    <w:rsid w:val="001E3034"/>
    <w:rsid w:val="001E6434"/>
    <w:rsid w:val="001E78B4"/>
    <w:rsid w:val="001E79EC"/>
    <w:rsid w:val="001E7C11"/>
    <w:rsid w:val="001F0CEB"/>
    <w:rsid w:val="001F0D2B"/>
    <w:rsid w:val="001F11C2"/>
    <w:rsid w:val="001F1F6D"/>
    <w:rsid w:val="001F2F11"/>
    <w:rsid w:val="001F3815"/>
    <w:rsid w:val="001F3934"/>
    <w:rsid w:val="001F48EB"/>
    <w:rsid w:val="001F4F31"/>
    <w:rsid w:val="001F5263"/>
    <w:rsid w:val="001F60F3"/>
    <w:rsid w:val="001F6A6E"/>
    <w:rsid w:val="001F6C2A"/>
    <w:rsid w:val="001F7622"/>
    <w:rsid w:val="001F7959"/>
    <w:rsid w:val="00200640"/>
    <w:rsid w:val="00200792"/>
    <w:rsid w:val="00201109"/>
    <w:rsid w:val="002011CB"/>
    <w:rsid w:val="00201816"/>
    <w:rsid w:val="002033AF"/>
    <w:rsid w:val="002034B8"/>
    <w:rsid w:val="00203791"/>
    <w:rsid w:val="00203883"/>
    <w:rsid w:val="00203DFD"/>
    <w:rsid w:val="002047F2"/>
    <w:rsid w:val="00205C81"/>
    <w:rsid w:val="00205DAC"/>
    <w:rsid w:val="0020624F"/>
    <w:rsid w:val="002068C0"/>
    <w:rsid w:val="002102B3"/>
    <w:rsid w:val="002105E8"/>
    <w:rsid w:val="0021075A"/>
    <w:rsid w:val="00210C65"/>
    <w:rsid w:val="00210D52"/>
    <w:rsid w:val="00211AF8"/>
    <w:rsid w:val="00211FEC"/>
    <w:rsid w:val="00212052"/>
    <w:rsid w:val="00212F82"/>
    <w:rsid w:val="00213088"/>
    <w:rsid w:val="002133CE"/>
    <w:rsid w:val="00214694"/>
    <w:rsid w:val="002149D5"/>
    <w:rsid w:val="002154E2"/>
    <w:rsid w:val="0021575E"/>
    <w:rsid w:val="00215C17"/>
    <w:rsid w:val="00215C79"/>
    <w:rsid w:val="00216901"/>
    <w:rsid w:val="00216C8C"/>
    <w:rsid w:val="00217254"/>
    <w:rsid w:val="002175D5"/>
    <w:rsid w:val="0022002E"/>
    <w:rsid w:val="002206FB"/>
    <w:rsid w:val="00220971"/>
    <w:rsid w:val="00220EA4"/>
    <w:rsid w:val="00220F3E"/>
    <w:rsid w:val="00221416"/>
    <w:rsid w:val="00221533"/>
    <w:rsid w:val="002218D7"/>
    <w:rsid w:val="00221F03"/>
    <w:rsid w:val="00222482"/>
    <w:rsid w:val="00222F86"/>
    <w:rsid w:val="00225887"/>
    <w:rsid w:val="002263AD"/>
    <w:rsid w:val="00230328"/>
    <w:rsid w:val="002305E9"/>
    <w:rsid w:val="002321EA"/>
    <w:rsid w:val="00232692"/>
    <w:rsid w:val="002336C4"/>
    <w:rsid w:val="0023374F"/>
    <w:rsid w:val="002371AE"/>
    <w:rsid w:val="002373DB"/>
    <w:rsid w:val="00237619"/>
    <w:rsid w:val="00240859"/>
    <w:rsid w:val="0024134C"/>
    <w:rsid w:val="0024268D"/>
    <w:rsid w:val="0024276B"/>
    <w:rsid w:val="00242798"/>
    <w:rsid w:val="0024327C"/>
    <w:rsid w:val="00243F11"/>
    <w:rsid w:val="00244426"/>
    <w:rsid w:val="00244BF1"/>
    <w:rsid w:val="00245701"/>
    <w:rsid w:val="00245949"/>
    <w:rsid w:val="00245C02"/>
    <w:rsid w:val="00245D9A"/>
    <w:rsid w:val="00247E83"/>
    <w:rsid w:val="00250228"/>
    <w:rsid w:val="002504FF"/>
    <w:rsid w:val="002511F2"/>
    <w:rsid w:val="00251C83"/>
    <w:rsid w:val="00251D59"/>
    <w:rsid w:val="00251E76"/>
    <w:rsid w:val="00253B9C"/>
    <w:rsid w:val="0025495F"/>
    <w:rsid w:val="00255214"/>
    <w:rsid w:val="002552F3"/>
    <w:rsid w:val="002563B2"/>
    <w:rsid w:val="002564E3"/>
    <w:rsid w:val="002572D0"/>
    <w:rsid w:val="00261274"/>
    <w:rsid w:val="00261BE8"/>
    <w:rsid w:val="00263179"/>
    <w:rsid w:val="002638FD"/>
    <w:rsid w:val="00264B25"/>
    <w:rsid w:val="00264D08"/>
    <w:rsid w:val="002652ED"/>
    <w:rsid w:val="00265C1A"/>
    <w:rsid w:val="002669C5"/>
    <w:rsid w:val="002702AF"/>
    <w:rsid w:val="0027065E"/>
    <w:rsid w:val="002716BC"/>
    <w:rsid w:val="00271CD8"/>
    <w:rsid w:val="00271E17"/>
    <w:rsid w:val="002739B4"/>
    <w:rsid w:val="002747A4"/>
    <w:rsid w:val="00274D82"/>
    <w:rsid w:val="0027530D"/>
    <w:rsid w:val="0027740C"/>
    <w:rsid w:val="002804B5"/>
    <w:rsid w:val="00282874"/>
    <w:rsid w:val="00282E27"/>
    <w:rsid w:val="00282F9B"/>
    <w:rsid w:val="00283275"/>
    <w:rsid w:val="00283E48"/>
    <w:rsid w:val="002858ED"/>
    <w:rsid w:val="00285FE6"/>
    <w:rsid w:val="00286745"/>
    <w:rsid w:val="00286E2B"/>
    <w:rsid w:val="002876D8"/>
    <w:rsid w:val="00287F7D"/>
    <w:rsid w:val="00290FE3"/>
    <w:rsid w:val="002912BB"/>
    <w:rsid w:val="00291644"/>
    <w:rsid w:val="00292A70"/>
    <w:rsid w:val="00292FBB"/>
    <w:rsid w:val="00293314"/>
    <w:rsid w:val="00293632"/>
    <w:rsid w:val="0029366A"/>
    <w:rsid w:val="00293DCA"/>
    <w:rsid w:val="002947C3"/>
    <w:rsid w:val="00295198"/>
    <w:rsid w:val="0029573E"/>
    <w:rsid w:val="00296369"/>
    <w:rsid w:val="002974E1"/>
    <w:rsid w:val="002A037F"/>
    <w:rsid w:val="002A13EC"/>
    <w:rsid w:val="002A1966"/>
    <w:rsid w:val="002A2223"/>
    <w:rsid w:val="002A3AAC"/>
    <w:rsid w:val="002A3C4C"/>
    <w:rsid w:val="002A5A8B"/>
    <w:rsid w:val="002A605C"/>
    <w:rsid w:val="002A67CB"/>
    <w:rsid w:val="002A7FDE"/>
    <w:rsid w:val="002B08D0"/>
    <w:rsid w:val="002B1821"/>
    <w:rsid w:val="002B1E3A"/>
    <w:rsid w:val="002B20AB"/>
    <w:rsid w:val="002B3542"/>
    <w:rsid w:val="002B36C4"/>
    <w:rsid w:val="002B3EB4"/>
    <w:rsid w:val="002B4CA7"/>
    <w:rsid w:val="002B6A25"/>
    <w:rsid w:val="002C0244"/>
    <w:rsid w:val="002C036E"/>
    <w:rsid w:val="002C1495"/>
    <w:rsid w:val="002C175B"/>
    <w:rsid w:val="002C1F0D"/>
    <w:rsid w:val="002C2030"/>
    <w:rsid w:val="002C2FA4"/>
    <w:rsid w:val="002C3438"/>
    <w:rsid w:val="002C472E"/>
    <w:rsid w:val="002C4B1A"/>
    <w:rsid w:val="002C563B"/>
    <w:rsid w:val="002C5E40"/>
    <w:rsid w:val="002C60A7"/>
    <w:rsid w:val="002C6B71"/>
    <w:rsid w:val="002C6CAC"/>
    <w:rsid w:val="002C6EDE"/>
    <w:rsid w:val="002C7515"/>
    <w:rsid w:val="002C7B05"/>
    <w:rsid w:val="002C7FE7"/>
    <w:rsid w:val="002D0B6C"/>
    <w:rsid w:val="002D16EB"/>
    <w:rsid w:val="002D2D98"/>
    <w:rsid w:val="002D3520"/>
    <w:rsid w:val="002D4AE4"/>
    <w:rsid w:val="002D5461"/>
    <w:rsid w:val="002D572D"/>
    <w:rsid w:val="002D5DC3"/>
    <w:rsid w:val="002D67D6"/>
    <w:rsid w:val="002D73A4"/>
    <w:rsid w:val="002D7580"/>
    <w:rsid w:val="002D75D8"/>
    <w:rsid w:val="002E04B7"/>
    <w:rsid w:val="002E232D"/>
    <w:rsid w:val="002E2D5F"/>
    <w:rsid w:val="002E301E"/>
    <w:rsid w:val="002E3388"/>
    <w:rsid w:val="002E3593"/>
    <w:rsid w:val="002E375B"/>
    <w:rsid w:val="002E3F89"/>
    <w:rsid w:val="002E403C"/>
    <w:rsid w:val="002E4307"/>
    <w:rsid w:val="002E4612"/>
    <w:rsid w:val="002E588B"/>
    <w:rsid w:val="002E7681"/>
    <w:rsid w:val="002E7A28"/>
    <w:rsid w:val="002F11BF"/>
    <w:rsid w:val="002F4902"/>
    <w:rsid w:val="002F4B2D"/>
    <w:rsid w:val="002F4E3A"/>
    <w:rsid w:val="002F4E4D"/>
    <w:rsid w:val="002F57B7"/>
    <w:rsid w:val="002F670B"/>
    <w:rsid w:val="002F6783"/>
    <w:rsid w:val="002F689B"/>
    <w:rsid w:val="002F6BD1"/>
    <w:rsid w:val="002F7E72"/>
    <w:rsid w:val="00301D3B"/>
    <w:rsid w:val="00301E9A"/>
    <w:rsid w:val="0030294D"/>
    <w:rsid w:val="003052C6"/>
    <w:rsid w:val="00305345"/>
    <w:rsid w:val="00305DC8"/>
    <w:rsid w:val="00306192"/>
    <w:rsid w:val="003074FC"/>
    <w:rsid w:val="00307ADD"/>
    <w:rsid w:val="00307BA5"/>
    <w:rsid w:val="00307CFC"/>
    <w:rsid w:val="00307D34"/>
    <w:rsid w:val="00310608"/>
    <w:rsid w:val="00310A8F"/>
    <w:rsid w:val="00310C65"/>
    <w:rsid w:val="0031191A"/>
    <w:rsid w:val="00312F13"/>
    <w:rsid w:val="0031342A"/>
    <w:rsid w:val="003148FB"/>
    <w:rsid w:val="00315F1D"/>
    <w:rsid w:val="00317097"/>
    <w:rsid w:val="003202E2"/>
    <w:rsid w:val="00320A9B"/>
    <w:rsid w:val="00320ACB"/>
    <w:rsid w:val="00321171"/>
    <w:rsid w:val="003212EE"/>
    <w:rsid w:val="0032150F"/>
    <w:rsid w:val="00321554"/>
    <w:rsid w:val="003217FB"/>
    <w:rsid w:val="00322AF3"/>
    <w:rsid w:val="00324563"/>
    <w:rsid w:val="00324DFD"/>
    <w:rsid w:val="00325581"/>
    <w:rsid w:val="00325620"/>
    <w:rsid w:val="00326570"/>
    <w:rsid w:val="003265EF"/>
    <w:rsid w:val="00326D4B"/>
    <w:rsid w:val="00326E74"/>
    <w:rsid w:val="00327269"/>
    <w:rsid w:val="00327619"/>
    <w:rsid w:val="00333868"/>
    <w:rsid w:val="00333D8B"/>
    <w:rsid w:val="0033473A"/>
    <w:rsid w:val="00334EF0"/>
    <w:rsid w:val="003352DC"/>
    <w:rsid w:val="00335D58"/>
    <w:rsid w:val="00336732"/>
    <w:rsid w:val="003401DD"/>
    <w:rsid w:val="00340858"/>
    <w:rsid w:val="00340C61"/>
    <w:rsid w:val="003413ED"/>
    <w:rsid w:val="00341D60"/>
    <w:rsid w:val="00343619"/>
    <w:rsid w:val="0034426E"/>
    <w:rsid w:val="0034433C"/>
    <w:rsid w:val="00344752"/>
    <w:rsid w:val="00344987"/>
    <w:rsid w:val="00344B48"/>
    <w:rsid w:val="00345D95"/>
    <w:rsid w:val="0034627A"/>
    <w:rsid w:val="0034657F"/>
    <w:rsid w:val="003467E9"/>
    <w:rsid w:val="00347B0E"/>
    <w:rsid w:val="00350346"/>
    <w:rsid w:val="00350723"/>
    <w:rsid w:val="0035129E"/>
    <w:rsid w:val="0035138E"/>
    <w:rsid w:val="00351482"/>
    <w:rsid w:val="00351BBF"/>
    <w:rsid w:val="00351D6C"/>
    <w:rsid w:val="003527C1"/>
    <w:rsid w:val="0035495E"/>
    <w:rsid w:val="00354DB8"/>
    <w:rsid w:val="00354E58"/>
    <w:rsid w:val="00355DA7"/>
    <w:rsid w:val="00356488"/>
    <w:rsid w:val="003572DF"/>
    <w:rsid w:val="0036005E"/>
    <w:rsid w:val="00361A8A"/>
    <w:rsid w:val="00361EBA"/>
    <w:rsid w:val="003634EF"/>
    <w:rsid w:val="003637CA"/>
    <w:rsid w:val="00363BA3"/>
    <w:rsid w:val="00364A8B"/>
    <w:rsid w:val="00364B14"/>
    <w:rsid w:val="003653D4"/>
    <w:rsid w:val="003667E4"/>
    <w:rsid w:val="00370FA8"/>
    <w:rsid w:val="0037225E"/>
    <w:rsid w:val="00372B08"/>
    <w:rsid w:val="00372BEA"/>
    <w:rsid w:val="00372D42"/>
    <w:rsid w:val="00373973"/>
    <w:rsid w:val="00373DB2"/>
    <w:rsid w:val="00373ED0"/>
    <w:rsid w:val="00373FE4"/>
    <w:rsid w:val="00374638"/>
    <w:rsid w:val="003755B2"/>
    <w:rsid w:val="003757B0"/>
    <w:rsid w:val="0037664F"/>
    <w:rsid w:val="003766EC"/>
    <w:rsid w:val="003770AD"/>
    <w:rsid w:val="00377EED"/>
    <w:rsid w:val="0038017E"/>
    <w:rsid w:val="00380AEF"/>
    <w:rsid w:val="00381CC6"/>
    <w:rsid w:val="00381F40"/>
    <w:rsid w:val="003820C6"/>
    <w:rsid w:val="00383248"/>
    <w:rsid w:val="003833A5"/>
    <w:rsid w:val="00384225"/>
    <w:rsid w:val="00384366"/>
    <w:rsid w:val="00385A09"/>
    <w:rsid w:val="00385F85"/>
    <w:rsid w:val="003861E4"/>
    <w:rsid w:val="003872F9"/>
    <w:rsid w:val="003904A3"/>
    <w:rsid w:val="00390869"/>
    <w:rsid w:val="0039141A"/>
    <w:rsid w:val="00391B4A"/>
    <w:rsid w:val="00391F5A"/>
    <w:rsid w:val="0039282E"/>
    <w:rsid w:val="003931F3"/>
    <w:rsid w:val="003934AC"/>
    <w:rsid w:val="0039390E"/>
    <w:rsid w:val="0039526D"/>
    <w:rsid w:val="00395420"/>
    <w:rsid w:val="003958B6"/>
    <w:rsid w:val="003A00DD"/>
    <w:rsid w:val="003A0660"/>
    <w:rsid w:val="003A0667"/>
    <w:rsid w:val="003A1E95"/>
    <w:rsid w:val="003A2317"/>
    <w:rsid w:val="003A2371"/>
    <w:rsid w:val="003A2478"/>
    <w:rsid w:val="003A250C"/>
    <w:rsid w:val="003A34ED"/>
    <w:rsid w:val="003A3A94"/>
    <w:rsid w:val="003A5EE6"/>
    <w:rsid w:val="003A621A"/>
    <w:rsid w:val="003A6BAB"/>
    <w:rsid w:val="003B06DB"/>
    <w:rsid w:val="003B07DF"/>
    <w:rsid w:val="003B0C17"/>
    <w:rsid w:val="003B2037"/>
    <w:rsid w:val="003B271C"/>
    <w:rsid w:val="003B2BAF"/>
    <w:rsid w:val="003B4517"/>
    <w:rsid w:val="003B5038"/>
    <w:rsid w:val="003B5166"/>
    <w:rsid w:val="003B558A"/>
    <w:rsid w:val="003B5768"/>
    <w:rsid w:val="003B5F6A"/>
    <w:rsid w:val="003B6AD8"/>
    <w:rsid w:val="003B6BB8"/>
    <w:rsid w:val="003B6FC0"/>
    <w:rsid w:val="003B7C00"/>
    <w:rsid w:val="003C0693"/>
    <w:rsid w:val="003C156C"/>
    <w:rsid w:val="003C1E5A"/>
    <w:rsid w:val="003C27EE"/>
    <w:rsid w:val="003C2FAA"/>
    <w:rsid w:val="003C3B5A"/>
    <w:rsid w:val="003C544A"/>
    <w:rsid w:val="003C574B"/>
    <w:rsid w:val="003C5B43"/>
    <w:rsid w:val="003C5B8B"/>
    <w:rsid w:val="003C6936"/>
    <w:rsid w:val="003D06FA"/>
    <w:rsid w:val="003D0B85"/>
    <w:rsid w:val="003D164B"/>
    <w:rsid w:val="003D1C2D"/>
    <w:rsid w:val="003D1FC3"/>
    <w:rsid w:val="003D2229"/>
    <w:rsid w:val="003D2952"/>
    <w:rsid w:val="003D2DF6"/>
    <w:rsid w:val="003D343A"/>
    <w:rsid w:val="003D4383"/>
    <w:rsid w:val="003D4922"/>
    <w:rsid w:val="003D6463"/>
    <w:rsid w:val="003D6D31"/>
    <w:rsid w:val="003D6E9D"/>
    <w:rsid w:val="003D7683"/>
    <w:rsid w:val="003E1516"/>
    <w:rsid w:val="003E1692"/>
    <w:rsid w:val="003E1AD7"/>
    <w:rsid w:val="003E1F0E"/>
    <w:rsid w:val="003E352D"/>
    <w:rsid w:val="003E424A"/>
    <w:rsid w:val="003E47EF"/>
    <w:rsid w:val="003E51CF"/>
    <w:rsid w:val="003E64D5"/>
    <w:rsid w:val="003E6881"/>
    <w:rsid w:val="003E69FF"/>
    <w:rsid w:val="003E6E2F"/>
    <w:rsid w:val="003E7039"/>
    <w:rsid w:val="003E7279"/>
    <w:rsid w:val="003E7814"/>
    <w:rsid w:val="003E783F"/>
    <w:rsid w:val="003E7934"/>
    <w:rsid w:val="003E7D7C"/>
    <w:rsid w:val="003E7F32"/>
    <w:rsid w:val="003E7FCA"/>
    <w:rsid w:val="003F24EA"/>
    <w:rsid w:val="003F2CDB"/>
    <w:rsid w:val="003F3FED"/>
    <w:rsid w:val="003F43D4"/>
    <w:rsid w:val="003F561F"/>
    <w:rsid w:val="003F6783"/>
    <w:rsid w:val="003F6EB8"/>
    <w:rsid w:val="004001A3"/>
    <w:rsid w:val="0040040E"/>
    <w:rsid w:val="00400A7A"/>
    <w:rsid w:val="00400E6F"/>
    <w:rsid w:val="00401355"/>
    <w:rsid w:val="004013E5"/>
    <w:rsid w:val="004016E4"/>
    <w:rsid w:val="0040179B"/>
    <w:rsid w:val="00401FA1"/>
    <w:rsid w:val="004021DA"/>
    <w:rsid w:val="00402DC4"/>
    <w:rsid w:val="0040301C"/>
    <w:rsid w:val="0040350C"/>
    <w:rsid w:val="0040436B"/>
    <w:rsid w:val="00404D38"/>
    <w:rsid w:val="00406062"/>
    <w:rsid w:val="0040606C"/>
    <w:rsid w:val="004066CA"/>
    <w:rsid w:val="00406BD2"/>
    <w:rsid w:val="00406E68"/>
    <w:rsid w:val="00406EEE"/>
    <w:rsid w:val="004071C7"/>
    <w:rsid w:val="00410332"/>
    <w:rsid w:val="00410355"/>
    <w:rsid w:val="004103F9"/>
    <w:rsid w:val="00410837"/>
    <w:rsid w:val="00410B67"/>
    <w:rsid w:val="00410EFB"/>
    <w:rsid w:val="00410F18"/>
    <w:rsid w:val="00412BD8"/>
    <w:rsid w:val="004143A8"/>
    <w:rsid w:val="0041462A"/>
    <w:rsid w:val="00414F42"/>
    <w:rsid w:val="0041571C"/>
    <w:rsid w:val="0041669B"/>
    <w:rsid w:val="004175D5"/>
    <w:rsid w:val="00417BC9"/>
    <w:rsid w:val="00420D58"/>
    <w:rsid w:val="00421201"/>
    <w:rsid w:val="00423169"/>
    <w:rsid w:val="00423555"/>
    <w:rsid w:val="00423810"/>
    <w:rsid w:val="00423D49"/>
    <w:rsid w:val="004240C5"/>
    <w:rsid w:val="00425475"/>
    <w:rsid w:val="00425AD2"/>
    <w:rsid w:val="0042686E"/>
    <w:rsid w:val="00426ED0"/>
    <w:rsid w:val="00427F68"/>
    <w:rsid w:val="00427FBE"/>
    <w:rsid w:val="00430D03"/>
    <w:rsid w:val="00431279"/>
    <w:rsid w:val="004318F3"/>
    <w:rsid w:val="00432225"/>
    <w:rsid w:val="004327BF"/>
    <w:rsid w:val="00432AD9"/>
    <w:rsid w:val="00432B2B"/>
    <w:rsid w:val="0043317E"/>
    <w:rsid w:val="0043362D"/>
    <w:rsid w:val="004337B0"/>
    <w:rsid w:val="004343C9"/>
    <w:rsid w:val="004343D8"/>
    <w:rsid w:val="004352C1"/>
    <w:rsid w:val="00436BAF"/>
    <w:rsid w:val="00437461"/>
    <w:rsid w:val="00440425"/>
    <w:rsid w:val="00440C18"/>
    <w:rsid w:val="004413F9"/>
    <w:rsid w:val="00441A38"/>
    <w:rsid w:val="00442D21"/>
    <w:rsid w:val="00442FF3"/>
    <w:rsid w:val="00444D48"/>
    <w:rsid w:val="004456BC"/>
    <w:rsid w:val="00445E99"/>
    <w:rsid w:val="004461D7"/>
    <w:rsid w:val="00446F7A"/>
    <w:rsid w:val="00447DBB"/>
    <w:rsid w:val="00450415"/>
    <w:rsid w:val="00450603"/>
    <w:rsid w:val="00451474"/>
    <w:rsid w:val="00451C40"/>
    <w:rsid w:val="00451FDE"/>
    <w:rsid w:val="0045206D"/>
    <w:rsid w:val="00452104"/>
    <w:rsid w:val="0045489F"/>
    <w:rsid w:val="004551A0"/>
    <w:rsid w:val="00455E39"/>
    <w:rsid w:val="00455F59"/>
    <w:rsid w:val="004566B9"/>
    <w:rsid w:val="00456E3A"/>
    <w:rsid w:val="00460304"/>
    <w:rsid w:val="004605AE"/>
    <w:rsid w:val="00460D4B"/>
    <w:rsid w:val="00461124"/>
    <w:rsid w:val="004637A0"/>
    <w:rsid w:val="00463909"/>
    <w:rsid w:val="004643C4"/>
    <w:rsid w:val="00464450"/>
    <w:rsid w:val="00465572"/>
    <w:rsid w:val="004656FF"/>
    <w:rsid w:val="00465F80"/>
    <w:rsid w:val="00466005"/>
    <w:rsid w:val="0046666C"/>
    <w:rsid w:val="0046698B"/>
    <w:rsid w:val="00470B82"/>
    <w:rsid w:val="00471B99"/>
    <w:rsid w:val="00473B9A"/>
    <w:rsid w:val="00473DDB"/>
    <w:rsid w:val="00474DED"/>
    <w:rsid w:val="00475407"/>
    <w:rsid w:val="00475E00"/>
    <w:rsid w:val="00476ECB"/>
    <w:rsid w:val="004772C9"/>
    <w:rsid w:val="00480552"/>
    <w:rsid w:val="00480572"/>
    <w:rsid w:val="00480B02"/>
    <w:rsid w:val="00480E6B"/>
    <w:rsid w:val="004811B0"/>
    <w:rsid w:val="00482298"/>
    <w:rsid w:val="00482BF7"/>
    <w:rsid w:val="00483F79"/>
    <w:rsid w:val="00484892"/>
    <w:rsid w:val="00485100"/>
    <w:rsid w:val="0048576C"/>
    <w:rsid w:val="00485CC3"/>
    <w:rsid w:val="0048601E"/>
    <w:rsid w:val="004863E5"/>
    <w:rsid w:val="0048690F"/>
    <w:rsid w:val="0048701A"/>
    <w:rsid w:val="00487D4F"/>
    <w:rsid w:val="004905D2"/>
    <w:rsid w:val="004913FE"/>
    <w:rsid w:val="00491FEB"/>
    <w:rsid w:val="0049268C"/>
    <w:rsid w:val="00492A25"/>
    <w:rsid w:val="00493597"/>
    <w:rsid w:val="00493900"/>
    <w:rsid w:val="0049395C"/>
    <w:rsid w:val="004939D4"/>
    <w:rsid w:val="004942BF"/>
    <w:rsid w:val="00495C85"/>
    <w:rsid w:val="00496A49"/>
    <w:rsid w:val="00496D8F"/>
    <w:rsid w:val="00497CB8"/>
    <w:rsid w:val="004A0632"/>
    <w:rsid w:val="004A0B11"/>
    <w:rsid w:val="004A27E3"/>
    <w:rsid w:val="004A35B2"/>
    <w:rsid w:val="004A3BB5"/>
    <w:rsid w:val="004A70A8"/>
    <w:rsid w:val="004A7913"/>
    <w:rsid w:val="004B067F"/>
    <w:rsid w:val="004B0836"/>
    <w:rsid w:val="004B0B00"/>
    <w:rsid w:val="004B3B6D"/>
    <w:rsid w:val="004B51DC"/>
    <w:rsid w:val="004B5209"/>
    <w:rsid w:val="004C0721"/>
    <w:rsid w:val="004C2AC4"/>
    <w:rsid w:val="004C2DB4"/>
    <w:rsid w:val="004C3E03"/>
    <w:rsid w:val="004C4274"/>
    <w:rsid w:val="004C4346"/>
    <w:rsid w:val="004C5293"/>
    <w:rsid w:val="004C61DA"/>
    <w:rsid w:val="004C6780"/>
    <w:rsid w:val="004C76BA"/>
    <w:rsid w:val="004C7A61"/>
    <w:rsid w:val="004D0814"/>
    <w:rsid w:val="004D0842"/>
    <w:rsid w:val="004D1A88"/>
    <w:rsid w:val="004D206B"/>
    <w:rsid w:val="004D31E9"/>
    <w:rsid w:val="004D3CB4"/>
    <w:rsid w:val="004D3D89"/>
    <w:rsid w:val="004D5693"/>
    <w:rsid w:val="004D6CF2"/>
    <w:rsid w:val="004E062E"/>
    <w:rsid w:val="004E2ADD"/>
    <w:rsid w:val="004E2C4B"/>
    <w:rsid w:val="004E305B"/>
    <w:rsid w:val="004E46A3"/>
    <w:rsid w:val="004E4D7C"/>
    <w:rsid w:val="004E61D7"/>
    <w:rsid w:val="004E75EB"/>
    <w:rsid w:val="004E76F0"/>
    <w:rsid w:val="004F0E1C"/>
    <w:rsid w:val="004F158D"/>
    <w:rsid w:val="004F4DC6"/>
    <w:rsid w:val="004F6E0B"/>
    <w:rsid w:val="00500837"/>
    <w:rsid w:val="00501D62"/>
    <w:rsid w:val="005027D4"/>
    <w:rsid w:val="00502BA7"/>
    <w:rsid w:val="00502CBE"/>
    <w:rsid w:val="00503FA9"/>
    <w:rsid w:val="005042FC"/>
    <w:rsid w:val="0050487B"/>
    <w:rsid w:val="00504D54"/>
    <w:rsid w:val="00504FBC"/>
    <w:rsid w:val="00505851"/>
    <w:rsid w:val="00507D30"/>
    <w:rsid w:val="00510C5C"/>
    <w:rsid w:val="00511987"/>
    <w:rsid w:val="00511AE8"/>
    <w:rsid w:val="005137A3"/>
    <w:rsid w:val="00513FC7"/>
    <w:rsid w:val="005155CD"/>
    <w:rsid w:val="005170BE"/>
    <w:rsid w:val="00517513"/>
    <w:rsid w:val="00520E08"/>
    <w:rsid w:val="00521E23"/>
    <w:rsid w:val="00525A46"/>
    <w:rsid w:val="00525B55"/>
    <w:rsid w:val="00525CA0"/>
    <w:rsid w:val="00525D86"/>
    <w:rsid w:val="00526141"/>
    <w:rsid w:val="005264F9"/>
    <w:rsid w:val="0052724E"/>
    <w:rsid w:val="00527E37"/>
    <w:rsid w:val="005306A9"/>
    <w:rsid w:val="005312EB"/>
    <w:rsid w:val="00533B2D"/>
    <w:rsid w:val="00533B67"/>
    <w:rsid w:val="00533F3A"/>
    <w:rsid w:val="00534796"/>
    <w:rsid w:val="0053479B"/>
    <w:rsid w:val="00534DE3"/>
    <w:rsid w:val="00534ECE"/>
    <w:rsid w:val="005350C3"/>
    <w:rsid w:val="00535EFE"/>
    <w:rsid w:val="005364C3"/>
    <w:rsid w:val="005367B9"/>
    <w:rsid w:val="00537044"/>
    <w:rsid w:val="005370DA"/>
    <w:rsid w:val="00537E2F"/>
    <w:rsid w:val="005400E3"/>
    <w:rsid w:val="00540E6F"/>
    <w:rsid w:val="0054261D"/>
    <w:rsid w:val="00542C4F"/>
    <w:rsid w:val="0054335C"/>
    <w:rsid w:val="00543650"/>
    <w:rsid w:val="00543786"/>
    <w:rsid w:val="00544C4F"/>
    <w:rsid w:val="00545259"/>
    <w:rsid w:val="00546060"/>
    <w:rsid w:val="00546977"/>
    <w:rsid w:val="00546C7A"/>
    <w:rsid w:val="00546F13"/>
    <w:rsid w:val="00550CD0"/>
    <w:rsid w:val="005512B0"/>
    <w:rsid w:val="00551B57"/>
    <w:rsid w:val="005527B7"/>
    <w:rsid w:val="005531FD"/>
    <w:rsid w:val="00553861"/>
    <w:rsid w:val="00553D96"/>
    <w:rsid w:val="00553F33"/>
    <w:rsid w:val="00554306"/>
    <w:rsid w:val="0055443C"/>
    <w:rsid w:val="0055447B"/>
    <w:rsid w:val="0055457D"/>
    <w:rsid w:val="005567A6"/>
    <w:rsid w:val="00556C8D"/>
    <w:rsid w:val="00557234"/>
    <w:rsid w:val="00557240"/>
    <w:rsid w:val="005572DF"/>
    <w:rsid w:val="00562F23"/>
    <w:rsid w:val="00563731"/>
    <w:rsid w:val="00563780"/>
    <w:rsid w:val="005651F5"/>
    <w:rsid w:val="00565318"/>
    <w:rsid w:val="00565664"/>
    <w:rsid w:val="005659E9"/>
    <w:rsid w:val="00566F58"/>
    <w:rsid w:val="00567752"/>
    <w:rsid w:val="00567AC6"/>
    <w:rsid w:val="00567AF0"/>
    <w:rsid w:val="00567C08"/>
    <w:rsid w:val="00570AE1"/>
    <w:rsid w:val="00571099"/>
    <w:rsid w:val="0057109F"/>
    <w:rsid w:val="005715A0"/>
    <w:rsid w:val="005716DB"/>
    <w:rsid w:val="00571A5A"/>
    <w:rsid w:val="00572F92"/>
    <w:rsid w:val="00573176"/>
    <w:rsid w:val="00573C85"/>
    <w:rsid w:val="00575920"/>
    <w:rsid w:val="00580622"/>
    <w:rsid w:val="00580695"/>
    <w:rsid w:val="005808E1"/>
    <w:rsid w:val="005823AE"/>
    <w:rsid w:val="00582B7C"/>
    <w:rsid w:val="0058394B"/>
    <w:rsid w:val="00584CC7"/>
    <w:rsid w:val="00584D74"/>
    <w:rsid w:val="00584E4F"/>
    <w:rsid w:val="005851ED"/>
    <w:rsid w:val="005878A7"/>
    <w:rsid w:val="00587AD6"/>
    <w:rsid w:val="00591FA9"/>
    <w:rsid w:val="005924A6"/>
    <w:rsid w:val="00593754"/>
    <w:rsid w:val="0059381E"/>
    <w:rsid w:val="00593B24"/>
    <w:rsid w:val="00594B23"/>
    <w:rsid w:val="005955DB"/>
    <w:rsid w:val="0059562E"/>
    <w:rsid w:val="00596E6F"/>
    <w:rsid w:val="00596E74"/>
    <w:rsid w:val="00596FEB"/>
    <w:rsid w:val="0059731C"/>
    <w:rsid w:val="005A017F"/>
    <w:rsid w:val="005A1BD2"/>
    <w:rsid w:val="005A1C07"/>
    <w:rsid w:val="005A1C2A"/>
    <w:rsid w:val="005A2FE3"/>
    <w:rsid w:val="005A331E"/>
    <w:rsid w:val="005A381F"/>
    <w:rsid w:val="005A4C8B"/>
    <w:rsid w:val="005A7288"/>
    <w:rsid w:val="005A77E9"/>
    <w:rsid w:val="005A78CD"/>
    <w:rsid w:val="005B0404"/>
    <w:rsid w:val="005B12E7"/>
    <w:rsid w:val="005B221E"/>
    <w:rsid w:val="005B489A"/>
    <w:rsid w:val="005B65A1"/>
    <w:rsid w:val="005B735B"/>
    <w:rsid w:val="005C0005"/>
    <w:rsid w:val="005C0845"/>
    <w:rsid w:val="005C0AB6"/>
    <w:rsid w:val="005C0FB6"/>
    <w:rsid w:val="005C103B"/>
    <w:rsid w:val="005C18DF"/>
    <w:rsid w:val="005C1C7A"/>
    <w:rsid w:val="005C425A"/>
    <w:rsid w:val="005C47B2"/>
    <w:rsid w:val="005C4B78"/>
    <w:rsid w:val="005C53E9"/>
    <w:rsid w:val="005C5602"/>
    <w:rsid w:val="005C6137"/>
    <w:rsid w:val="005C624F"/>
    <w:rsid w:val="005C7E6A"/>
    <w:rsid w:val="005D0967"/>
    <w:rsid w:val="005D0B69"/>
    <w:rsid w:val="005D181E"/>
    <w:rsid w:val="005D253F"/>
    <w:rsid w:val="005D28F8"/>
    <w:rsid w:val="005D3637"/>
    <w:rsid w:val="005D3D50"/>
    <w:rsid w:val="005D4330"/>
    <w:rsid w:val="005D5303"/>
    <w:rsid w:val="005D6209"/>
    <w:rsid w:val="005D62B7"/>
    <w:rsid w:val="005D7BC0"/>
    <w:rsid w:val="005D7C6F"/>
    <w:rsid w:val="005E0138"/>
    <w:rsid w:val="005E1C98"/>
    <w:rsid w:val="005E1FE7"/>
    <w:rsid w:val="005E30C0"/>
    <w:rsid w:val="005E3CDD"/>
    <w:rsid w:val="005E3E15"/>
    <w:rsid w:val="005E4277"/>
    <w:rsid w:val="005E5BE7"/>
    <w:rsid w:val="005E6234"/>
    <w:rsid w:val="005E6E31"/>
    <w:rsid w:val="005E7702"/>
    <w:rsid w:val="005F0884"/>
    <w:rsid w:val="005F10D8"/>
    <w:rsid w:val="005F1A6E"/>
    <w:rsid w:val="005F2DA9"/>
    <w:rsid w:val="005F3DA7"/>
    <w:rsid w:val="005F5FCF"/>
    <w:rsid w:val="005F675D"/>
    <w:rsid w:val="006003CD"/>
    <w:rsid w:val="006018FB"/>
    <w:rsid w:val="00601CCE"/>
    <w:rsid w:val="006020EC"/>
    <w:rsid w:val="00602376"/>
    <w:rsid w:val="006023F4"/>
    <w:rsid w:val="00602F4D"/>
    <w:rsid w:val="00603319"/>
    <w:rsid w:val="00603E06"/>
    <w:rsid w:val="0060467E"/>
    <w:rsid w:val="006061AB"/>
    <w:rsid w:val="00606759"/>
    <w:rsid w:val="00607538"/>
    <w:rsid w:val="00607F92"/>
    <w:rsid w:val="006114F9"/>
    <w:rsid w:val="0061152B"/>
    <w:rsid w:val="0061165D"/>
    <w:rsid w:val="0061384F"/>
    <w:rsid w:val="00613F4B"/>
    <w:rsid w:val="006149B0"/>
    <w:rsid w:val="00614E7D"/>
    <w:rsid w:val="006154C6"/>
    <w:rsid w:val="006159DF"/>
    <w:rsid w:val="0061659F"/>
    <w:rsid w:val="00616E41"/>
    <w:rsid w:val="006173EE"/>
    <w:rsid w:val="006232A1"/>
    <w:rsid w:val="006232F7"/>
    <w:rsid w:val="006234A0"/>
    <w:rsid w:val="00624849"/>
    <w:rsid w:val="00624D60"/>
    <w:rsid w:val="00625C25"/>
    <w:rsid w:val="00626C22"/>
    <w:rsid w:val="0062767D"/>
    <w:rsid w:val="006310BE"/>
    <w:rsid w:val="006311FD"/>
    <w:rsid w:val="00632DC7"/>
    <w:rsid w:val="00633661"/>
    <w:rsid w:val="006346C6"/>
    <w:rsid w:val="00634C17"/>
    <w:rsid w:val="00636329"/>
    <w:rsid w:val="00636559"/>
    <w:rsid w:val="006366C4"/>
    <w:rsid w:val="00636C1B"/>
    <w:rsid w:val="006371F4"/>
    <w:rsid w:val="006373C7"/>
    <w:rsid w:val="006406B6"/>
    <w:rsid w:val="00642AA6"/>
    <w:rsid w:val="0064406F"/>
    <w:rsid w:val="006441F0"/>
    <w:rsid w:val="0064456F"/>
    <w:rsid w:val="006455AD"/>
    <w:rsid w:val="00645BC6"/>
    <w:rsid w:val="00645D7D"/>
    <w:rsid w:val="00645D97"/>
    <w:rsid w:val="006460CC"/>
    <w:rsid w:val="0064699B"/>
    <w:rsid w:val="00647324"/>
    <w:rsid w:val="006477BD"/>
    <w:rsid w:val="00647989"/>
    <w:rsid w:val="006509A9"/>
    <w:rsid w:val="006511B7"/>
    <w:rsid w:val="006512BB"/>
    <w:rsid w:val="006515D2"/>
    <w:rsid w:val="00651768"/>
    <w:rsid w:val="00651C47"/>
    <w:rsid w:val="00652633"/>
    <w:rsid w:val="00652973"/>
    <w:rsid w:val="006538A4"/>
    <w:rsid w:val="00653E19"/>
    <w:rsid w:val="0065408A"/>
    <w:rsid w:val="00654E2D"/>
    <w:rsid w:val="0065542E"/>
    <w:rsid w:val="006559EC"/>
    <w:rsid w:val="00655A83"/>
    <w:rsid w:val="006566D9"/>
    <w:rsid w:val="00656BEA"/>
    <w:rsid w:val="00657D70"/>
    <w:rsid w:val="00663669"/>
    <w:rsid w:val="00665ECF"/>
    <w:rsid w:val="00667F9C"/>
    <w:rsid w:val="006712E7"/>
    <w:rsid w:val="0067270D"/>
    <w:rsid w:val="00672A10"/>
    <w:rsid w:val="006740BD"/>
    <w:rsid w:val="00675496"/>
    <w:rsid w:val="006757C8"/>
    <w:rsid w:val="00675D3D"/>
    <w:rsid w:val="0067664C"/>
    <w:rsid w:val="0067709B"/>
    <w:rsid w:val="00677796"/>
    <w:rsid w:val="00677C11"/>
    <w:rsid w:val="00677F17"/>
    <w:rsid w:val="00680144"/>
    <w:rsid w:val="00680A18"/>
    <w:rsid w:val="0068159A"/>
    <w:rsid w:val="006827CD"/>
    <w:rsid w:val="0068302C"/>
    <w:rsid w:val="0068390B"/>
    <w:rsid w:val="00683FA2"/>
    <w:rsid w:val="00687139"/>
    <w:rsid w:val="0068713B"/>
    <w:rsid w:val="006875AB"/>
    <w:rsid w:val="00687687"/>
    <w:rsid w:val="00687A63"/>
    <w:rsid w:val="00687C87"/>
    <w:rsid w:val="00687D47"/>
    <w:rsid w:val="0069007D"/>
    <w:rsid w:val="00690C10"/>
    <w:rsid w:val="00691ABB"/>
    <w:rsid w:val="00691D10"/>
    <w:rsid w:val="0069277D"/>
    <w:rsid w:val="006938E9"/>
    <w:rsid w:val="006959AC"/>
    <w:rsid w:val="00695C9A"/>
    <w:rsid w:val="00695E42"/>
    <w:rsid w:val="00696B7B"/>
    <w:rsid w:val="00697074"/>
    <w:rsid w:val="00697746"/>
    <w:rsid w:val="006A0411"/>
    <w:rsid w:val="006A2AC4"/>
    <w:rsid w:val="006A2ACF"/>
    <w:rsid w:val="006A2BCE"/>
    <w:rsid w:val="006A31F3"/>
    <w:rsid w:val="006A33AE"/>
    <w:rsid w:val="006A38F2"/>
    <w:rsid w:val="006A3F43"/>
    <w:rsid w:val="006A4E08"/>
    <w:rsid w:val="006A64F1"/>
    <w:rsid w:val="006A66B2"/>
    <w:rsid w:val="006A692A"/>
    <w:rsid w:val="006A6C52"/>
    <w:rsid w:val="006A7CAF"/>
    <w:rsid w:val="006B0992"/>
    <w:rsid w:val="006B1244"/>
    <w:rsid w:val="006B1D62"/>
    <w:rsid w:val="006B1E0D"/>
    <w:rsid w:val="006B2DC5"/>
    <w:rsid w:val="006B3057"/>
    <w:rsid w:val="006B37D8"/>
    <w:rsid w:val="006B3A42"/>
    <w:rsid w:val="006B3BB4"/>
    <w:rsid w:val="006B4092"/>
    <w:rsid w:val="006B417E"/>
    <w:rsid w:val="006B562B"/>
    <w:rsid w:val="006B6195"/>
    <w:rsid w:val="006B6E2C"/>
    <w:rsid w:val="006B79B1"/>
    <w:rsid w:val="006C030C"/>
    <w:rsid w:val="006C083B"/>
    <w:rsid w:val="006C1E64"/>
    <w:rsid w:val="006C26C6"/>
    <w:rsid w:val="006C2A2C"/>
    <w:rsid w:val="006C38BE"/>
    <w:rsid w:val="006C3918"/>
    <w:rsid w:val="006C48D5"/>
    <w:rsid w:val="006C594E"/>
    <w:rsid w:val="006C7C41"/>
    <w:rsid w:val="006D0208"/>
    <w:rsid w:val="006D04A2"/>
    <w:rsid w:val="006D0B01"/>
    <w:rsid w:val="006D0C39"/>
    <w:rsid w:val="006D10D9"/>
    <w:rsid w:val="006D2274"/>
    <w:rsid w:val="006D2F04"/>
    <w:rsid w:val="006D3D9D"/>
    <w:rsid w:val="006D402C"/>
    <w:rsid w:val="006D4E2C"/>
    <w:rsid w:val="006D5137"/>
    <w:rsid w:val="006D53EF"/>
    <w:rsid w:val="006D5513"/>
    <w:rsid w:val="006D5AB4"/>
    <w:rsid w:val="006D5D81"/>
    <w:rsid w:val="006D685A"/>
    <w:rsid w:val="006D6E11"/>
    <w:rsid w:val="006D75B5"/>
    <w:rsid w:val="006D7783"/>
    <w:rsid w:val="006D7A03"/>
    <w:rsid w:val="006D7D91"/>
    <w:rsid w:val="006E0D7A"/>
    <w:rsid w:val="006E0E8F"/>
    <w:rsid w:val="006E1E69"/>
    <w:rsid w:val="006E1FF8"/>
    <w:rsid w:val="006E2013"/>
    <w:rsid w:val="006E2727"/>
    <w:rsid w:val="006E2B25"/>
    <w:rsid w:val="006E32FE"/>
    <w:rsid w:val="006E35E1"/>
    <w:rsid w:val="006E4427"/>
    <w:rsid w:val="006E4B79"/>
    <w:rsid w:val="006E4C48"/>
    <w:rsid w:val="006E4DAB"/>
    <w:rsid w:val="006E4F74"/>
    <w:rsid w:val="006E6BB7"/>
    <w:rsid w:val="006E6D14"/>
    <w:rsid w:val="006E7796"/>
    <w:rsid w:val="006F0909"/>
    <w:rsid w:val="006F1385"/>
    <w:rsid w:val="006F3FB1"/>
    <w:rsid w:val="006F42C1"/>
    <w:rsid w:val="006F4C8E"/>
    <w:rsid w:val="006F4EB5"/>
    <w:rsid w:val="006F502C"/>
    <w:rsid w:val="006F5608"/>
    <w:rsid w:val="006F6CE2"/>
    <w:rsid w:val="006F6D22"/>
    <w:rsid w:val="006F799B"/>
    <w:rsid w:val="006F7AD2"/>
    <w:rsid w:val="00700428"/>
    <w:rsid w:val="00700B86"/>
    <w:rsid w:val="0070116F"/>
    <w:rsid w:val="00701300"/>
    <w:rsid w:val="007019C3"/>
    <w:rsid w:val="0070270D"/>
    <w:rsid w:val="00704A98"/>
    <w:rsid w:val="00704EF7"/>
    <w:rsid w:val="00705485"/>
    <w:rsid w:val="00705FB9"/>
    <w:rsid w:val="0070609E"/>
    <w:rsid w:val="0070633C"/>
    <w:rsid w:val="007065D6"/>
    <w:rsid w:val="00706FFA"/>
    <w:rsid w:val="007079FB"/>
    <w:rsid w:val="00710F9A"/>
    <w:rsid w:val="007111F1"/>
    <w:rsid w:val="00711585"/>
    <w:rsid w:val="00711BB6"/>
    <w:rsid w:val="007124C8"/>
    <w:rsid w:val="00712972"/>
    <w:rsid w:val="00712FCC"/>
    <w:rsid w:val="007140D8"/>
    <w:rsid w:val="00714B29"/>
    <w:rsid w:val="00715B5C"/>
    <w:rsid w:val="007163A8"/>
    <w:rsid w:val="00716EBE"/>
    <w:rsid w:val="0072108E"/>
    <w:rsid w:val="00721C9D"/>
    <w:rsid w:val="007222F6"/>
    <w:rsid w:val="00722817"/>
    <w:rsid w:val="007232C5"/>
    <w:rsid w:val="00723B55"/>
    <w:rsid w:val="00724D7A"/>
    <w:rsid w:val="00725B00"/>
    <w:rsid w:val="00725B1B"/>
    <w:rsid w:val="007267D4"/>
    <w:rsid w:val="00727A7F"/>
    <w:rsid w:val="00727EEA"/>
    <w:rsid w:val="00727EFE"/>
    <w:rsid w:val="0073142C"/>
    <w:rsid w:val="0073198C"/>
    <w:rsid w:val="007328CC"/>
    <w:rsid w:val="00732F21"/>
    <w:rsid w:val="00733137"/>
    <w:rsid w:val="0073386E"/>
    <w:rsid w:val="00733990"/>
    <w:rsid w:val="00733C63"/>
    <w:rsid w:val="00733FB2"/>
    <w:rsid w:val="00734FDF"/>
    <w:rsid w:val="00735E34"/>
    <w:rsid w:val="0073617C"/>
    <w:rsid w:val="00737FCE"/>
    <w:rsid w:val="00740117"/>
    <w:rsid w:val="007411A0"/>
    <w:rsid w:val="0074168D"/>
    <w:rsid w:val="0074337E"/>
    <w:rsid w:val="00744185"/>
    <w:rsid w:val="007443F3"/>
    <w:rsid w:val="00744828"/>
    <w:rsid w:val="00746816"/>
    <w:rsid w:val="007479A0"/>
    <w:rsid w:val="00747C9F"/>
    <w:rsid w:val="007521EC"/>
    <w:rsid w:val="0075230B"/>
    <w:rsid w:val="007540D7"/>
    <w:rsid w:val="00754461"/>
    <w:rsid w:val="00754D1C"/>
    <w:rsid w:val="00754E80"/>
    <w:rsid w:val="00756109"/>
    <w:rsid w:val="007574D7"/>
    <w:rsid w:val="0076086B"/>
    <w:rsid w:val="0076112C"/>
    <w:rsid w:val="0076115A"/>
    <w:rsid w:val="00762774"/>
    <w:rsid w:val="007632B8"/>
    <w:rsid w:val="00763F43"/>
    <w:rsid w:val="0076486E"/>
    <w:rsid w:val="007653DA"/>
    <w:rsid w:val="007656E9"/>
    <w:rsid w:val="00766188"/>
    <w:rsid w:val="00766369"/>
    <w:rsid w:val="00766A8D"/>
    <w:rsid w:val="00766E59"/>
    <w:rsid w:val="00767869"/>
    <w:rsid w:val="00767AC3"/>
    <w:rsid w:val="0077036D"/>
    <w:rsid w:val="0077052B"/>
    <w:rsid w:val="00770E3F"/>
    <w:rsid w:val="00770FF0"/>
    <w:rsid w:val="007719D3"/>
    <w:rsid w:val="00771F2C"/>
    <w:rsid w:val="00771F3F"/>
    <w:rsid w:val="0077225E"/>
    <w:rsid w:val="00772C87"/>
    <w:rsid w:val="0077384B"/>
    <w:rsid w:val="00774706"/>
    <w:rsid w:val="0077490A"/>
    <w:rsid w:val="007758B3"/>
    <w:rsid w:val="00775CA6"/>
    <w:rsid w:val="0077786A"/>
    <w:rsid w:val="00777CB8"/>
    <w:rsid w:val="007807D7"/>
    <w:rsid w:val="00780F6B"/>
    <w:rsid w:val="00781205"/>
    <w:rsid w:val="00783C85"/>
    <w:rsid w:val="007840B3"/>
    <w:rsid w:val="007844B6"/>
    <w:rsid w:val="00784A72"/>
    <w:rsid w:val="00785B3E"/>
    <w:rsid w:val="00786B49"/>
    <w:rsid w:val="00787292"/>
    <w:rsid w:val="00790777"/>
    <w:rsid w:val="00791309"/>
    <w:rsid w:val="00792484"/>
    <w:rsid w:val="00793F5C"/>
    <w:rsid w:val="00794B6A"/>
    <w:rsid w:val="00794C21"/>
    <w:rsid w:val="00797595"/>
    <w:rsid w:val="00797787"/>
    <w:rsid w:val="007A0971"/>
    <w:rsid w:val="007A0991"/>
    <w:rsid w:val="007A26CC"/>
    <w:rsid w:val="007A2CB2"/>
    <w:rsid w:val="007A35B6"/>
    <w:rsid w:val="007A39F2"/>
    <w:rsid w:val="007A4087"/>
    <w:rsid w:val="007A47F0"/>
    <w:rsid w:val="007A5F88"/>
    <w:rsid w:val="007A5FFC"/>
    <w:rsid w:val="007A6486"/>
    <w:rsid w:val="007A6B50"/>
    <w:rsid w:val="007B18C9"/>
    <w:rsid w:val="007B2046"/>
    <w:rsid w:val="007B2B6C"/>
    <w:rsid w:val="007B2D53"/>
    <w:rsid w:val="007B3BC5"/>
    <w:rsid w:val="007B5D90"/>
    <w:rsid w:val="007B64D8"/>
    <w:rsid w:val="007B7054"/>
    <w:rsid w:val="007C023A"/>
    <w:rsid w:val="007C03A3"/>
    <w:rsid w:val="007C0DF8"/>
    <w:rsid w:val="007C1A10"/>
    <w:rsid w:val="007C1C68"/>
    <w:rsid w:val="007C210C"/>
    <w:rsid w:val="007C241C"/>
    <w:rsid w:val="007C2E59"/>
    <w:rsid w:val="007C3291"/>
    <w:rsid w:val="007C5E59"/>
    <w:rsid w:val="007C61EC"/>
    <w:rsid w:val="007C6B72"/>
    <w:rsid w:val="007C6FAE"/>
    <w:rsid w:val="007C712F"/>
    <w:rsid w:val="007C71C2"/>
    <w:rsid w:val="007D0821"/>
    <w:rsid w:val="007D0F89"/>
    <w:rsid w:val="007D119A"/>
    <w:rsid w:val="007D1964"/>
    <w:rsid w:val="007D2B85"/>
    <w:rsid w:val="007D2B93"/>
    <w:rsid w:val="007D39EA"/>
    <w:rsid w:val="007D4702"/>
    <w:rsid w:val="007D47BC"/>
    <w:rsid w:val="007D5065"/>
    <w:rsid w:val="007D518E"/>
    <w:rsid w:val="007D5920"/>
    <w:rsid w:val="007E0202"/>
    <w:rsid w:val="007E0829"/>
    <w:rsid w:val="007E094E"/>
    <w:rsid w:val="007E0C61"/>
    <w:rsid w:val="007E1429"/>
    <w:rsid w:val="007E17D1"/>
    <w:rsid w:val="007E2D96"/>
    <w:rsid w:val="007E4405"/>
    <w:rsid w:val="007E574C"/>
    <w:rsid w:val="007E5D68"/>
    <w:rsid w:val="007E6431"/>
    <w:rsid w:val="007E783B"/>
    <w:rsid w:val="007E7986"/>
    <w:rsid w:val="007E7A29"/>
    <w:rsid w:val="007F183B"/>
    <w:rsid w:val="007F25F1"/>
    <w:rsid w:val="007F2927"/>
    <w:rsid w:val="007F3124"/>
    <w:rsid w:val="007F4A00"/>
    <w:rsid w:val="007F50CC"/>
    <w:rsid w:val="007F5BFB"/>
    <w:rsid w:val="007F61F3"/>
    <w:rsid w:val="007F7B63"/>
    <w:rsid w:val="007F7B91"/>
    <w:rsid w:val="00800518"/>
    <w:rsid w:val="008018D0"/>
    <w:rsid w:val="00802AA4"/>
    <w:rsid w:val="008035DF"/>
    <w:rsid w:val="00803926"/>
    <w:rsid w:val="00804622"/>
    <w:rsid w:val="00805471"/>
    <w:rsid w:val="008055B0"/>
    <w:rsid w:val="00806521"/>
    <w:rsid w:val="0080653E"/>
    <w:rsid w:val="0080663B"/>
    <w:rsid w:val="00806E74"/>
    <w:rsid w:val="0080716E"/>
    <w:rsid w:val="008076A2"/>
    <w:rsid w:val="008079DC"/>
    <w:rsid w:val="00807E19"/>
    <w:rsid w:val="00807E42"/>
    <w:rsid w:val="00810A73"/>
    <w:rsid w:val="00811276"/>
    <w:rsid w:val="00811F07"/>
    <w:rsid w:val="00812639"/>
    <w:rsid w:val="008126D0"/>
    <w:rsid w:val="00812791"/>
    <w:rsid w:val="00813B31"/>
    <w:rsid w:val="00814158"/>
    <w:rsid w:val="00814DDE"/>
    <w:rsid w:val="00814ED0"/>
    <w:rsid w:val="00815C4E"/>
    <w:rsid w:val="00815E1C"/>
    <w:rsid w:val="008167C5"/>
    <w:rsid w:val="00817238"/>
    <w:rsid w:val="00817BED"/>
    <w:rsid w:val="00817C20"/>
    <w:rsid w:val="0082088A"/>
    <w:rsid w:val="0082110B"/>
    <w:rsid w:val="00821EF8"/>
    <w:rsid w:val="00822510"/>
    <w:rsid w:val="0082294D"/>
    <w:rsid w:val="008235A5"/>
    <w:rsid w:val="008237C8"/>
    <w:rsid w:val="0082451E"/>
    <w:rsid w:val="00825452"/>
    <w:rsid w:val="00825D8E"/>
    <w:rsid w:val="008264B6"/>
    <w:rsid w:val="00826C1F"/>
    <w:rsid w:val="00827693"/>
    <w:rsid w:val="00827942"/>
    <w:rsid w:val="00831768"/>
    <w:rsid w:val="00831A38"/>
    <w:rsid w:val="008326E9"/>
    <w:rsid w:val="00832B5B"/>
    <w:rsid w:val="00832BF2"/>
    <w:rsid w:val="00832FE5"/>
    <w:rsid w:val="00833632"/>
    <w:rsid w:val="0083477D"/>
    <w:rsid w:val="00834AE6"/>
    <w:rsid w:val="00835CB0"/>
    <w:rsid w:val="00836238"/>
    <w:rsid w:val="00836567"/>
    <w:rsid w:val="0083690D"/>
    <w:rsid w:val="00836F63"/>
    <w:rsid w:val="008371E6"/>
    <w:rsid w:val="008372A7"/>
    <w:rsid w:val="0083778E"/>
    <w:rsid w:val="00841BAB"/>
    <w:rsid w:val="008434BE"/>
    <w:rsid w:val="00846007"/>
    <w:rsid w:val="0084672C"/>
    <w:rsid w:val="00846C3A"/>
    <w:rsid w:val="008508B2"/>
    <w:rsid w:val="00850EFC"/>
    <w:rsid w:val="008513D9"/>
    <w:rsid w:val="00852A05"/>
    <w:rsid w:val="00853207"/>
    <w:rsid w:val="008546DD"/>
    <w:rsid w:val="00854E8E"/>
    <w:rsid w:val="0085588A"/>
    <w:rsid w:val="008559B5"/>
    <w:rsid w:val="008559F1"/>
    <w:rsid w:val="00855C38"/>
    <w:rsid w:val="00855DBF"/>
    <w:rsid w:val="008560CF"/>
    <w:rsid w:val="0085652B"/>
    <w:rsid w:val="00856E56"/>
    <w:rsid w:val="008576D3"/>
    <w:rsid w:val="00857740"/>
    <w:rsid w:val="00860FEC"/>
    <w:rsid w:val="008634B9"/>
    <w:rsid w:val="00863813"/>
    <w:rsid w:val="00863C35"/>
    <w:rsid w:val="0086461F"/>
    <w:rsid w:val="00864B4A"/>
    <w:rsid w:val="0086568D"/>
    <w:rsid w:val="008668E8"/>
    <w:rsid w:val="00867CB2"/>
    <w:rsid w:val="00867E19"/>
    <w:rsid w:val="00870449"/>
    <w:rsid w:val="008713EC"/>
    <w:rsid w:val="008716A4"/>
    <w:rsid w:val="00872935"/>
    <w:rsid w:val="0087314C"/>
    <w:rsid w:val="008753B0"/>
    <w:rsid w:val="00875F93"/>
    <w:rsid w:val="008765F2"/>
    <w:rsid w:val="00882840"/>
    <w:rsid w:val="0088391D"/>
    <w:rsid w:val="00883B25"/>
    <w:rsid w:val="00883CC1"/>
    <w:rsid w:val="00884238"/>
    <w:rsid w:val="008848C5"/>
    <w:rsid w:val="00884AC0"/>
    <w:rsid w:val="008850B5"/>
    <w:rsid w:val="0088651E"/>
    <w:rsid w:val="0088658E"/>
    <w:rsid w:val="008872CF"/>
    <w:rsid w:val="00887481"/>
    <w:rsid w:val="00887D81"/>
    <w:rsid w:val="008910C2"/>
    <w:rsid w:val="0089156D"/>
    <w:rsid w:val="0089179F"/>
    <w:rsid w:val="00893079"/>
    <w:rsid w:val="0089514F"/>
    <w:rsid w:val="00895597"/>
    <w:rsid w:val="00895D48"/>
    <w:rsid w:val="008965D2"/>
    <w:rsid w:val="008965DA"/>
    <w:rsid w:val="00896777"/>
    <w:rsid w:val="00897576"/>
    <w:rsid w:val="008975A7"/>
    <w:rsid w:val="00897749"/>
    <w:rsid w:val="00897B64"/>
    <w:rsid w:val="00897CC9"/>
    <w:rsid w:val="00897EB7"/>
    <w:rsid w:val="008A13D2"/>
    <w:rsid w:val="008A16C7"/>
    <w:rsid w:val="008A16CA"/>
    <w:rsid w:val="008A16F3"/>
    <w:rsid w:val="008A2193"/>
    <w:rsid w:val="008A2721"/>
    <w:rsid w:val="008A2A98"/>
    <w:rsid w:val="008A39EB"/>
    <w:rsid w:val="008A41EA"/>
    <w:rsid w:val="008A4C7B"/>
    <w:rsid w:val="008A5CB6"/>
    <w:rsid w:val="008B08AF"/>
    <w:rsid w:val="008B20E9"/>
    <w:rsid w:val="008B3C58"/>
    <w:rsid w:val="008B44C2"/>
    <w:rsid w:val="008B4564"/>
    <w:rsid w:val="008B642B"/>
    <w:rsid w:val="008B7882"/>
    <w:rsid w:val="008C04E1"/>
    <w:rsid w:val="008C2BF5"/>
    <w:rsid w:val="008C3084"/>
    <w:rsid w:val="008C378A"/>
    <w:rsid w:val="008C3E03"/>
    <w:rsid w:val="008C43F3"/>
    <w:rsid w:val="008C4756"/>
    <w:rsid w:val="008C5642"/>
    <w:rsid w:val="008C623E"/>
    <w:rsid w:val="008C63D5"/>
    <w:rsid w:val="008C7346"/>
    <w:rsid w:val="008D04E2"/>
    <w:rsid w:val="008D08C3"/>
    <w:rsid w:val="008D09DA"/>
    <w:rsid w:val="008D41FF"/>
    <w:rsid w:val="008D4A8B"/>
    <w:rsid w:val="008D5259"/>
    <w:rsid w:val="008D6A13"/>
    <w:rsid w:val="008D7161"/>
    <w:rsid w:val="008D733C"/>
    <w:rsid w:val="008E0A7C"/>
    <w:rsid w:val="008E0B65"/>
    <w:rsid w:val="008E0DD6"/>
    <w:rsid w:val="008E1A2A"/>
    <w:rsid w:val="008E2065"/>
    <w:rsid w:val="008E20C2"/>
    <w:rsid w:val="008E2C70"/>
    <w:rsid w:val="008E2CD0"/>
    <w:rsid w:val="008E30D6"/>
    <w:rsid w:val="008E3345"/>
    <w:rsid w:val="008E448B"/>
    <w:rsid w:val="008E524F"/>
    <w:rsid w:val="008E5457"/>
    <w:rsid w:val="008E6554"/>
    <w:rsid w:val="008E6F11"/>
    <w:rsid w:val="008E761D"/>
    <w:rsid w:val="008F09BB"/>
    <w:rsid w:val="008F0A84"/>
    <w:rsid w:val="008F0AEE"/>
    <w:rsid w:val="008F1C10"/>
    <w:rsid w:val="008F1CAD"/>
    <w:rsid w:val="008F22E1"/>
    <w:rsid w:val="008F27BF"/>
    <w:rsid w:val="008F2898"/>
    <w:rsid w:val="008F294B"/>
    <w:rsid w:val="008F319C"/>
    <w:rsid w:val="008F387C"/>
    <w:rsid w:val="008F3FFE"/>
    <w:rsid w:val="008F46ED"/>
    <w:rsid w:val="008F569C"/>
    <w:rsid w:val="008F5F01"/>
    <w:rsid w:val="008F72F5"/>
    <w:rsid w:val="008F7C61"/>
    <w:rsid w:val="008F7E1E"/>
    <w:rsid w:val="009000C7"/>
    <w:rsid w:val="009004E1"/>
    <w:rsid w:val="00900CE3"/>
    <w:rsid w:val="00901480"/>
    <w:rsid w:val="00901A31"/>
    <w:rsid w:val="009021D0"/>
    <w:rsid w:val="009025B0"/>
    <w:rsid w:val="00902F61"/>
    <w:rsid w:val="009030D8"/>
    <w:rsid w:val="0090372A"/>
    <w:rsid w:val="009039EE"/>
    <w:rsid w:val="00903F20"/>
    <w:rsid w:val="0090556D"/>
    <w:rsid w:val="0090768D"/>
    <w:rsid w:val="00907B80"/>
    <w:rsid w:val="009100E5"/>
    <w:rsid w:val="009118A5"/>
    <w:rsid w:val="009124D1"/>
    <w:rsid w:val="0091347F"/>
    <w:rsid w:val="00913AD1"/>
    <w:rsid w:val="009162C5"/>
    <w:rsid w:val="00916677"/>
    <w:rsid w:val="00917864"/>
    <w:rsid w:val="009205F6"/>
    <w:rsid w:val="0092151F"/>
    <w:rsid w:val="00921DDC"/>
    <w:rsid w:val="009221EC"/>
    <w:rsid w:val="009235DD"/>
    <w:rsid w:val="009237D1"/>
    <w:rsid w:val="00924AF4"/>
    <w:rsid w:val="00925023"/>
    <w:rsid w:val="0092610D"/>
    <w:rsid w:val="00926204"/>
    <w:rsid w:val="00926488"/>
    <w:rsid w:val="00927702"/>
    <w:rsid w:val="009279F6"/>
    <w:rsid w:val="009307B0"/>
    <w:rsid w:val="009307FD"/>
    <w:rsid w:val="00930B01"/>
    <w:rsid w:val="00931784"/>
    <w:rsid w:val="00932A61"/>
    <w:rsid w:val="00932BCF"/>
    <w:rsid w:val="009332D4"/>
    <w:rsid w:val="0093434C"/>
    <w:rsid w:val="00934E23"/>
    <w:rsid w:val="00935549"/>
    <w:rsid w:val="00936FCF"/>
    <w:rsid w:val="009372E6"/>
    <w:rsid w:val="00937509"/>
    <w:rsid w:val="00937DCA"/>
    <w:rsid w:val="009406B3"/>
    <w:rsid w:val="00940730"/>
    <w:rsid w:val="00941A05"/>
    <w:rsid w:val="009431C7"/>
    <w:rsid w:val="00943292"/>
    <w:rsid w:val="00943529"/>
    <w:rsid w:val="0094415A"/>
    <w:rsid w:val="009457C1"/>
    <w:rsid w:val="00946CCF"/>
    <w:rsid w:val="00947AE1"/>
    <w:rsid w:val="0095101A"/>
    <w:rsid w:val="00951403"/>
    <w:rsid w:val="009517B3"/>
    <w:rsid w:val="00952184"/>
    <w:rsid w:val="009528E5"/>
    <w:rsid w:val="0095325A"/>
    <w:rsid w:val="009542B9"/>
    <w:rsid w:val="00954715"/>
    <w:rsid w:val="0095539A"/>
    <w:rsid w:val="00955793"/>
    <w:rsid w:val="00956491"/>
    <w:rsid w:val="009570F2"/>
    <w:rsid w:val="00960244"/>
    <w:rsid w:val="00960CE1"/>
    <w:rsid w:val="00961A04"/>
    <w:rsid w:val="00961FC2"/>
    <w:rsid w:val="00962478"/>
    <w:rsid w:val="009629DB"/>
    <w:rsid w:val="00962CD6"/>
    <w:rsid w:val="00962E40"/>
    <w:rsid w:val="00963C6C"/>
    <w:rsid w:val="00964B39"/>
    <w:rsid w:val="0096538A"/>
    <w:rsid w:val="0096582B"/>
    <w:rsid w:val="009659AD"/>
    <w:rsid w:val="00967023"/>
    <w:rsid w:val="009702FE"/>
    <w:rsid w:val="0097056A"/>
    <w:rsid w:val="00970F2A"/>
    <w:rsid w:val="00971247"/>
    <w:rsid w:val="00971AC9"/>
    <w:rsid w:val="00971EE2"/>
    <w:rsid w:val="009721EF"/>
    <w:rsid w:val="00973935"/>
    <w:rsid w:val="009754D8"/>
    <w:rsid w:val="0097653F"/>
    <w:rsid w:val="00976EDD"/>
    <w:rsid w:val="00977595"/>
    <w:rsid w:val="00977766"/>
    <w:rsid w:val="00977A57"/>
    <w:rsid w:val="00977ABD"/>
    <w:rsid w:val="00977E82"/>
    <w:rsid w:val="0098024A"/>
    <w:rsid w:val="00980258"/>
    <w:rsid w:val="00980D9F"/>
    <w:rsid w:val="00981422"/>
    <w:rsid w:val="00981CA1"/>
    <w:rsid w:val="00981E36"/>
    <w:rsid w:val="00982894"/>
    <w:rsid w:val="009836B2"/>
    <w:rsid w:val="00983DC2"/>
    <w:rsid w:val="00983FB1"/>
    <w:rsid w:val="00984671"/>
    <w:rsid w:val="009846E2"/>
    <w:rsid w:val="00986023"/>
    <w:rsid w:val="00986546"/>
    <w:rsid w:val="0098698A"/>
    <w:rsid w:val="00987C35"/>
    <w:rsid w:val="00990D79"/>
    <w:rsid w:val="00991912"/>
    <w:rsid w:val="00991B46"/>
    <w:rsid w:val="00991FD8"/>
    <w:rsid w:val="00992173"/>
    <w:rsid w:val="0099227A"/>
    <w:rsid w:val="00992756"/>
    <w:rsid w:val="00992902"/>
    <w:rsid w:val="00994117"/>
    <w:rsid w:val="00995569"/>
    <w:rsid w:val="00995883"/>
    <w:rsid w:val="009958E9"/>
    <w:rsid w:val="00996098"/>
    <w:rsid w:val="009964DA"/>
    <w:rsid w:val="009973CC"/>
    <w:rsid w:val="00997492"/>
    <w:rsid w:val="00997B32"/>
    <w:rsid w:val="00997E9D"/>
    <w:rsid w:val="009A0184"/>
    <w:rsid w:val="009A0572"/>
    <w:rsid w:val="009A0EC7"/>
    <w:rsid w:val="009A1357"/>
    <w:rsid w:val="009A349C"/>
    <w:rsid w:val="009A36AB"/>
    <w:rsid w:val="009A4741"/>
    <w:rsid w:val="009A505B"/>
    <w:rsid w:val="009A564A"/>
    <w:rsid w:val="009A6A1C"/>
    <w:rsid w:val="009A6F72"/>
    <w:rsid w:val="009A7130"/>
    <w:rsid w:val="009A7571"/>
    <w:rsid w:val="009A75F3"/>
    <w:rsid w:val="009B00B7"/>
    <w:rsid w:val="009B0AD0"/>
    <w:rsid w:val="009B1D49"/>
    <w:rsid w:val="009B1E53"/>
    <w:rsid w:val="009B2BC1"/>
    <w:rsid w:val="009B435B"/>
    <w:rsid w:val="009B5EAD"/>
    <w:rsid w:val="009B5FAA"/>
    <w:rsid w:val="009B6A74"/>
    <w:rsid w:val="009B6C72"/>
    <w:rsid w:val="009B7167"/>
    <w:rsid w:val="009C028A"/>
    <w:rsid w:val="009C0B95"/>
    <w:rsid w:val="009C18F7"/>
    <w:rsid w:val="009C30E0"/>
    <w:rsid w:val="009C488C"/>
    <w:rsid w:val="009C4D13"/>
    <w:rsid w:val="009C522E"/>
    <w:rsid w:val="009C5FAB"/>
    <w:rsid w:val="009C6023"/>
    <w:rsid w:val="009C6C95"/>
    <w:rsid w:val="009C6E43"/>
    <w:rsid w:val="009C7F1E"/>
    <w:rsid w:val="009D0178"/>
    <w:rsid w:val="009D01B7"/>
    <w:rsid w:val="009D0AD5"/>
    <w:rsid w:val="009D1274"/>
    <w:rsid w:val="009D1F61"/>
    <w:rsid w:val="009D21A2"/>
    <w:rsid w:val="009D39A2"/>
    <w:rsid w:val="009D5AB9"/>
    <w:rsid w:val="009D7473"/>
    <w:rsid w:val="009D7B39"/>
    <w:rsid w:val="009D7F4C"/>
    <w:rsid w:val="009E05EA"/>
    <w:rsid w:val="009E08DC"/>
    <w:rsid w:val="009E1561"/>
    <w:rsid w:val="009E20CA"/>
    <w:rsid w:val="009E2C51"/>
    <w:rsid w:val="009E2CA7"/>
    <w:rsid w:val="009E3156"/>
    <w:rsid w:val="009E3219"/>
    <w:rsid w:val="009E3328"/>
    <w:rsid w:val="009E35E9"/>
    <w:rsid w:val="009E369A"/>
    <w:rsid w:val="009E3835"/>
    <w:rsid w:val="009E3874"/>
    <w:rsid w:val="009E394B"/>
    <w:rsid w:val="009E4C51"/>
    <w:rsid w:val="009E590A"/>
    <w:rsid w:val="009E60EA"/>
    <w:rsid w:val="009E67F7"/>
    <w:rsid w:val="009E6F5B"/>
    <w:rsid w:val="009E7781"/>
    <w:rsid w:val="009E78AA"/>
    <w:rsid w:val="009F0DE4"/>
    <w:rsid w:val="009F1165"/>
    <w:rsid w:val="009F200B"/>
    <w:rsid w:val="009F2356"/>
    <w:rsid w:val="009F26D2"/>
    <w:rsid w:val="009F3F60"/>
    <w:rsid w:val="009F4147"/>
    <w:rsid w:val="009F446A"/>
    <w:rsid w:val="009F45D2"/>
    <w:rsid w:val="009F477C"/>
    <w:rsid w:val="009F5C20"/>
    <w:rsid w:val="009F62B8"/>
    <w:rsid w:val="009F6355"/>
    <w:rsid w:val="009F6786"/>
    <w:rsid w:val="009F67E8"/>
    <w:rsid w:val="009F6A94"/>
    <w:rsid w:val="009F7021"/>
    <w:rsid w:val="009F75EA"/>
    <w:rsid w:val="009F7755"/>
    <w:rsid w:val="00A009C8"/>
    <w:rsid w:val="00A016F9"/>
    <w:rsid w:val="00A01993"/>
    <w:rsid w:val="00A01DEB"/>
    <w:rsid w:val="00A0291D"/>
    <w:rsid w:val="00A02CCE"/>
    <w:rsid w:val="00A02DFB"/>
    <w:rsid w:val="00A034C2"/>
    <w:rsid w:val="00A03862"/>
    <w:rsid w:val="00A03FCE"/>
    <w:rsid w:val="00A052C1"/>
    <w:rsid w:val="00A0680C"/>
    <w:rsid w:val="00A0700C"/>
    <w:rsid w:val="00A10CDE"/>
    <w:rsid w:val="00A114F0"/>
    <w:rsid w:val="00A11604"/>
    <w:rsid w:val="00A119CC"/>
    <w:rsid w:val="00A11F7E"/>
    <w:rsid w:val="00A122EC"/>
    <w:rsid w:val="00A129EC"/>
    <w:rsid w:val="00A142A6"/>
    <w:rsid w:val="00A14872"/>
    <w:rsid w:val="00A16836"/>
    <w:rsid w:val="00A17635"/>
    <w:rsid w:val="00A17F40"/>
    <w:rsid w:val="00A206B6"/>
    <w:rsid w:val="00A20BE0"/>
    <w:rsid w:val="00A212FE"/>
    <w:rsid w:val="00A21839"/>
    <w:rsid w:val="00A218CC"/>
    <w:rsid w:val="00A222E4"/>
    <w:rsid w:val="00A235F5"/>
    <w:rsid w:val="00A23A02"/>
    <w:rsid w:val="00A23E71"/>
    <w:rsid w:val="00A24526"/>
    <w:rsid w:val="00A25298"/>
    <w:rsid w:val="00A252C1"/>
    <w:rsid w:val="00A254B8"/>
    <w:rsid w:val="00A259F3"/>
    <w:rsid w:val="00A25C19"/>
    <w:rsid w:val="00A26550"/>
    <w:rsid w:val="00A266A7"/>
    <w:rsid w:val="00A274D3"/>
    <w:rsid w:val="00A2782A"/>
    <w:rsid w:val="00A27875"/>
    <w:rsid w:val="00A278A9"/>
    <w:rsid w:val="00A30C66"/>
    <w:rsid w:val="00A30CCA"/>
    <w:rsid w:val="00A31899"/>
    <w:rsid w:val="00A31914"/>
    <w:rsid w:val="00A32392"/>
    <w:rsid w:val="00A32AD4"/>
    <w:rsid w:val="00A33015"/>
    <w:rsid w:val="00A33055"/>
    <w:rsid w:val="00A34648"/>
    <w:rsid w:val="00A346EC"/>
    <w:rsid w:val="00A368E0"/>
    <w:rsid w:val="00A3770F"/>
    <w:rsid w:val="00A37850"/>
    <w:rsid w:val="00A40BA4"/>
    <w:rsid w:val="00A40EDA"/>
    <w:rsid w:val="00A418B4"/>
    <w:rsid w:val="00A419F2"/>
    <w:rsid w:val="00A41BBE"/>
    <w:rsid w:val="00A425B6"/>
    <w:rsid w:val="00A42EDB"/>
    <w:rsid w:val="00A444C6"/>
    <w:rsid w:val="00A44730"/>
    <w:rsid w:val="00A4521E"/>
    <w:rsid w:val="00A46F89"/>
    <w:rsid w:val="00A4778E"/>
    <w:rsid w:val="00A47B03"/>
    <w:rsid w:val="00A5025E"/>
    <w:rsid w:val="00A50BD6"/>
    <w:rsid w:val="00A5291D"/>
    <w:rsid w:val="00A52DB6"/>
    <w:rsid w:val="00A53B1D"/>
    <w:rsid w:val="00A53C43"/>
    <w:rsid w:val="00A5463D"/>
    <w:rsid w:val="00A54CBF"/>
    <w:rsid w:val="00A56058"/>
    <w:rsid w:val="00A563ED"/>
    <w:rsid w:val="00A56800"/>
    <w:rsid w:val="00A569FE"/>
    <w:rsid w:val="00A56F8A"/>
    <w:rsid w:val="00A577A3"/>
    <w:rsid w:val="00A578E8"/>
    <w:rsid w:val="00A61E0E"/>
    <w:rsid w:val="00A63857"/>
    <w:rsid w:val="00A63AD9"/>
    <w:rsid w:val="00A6478D"/>
    <w:rsid w:val="00A654F9"/>
    <w:rsid w:val="00A65891"/>
    <w:rsid w:val="00A65AC0"/>
    <w:rsid w:val="00A65CC6"/>
    <w:rsid w:val="00A663DA"/>
    <w:rsid w:val="00A6768B"/>
    <w:rsid w:val="00A67E51"/>
    <w:rsid w:val="00A72DE7"/>
    <w:rsid w:val="00A731D8"/>
    <w:rsid w:val="00A73C6B"/>
    <w:rsid w:val="00A742C2"/>
    <w:rsid w:val="00A74D59"/>
    <w:rsid w:val="00A76084"/>
    <w:rsid w:val="00A76387"/>
    <w:rsid w:val="00A7746F"/>
    <w:rsid w:val="00A80067"/>
    <w:rsid w:val="00A80143"/>
    <w:rsid w:val="00A81B02"/>
    <w:rsid w:val="00A83C4F"/>
    <w:rsid w:val="00A84076"/>
    <w:rsid w:val="00A84DB1"/>
    <w:rsid w:val="00A850F1"/>
    <w:rsid w:val="00A86081"/>
    <w:rsid w:val="00A8622E"/>
    <w:rsid w:val="00A86638"/>
    <w:rsid w:val="00A8693B"/>
    <w:rsid w:val="00A879E8"/>
    <w:rsid w:val="00A87DF6"/>
    <w:rsid w:val="00A90B48"/>
    <w:rsid w:val="00A917C4"/>
    <w:rsid w:val="00A91A8B"/>
    <w:rsid w:val="00A92AB0"/>
    <w:rsid w:val="00A931F1"/>
    <w:rsid w:val="00A93302"/>
    <w:rsid w:val="00A9484D"/>
    <w:rsid w:val="00A95165"/>
    <w:rsid w:val="00A95AF7"/>
    <w:rsid w:val="00A95C4A"/>
    <w:rsid w:val="00A9669D"/>
    <w:rsid w:val="00A97126"/>
    <w:rsid w:val="00AA025B"/>
    <w:rsid w:val="00AA0C04"/>
    <w:rsid w:val="00AA17DA"/>
    <w:rsid w:val="00AA1E16"/>
    <w:rsid w:val="00AA3C8D"/>
    <w:rsid w:val="00AA3D9B"/>
    <w:rsid w:val="00AA4604"/>
    <w:rsid w:val="00AA4C1A"/>
    <w:rsid w:val="00AA658B"/>
    <w:rsid w:val="00AA6C27"/>
    <w:rsid w:val="00AA7A51"/>
    <w:rsid w:val="00AA7D13"/>
    <w:rsid w:val="00AB08CA"/>
    <w:rsid w:val="00AB17C1"/>
    <w:rsid w:val="00AB1AD2"/>
    <w:rsid w:val="00AB2246"/>
    <w:rsid w:val="00AB2D83"/>
    <w:rsid w:val="00AB3FC6"/>
    <w:rsid w:val="00AB48FE"/>
    <w:rsid w:val="00AB4D20"/>
    <w:rsid w:val="00AB66F0"/>
    <w:rsid w:val="00AB74CD"/>
    <w:rsid w:val="00AB76FC"/>
    <w:rsid w:val="00AC0744"/>
    <w:rsid w:val="00AC0F4D"/>
    <w:rsid w:val="00AC2C39"/>
    <w:rsid w:val="00AC2F60"/>
    <w:rsid w:val="00AC3517"/>
    <w:rsid w:val="00AC389D"/>
    <w:rsid w:val="00AC3B55"/>
    <w:rsid w:val="00AC3C17"/>
    <w:rsid w:val="00AC3EDA"/>
    <w:rsid w:val="00AC4290"/>
    <w:rsid w:val="00AC4BF7"/>
    <w:rsid w:val="00AC4C70"/>
    <w:rsid w:val="00AC51AB"/>
    <w:rsid w:val="00AC6D6E"/>
    <w:rsid w:val="00AC6EEC"/>
    <w:rsid w:val="00AD0452"/>
    <w:rsid w:val="00AD04AD"/>
    <w:rsid w:val="00AD0BBA"/>
    <w:rsid w:val="00AD0F31"/>
    <w:rsid w:val="00AD0FD2"/>
    <w:rsid w:val="00AD156B"/>
    <w:rsid w:val="00AD1D31"/>
    <w:rsid w:val="00AD1FCB"/>
    <w:rsid w:val="00AD2310"/>
    <w:rsid w:val="00AD3587"/>
    <w:rsid w:val="00AD4632"/>
    <w:rsid w:val="00AD5198"/>
    <w:rsid w:val="00AD5D63"/>
    <w:rsid w:val="00AD60BE"/>
    <w:rsid w:val="00AD639F"/>
    <w:rsid w:val="00AD76E4"/>
    <w:rsid w:val="00AE0234"/>
    <w:rsid w:val="00AE144A"/>
    <w:rsid w:val="00AE1969"/>
    <w:rsid w:val="00AE1C5B"/>
    <w:rsid w:val="00AE3344"/>
    <w:rsid w:val="00AE33DF"/>
    <w:rsid w:val="00AE3B36"/>
    <w:rsid w:val="00AE3D1E"/>
    <w:rsid w:val="00AE3D33"/>
    <w:rsid w:val="00AE3D74"/>
    <w:rsid w:val="00AE4892"/>
    <w:rsid w:val="00AE541E"/>
    <w:rsid w:val="00AE5BC4"/>
    <w:rsid w:val="00AE602E"/>
    <w:rsid w:val="00AE65CE"/>
    <w:rsid w:val="00AE693B"/>
    <w:rsid w:val="00AE757F"/>
    <w:rsid w:val="00AE7985"/>
    <w:rsid w:val="00AE7C5B"/>
    <w:rsid w:val="00AE7E29"/>
    <w:rsid w:val="00AF06CF"/>
    <w:rsid w:val="00AF0AE0"/>
    <w:rsid w:val="00AF1586"/>
    <w:rsid w:val="00AF19F4"/>
    <w:rsid w:val="00AF2FFC"/>
    <w:rsid w:val="00AF4150"/>
    <w:rsid w:val="00AF44E8"/>
    <w:rsid w:val="00AF4B3B"/>
    <w:rsid w:val="00AF4BE6"/>
    <w:rsid w:val="00AF4FCA"/>
    <w:rsid w:val="00AF5FF0"/>
    <w:rsid w:val="00AF72FD"/>
    <w:rsid w:val="00B0116B"/>
    <w:rsid w:val="00B02067"/>
    <w:rsid w:val="00B039FC"/>
    <w:rsid w:val="00B03ACE"/>
    <w:rsid w:val="00B03C0E"/>
    <w:rsid w:val="00B04361"/>
    <w:rsid w:val="00B04513"/>
    <w:rsid w:val="00B0582B"/>
    <w:rsid w:val="00B05E69"/>
    <w:rsid w:val="00B05EAA"/>
    <w:rsid w:val="00B06844"/>
    <w:rsid w:val="00B07ABC"/>
    <w:rsid w:val="00B10078"/>
    <w:rsid w:val="00B10173"/>
    <w:rsid w:val="00B110DF"/>
    <w:rsid w:val="00B111FA"/>
    <w:rsid w:val="00B113E7"/>
    <w:rsid w:val="00B11445"/>
    <w:rsid w:val="00B11F6B"/>
    <w:rsid w:val="00B121A5"/>
    <w:rsid w:val="00B1225B"/>
    <w:rsid w:val="00B122C9"/>
    <w:rsid w:val="00B124AA"/>
    <w:rsid w:val="00B12EF9"/>
    <w:rsid w:val="00B14652"/>
    <w:rsid w:val="00B17878"/>
    <w:rsid w:val="00B17AE1"/>
    <w:rsid w:val="00B2059E"/>
    <w:rsid w:val="00B207D5"/>
    <w:rsid w:val="00B220EB"/>
    <w:rsid w:val="00B2228C"/>
    <w:rsid w:val="00B233E2"/>
    <w:rsid w:val="00B24146"/>
    <w:rsid w:val="00B247A9"/>
    <w:rsid w:val="00B26324"/>
    <w:rsid w:val="00B26C42"/>
    <w:rsid w:val="00B2711E"/>
    <w:rsid w:val="00B30C4B"/>
    <w:rsid w:val="00B311CC"/>
    <w:rsid w:val="00B321F2"/>
    <w:rsid w:val="00B3220C"/>
    <w:rsid w:val="00B33B85"/>
    <w:rsid w:val="00B33ED6"/>
    <w:rsid w:val="00B346C1"/>
    <w:rsid w:val="00B34D6B"/>
    <w:rsid w:val="00B34DC2"/>
    <w:rsid w:val="00B3593C"/>
    <w:rsid w:val="00B369AB"/>
    <w:rsid w:val="00B36B6C"/>
    <w:rsid w:val="00B37513"/>
    <w:rsid w:val="00B41537"/>
    <w:rsid w:val="00B41EC3"/>
    <w:rsid w:val="00B42FB6"/>
    <w:rsid w:val="00B43967"/>
    <w:rsid w:val="00B43E38"/>
    <w:rsid w:val="00B442B4"/>
    <w:rsid w:val="00B4589F"/>
    <w:rsid w:val="00B47E0F"/>
    <w:rsid w:val="00B50D2C"/>
    <w:rsid w:val="00B51FA0"/>
    <w:rsid w:val="00B53065"/>
    <w:rsid w:val="00B534C9"/>
    <w:rsid w:val="00B534EE"/>
    <w:rsid w:val="00B544E0"/>
    <w:rsid w:val="00B56A65"/>
    <w:rsid w:val="00B57FBE"/>
    <w:rsid w:val="00B61097"/>
    <w:rsid w:val="00B62B7F"/>
    <w:rsid w:val="00B63618"/>
    <w:rsid w:val="00B637B0"/>
    <w:rsid w:val="00B64DE3"/>
    <w:rsid w:val="00B651AD"/>
    <w:rsid w:val="00B65BF8"/>
    <w:rsid w:val="00B65CD4"/>
    <w:rsid w:val="00B66607"/>
    <w:rsid w:val="00B67284"/>
    <w:rsid w:val="00B703A7"/>
    <w:rsid w:val="00B70E48"/>
    <w:rsid w:val="00B70E7C"/>
    <w:rsid w:val="00B71B2D"/>
    <w:rsid w:val="00B731A4"/>
    <w:rsid w:val="00B732A9"/>
    <w:rsid w:val="00B73D5B"/>
    <w:rsid w:val="00B73EF5"/>
    <w:rsid w:val="00B7670C"/>
    <w:rsid w:val="00B767A0"/>
    <w:rsid w:val="00B7762F"/>
    <w:rsid w:val="00B8018D"/>
    <w:rsid w:val="00B8309F"/>
    <w:rsid w:val="00B83874"/>
    <w:rsid w:val="00B84862"/>
    <w:rsid w:val="00B84E1A"/>
    <w:rsid w:val="00B84E81"/>
    <w:rsid w:val="00B856CC"/>
    <w:rsid w:val="00B85911"/>
    <w:rsid w:val="00B85A5C"/>
    <w:rsid w:val="00B85AE6"/>
    <w:rsid w:val="00B878BC"/>
    <w:rsid w:val="00B90144"/>
    <w:rsid w:val="00B90A5B"/>
    <w:rsid w:val="00B90F84"/>
    <w:rsid w:val="00B919DB"/>
    <w:rsid w:val="00B92078"/>
    <w:rsid w:val="00B92E0E"/>
    <w:rsid w:val="00B930B4"/>
    <w:rsid w:val="00B936B7"/>
    <w:rsid w:val="00B946B3"/>
    <w:rsid w:val="00B94B68"/>
    <w:rsid w:val="00B95580"/>
    <w:rsid w:val="00B955B5"/>
    <w:rsid w:val="00B95CC7"/>
    <w:rsid w:val="00B976A0"/>
    <w:rsid w:val="00B97E5B"/>
    <w:rsid w:val="00B97FFA"/>
    <w:rsid w:val="00BA06D2"/>
    <w:rsid w:val="00BA0C37"/>
    <w:rsid w:val="00BA0E65"/>
    <w:rsid w:val="00BA1170"/>
    <w:rsid w:val="00BA1634"/>
    <w:rsid w:val="00BA2305"/>
    <w:rsid w:val="00BA2E8C"/>
    <w:rsid w:val="00BA3438"/>
    <w:rsid w:val="00BA41E5"/>
    <w:rsid w:val="00BA43EC"/>
    <w:rsid w:val="00BA4D5D"/>
    <w:rsid w:val="00BA559A"/>
    <w:rsid w:val="00BA5FD8"/>
    <w:rsid w:val="00BA60BC"/>
    <w:rsid w:val="00BA633F"/>
    <w:rsid w:val="00BA6479"/>
    <w:rsid w:val="00BA7D2E"/>
    <w:rsid w:val="00BB0945"/>
    <w:rsid w:val="00BB22A7"/>
    <w:rsid w:val="00BB2D2A"/>
    <w:rsid w:val="00BB2FEB"/>
    <w:rsid w:val="00BB4754"/>
    <w:rsid w:val="00BB4766"/>
    <w:rsid w:val="00BB5749"/>
    <w:rsid w:val="00BB602E"/>
    <w:rsid w:val="00BB6F79"/>
    <w:rsid w:val="00BB74D8"/>
    <w:rsid w:val="00BB7843"/>
    <w:rsid w:val="00BC02CF"/>
    <w:rsid w:val="00BC0926"/>
    <w:rsid w:val="00BC0CE8"/>
    <w:rsid w:val="00BC199B"/>
    <w:rsid w:val="00BC3B73"/>
    <w:rsid w:val="00BC3F04"/>
    <w:rsid w:val="00BC3FDF"/>
    <w:rsid w:val="00BC42C1"/>
    <w:rsid w:val="00BC5A50"/>
    <w:rsid w:val="00BC5A8C"/>
    <w:rsid w:val="00BC5CD4"/>
    <w:rsid w:val="00BC63F5"/>
    <w:rsid w:val="00BC6C2C"/>
    <w:rsid w:val="00BC70DE"/>
    <w:rsid w:val="00BD02A8"/>
    <w:rsid w:val="00BD0B6C"/>
    <w:rsid w:val="00BD0E47"/>
    <w:rsid w:val="00BD1064"/>
    <w:rsid w:val="00BD10D4"/>
    <w:rsid w:val="00BD1F31"/>
    <w:rsid w:val="00BD3297"/>
    <w:rsid w:val="00BD331D"/>
    <w:rsid w:val="00BD3ED8"/>
    <w:rsid w:val="00BD4FCB"/>
    <w:rsid w:val="00BD6022"/>
    <w:rsid w:val="00BD6103"/>
    <w:rsid w:val="00BD6D74"/>
    <w:rsid w:val="00BD74D8"/>
    <w:rsid w:val="00BD7C2F"/>
    <w:rsid w:val="00BD7E3C"/>
    <w:rsid w:val="00BE09B1"/>
    <w:rsid w:val="00BE1178"/>
    <w:rsid w:val="00BE18D9"/>
    <w:rsid w:val="00BE1FBD"/>
    <w:rsid w:val="00BE24B0"/>
    <w:rsid w:val="00BE265C"/>
    <w:rsid w:val="00BE31FD"/>
    <w:rsid w:val="00BE35EA"/>
    <w:rsid w:val="00BE39FF"/>
    <w:rsid w:val="00BE3E6A"/>
    <w:rsid w:val="00BE49B5"/>
    <w:rsid w:val="00BE4F1E"/>
    <w:rsid w:val="00BE51A1"/>
    <w:rsid w:val="00BE53C1"/>
    <w:rsid w:val="00BE559D"/>
    <w:rsid w:val="00BE5DE1"/>
    <w:rsid w:val="00BF007B"/>
    <w:rsid w:val="00BF1229"/>
    <w:rsid w:val="00BF1389"/>
    <w:rsid w:val="00BF1C29"/>
    <w:rsid w:val="00BF1D8D"/>
    <w:rsid w:val="00BF26A0"/>
    <w:rsid w:val="00BF26CA"/>
    <w:rsid w:val="00BF2B37"/>
    <w:rsid w:val="00BF30D4"/>
    <w:rsid w:val="00BF38FB"/>
    <w:rsid w:val="00BF3DDA"/>
    <w:rsid w:val="00BF4338"/>
    <w:rsid w:val="00BF53EA"/>
    <w:rsid w:val="00BF7CD9"/>
    <w:rsid w:val="00C002C6"/>
    <w:rsid w:val="00C00BBE"/>
    <w:rsid w:val="00C03AD3"/>
    <w:rsid w:val="00C05593"/>
    <w:rsid w:val="00C06243"/>
    <w:rsid w:val="00C0666D"/>
    <w:rsid w:val="00C07F71"/>
    <w:rsid w:val="00C10447"/>
    <w:rsid w:val="00C11AC9"/>
    <w:rsid w:val="00C11DE8"/>
    <w:rsid w:val="00C12A39"/>
    <w:rsid w:val="00C131F4"/>
    <w:rsid w:val="00C13BCB"/>
    <w:rsid w:val="00C14370"/>
    <w:rsid w:val="00C151A3"/>
    <w:rsid w:val="00C1541E"/>
    <w:rsid w:val="00C15422"/>
    <w:rsid w:val="00C163BF"/>
    <w:rsid w:val="00C173E9"/>
    <w:rsid w:val="00C177E0"/>
    <w:rsid w:val="00C200D6"/>
    <w:rsid w:val="00C200EA"/>
    <w:rsid w:val="00C20B93"/>
    <w:rsid w:val="00C20F6D"/>
    <w:rsid w:val="00C2256C"/>
    <w:rsid w:val="00C22A99"/>
    <w:rsid w:val="00C237FF"/>
    <w:rsid w:val="00C254E8"/>
    <w:rsid w:val="00C2557C"/>
    <w:rsid w:val="00C25979"/>
    <w:rsid w:val="00C260D6"/>
    <w:rsid w:val="00C2654D"/>
    <w:rsid w:val="00C26FBB"/>
    <w:rsid w:val="00C2771C"/>
    <w:rsid w:val="00C305F7"/>
    <w:rsid w:val="00C308AD"/>
    <w:rsid w:val="00C316E5"/>
    <w:rsid w:val="00C31F33"/>
    <w:rsid w:val="00C325AF"/>
    <w:rsid w:val="00C32ED7"/>
    <w:rsid w:val="00C32F64"/>
    <w:rsid w:val="00C33062"/>
    <w:rsid w:val="00C335E7"/>
    <w:rsid w:val="00C33D93"/>
    <w:rsid w:val="00C3472F"/>
    <w:rsid w:val="00C3514E"/>
    <w:rsid w:val="00C356B3"/>
    <w:rsid w:val="00C35E83"/>
    <w:rsid w:val="00C36701"/>
    <w:rsid w:val="00C36D6A"/>
    <w:rsid w:val="00C36D6B"/>
    <w:rsid w:val="00C36ECE"/>
    <w:rsid w:val="00C36FA2"/>
    <w:rsid w:val="00C37AE6"/>
    <w:rsid w:val="00C41D05"/>
    <w:rsid w:val="00C42B26"/>
    <w:rsid w:val="00C42C17"/>
    <w:rsid w:val="00C43076"/>
    <w:rsid w:val="00C43EE7"/>
    <w:rsid w:val="00C442B0"/>
    <w:rsid w:val="00C4515C"/>
    <w:rsid w:val="00C456CA"/>
    <w:rsid w:val="00C45A8A"/>
    <w:rsid w:val="00C4614D"/>
    <w:rsid w:val="00C46880"/>
    <w:rsid w:val="00C468F1"/>
    <w:rsid w:val="00C46A83"/>
    <w:rsid w:val="00C470F0"/>
    <w:rsid w:val="00C47231"/>
    <w:rsid w:val="00C479F7"/>
    <w:rsid w:val="00C47AA7"/>
    <w:rsid w:val="00C50123"/>
    <w:rsid w:val="00C50228"/>
    <w:rsid w:val="00C506DD"/>
    <w:rsid w:val="00C524DD"/>
    <w:rsid w:val="00C5386F"/>
    <w:rsid w:val="00C55047"/>
    <w:rsid w:val="00C55B27"/>
    <w:rsid w:val="00C55E40"/>
    <w:rsid w:val="00C56CF5"/>
    <w:rsid w:val="00C56D8F"/>
    <w:rsid w:val="00C56F9F"/>
    <w:rsid w:val="00C57D82"/>
    <w:rsid w:val="00C606C7"/>
    <w:rsid w:val="00C60C1E"/>
    <w:rsid w:val="00C617D6"/>
    <w:rsid w:val="00C61C4F"/>
    <w:rsid w:val="00C62205"/>
    <w:rsid w:val="00C6232F"/>
    <w:rsid w:val="00C62741"/>
    <w:rsid w:val="00C63839"/>
    <w:rsid w:val="00C63E19"/>
    <w:rsid w:val="00C642D0"/>
    <w:rsid w:val="00C66D82"/>
    <w:rsid w:val="00C66D97"/>
    <w:rsid w:val="00C66E4C"/>
    <w:rsid w:val="00C674E8"/>
    <w:rsid w:val="00C67A0C"/>
    <w:rsid w:val="00C70EA9"/>
    <w:rsid w:val="00C7128E"/>
    <w:rsid w:val="00C7299E"/>
    <w:rsid w:val="00C73735"/>
    <w:rsid w:val="00C73B1E"/>
    <w:rsid w:val="00C73B50"/>
    <w:rsid w:val="00C75856"/>
    <w:rsid w:val="00C7646F"/>
    <w:rsid w:val="00C77A95"/>
    <w:rsid w:val="00C80267"/>
    <w:rsid w:val="00C81D25"/>
    <w:rsid w:val="00C81D4F"/>
    <w:rsid w:val="00C82772"/>
    <w:rsid w:val="00C835A3"/>
    <w:rsid w:val="00C84721"/>
    <w:rsid w:val="00C856B0"/>
    <w:rsid w:val="00C87DA5"/>
    <w:rsid w:val="00C900FC"/>
    <w:rsid w:val="00C90F43"/>
    <w:rsid w:val="00C9144E"/>
    <w:rsid w:val="00C9163A"/>
    <w:rsid w:val="00C93A4F"/>
    <w:rsid w:val="00C93E38"/>
    <w:rsid w:val="00C9448B"/>
    <w:rsid w:val="00C95ECB"/>
    <w:rsid w:val="00C967B1"/>
    <w:rsid w:val="00C96A03"/>
    <w:rsid w:val="00C97250"/>
    <w:rsid w:val="00C979C8"/>
    <w:rsid w:val="00C97C73"/>
    <w:rsid w:val="00CA04B1"/>
    <w:rsid w:val="00CA05D9"/>
    <w:rsid w:val="00CA0777"/>
    <w:rsid w:val="00CA144A"/>
    <w:rsid w:val="00CA1BFA"/>
    <w:rsid w:val="00CA34C7"/>
    <w:rsid w:val="00CA3B75"/>
    <w:rsid w:val="00CA477C"/>
    <w:rsid w:val="00CA561E"/>
    <w:rsid w:val="00CA598D"/>
    <w:rsid w:val="00CA62A4"/>
    <w:rsid w:val="00CA63B9"/>
    <w:rsid w:val="00CA679E"/>
    <w:rsid w:val="00CA74F0"/>
    <w:rsid w:val="00CB00F1"/>
    <w:rsid w:val="00CB0172"/>
    <w:rsid w:val="00CB40FC"/>
    <w:rsid w:val="00CB47B5"/>
    <w:rsid w:val="00CB49E1"/>
    <w:rsid w:val="00CB4AB2"/>
    <w:rsid w:val="00CB5B14"/>
    <w:rsid w:val="00CB5CA1"/>
    <w:rsid w:val="00CB66CC"/>
    <w:rsid w:val="00CB693A"/>
    <w:rsid w:val="00CB6E5F"/>
    <w:rsid w:val="00CB6F29"/>
    <w:rsid w:val="00CB753F"/>
    <w:rsid w:val="00CB7ACB"/>
    <w:rsid w:val="00CC0166"/>
    <w:rsid w:val="00CC0CBB"/>
    <w:rsid w:val="00CC129B"/>
    <w:rsid w:val="00CC1684"/>
    <w:rsid w:val="00CC20D8"/>
    <w:rsid w:val="00CC2B12"/>
    <w:rsid w:val="00CC3CAA"/>
    <w:rsid w:val="00CC3D04"/>
    <w:rsid w:val="00CC4D53"/>
    <w:rsid w:val="00CC5357"/>
    <w:rsid w:val="00CC5377"/>
    <w:rsid w:val="00CC6211"/>
    <w:rsid w:val="00CC641B"/>
    <w:rsid w:val="00CC6B97"/>
    <w:rsid w:val="00CD0883"/>
    <w:rsid w:val="00CD21F4"/>
    <w:rsid w:val="00CD2463"/>
    <w:rsid w:val="00CD258D"/>
    <w:rsid w:val="00CD2A9C"/>
    <w:rsid w:val="00CD31C8"/>
    <w:rsid w:val="00CD42DC"/>
    <w:rsid w:val="00CD5460"/>
    <w:rsid w:val="00CD5541"/>
    <w:rsid w:val="00CD5DB0"/>
    <w:rsid w:val="00CD70F5"/>
    <w:rsid w:val="00CE2AD1"/>
    <w:rsid w:val="00CE2CF1"/>
    <w:rsid w:val="00CE3F0E"/>
    <w:rsid w:val="00CE4955"/>
    <w:rsid w:val="00CE4E33"/>
    <w:rsid w:val="00CE587A"/>
    <w:rsid w:val="00CE66FA"/>
    <w:rsid w:val="00CF19AC"/>
    <w:rsid w:val="00CF4053"/>
    <w:rsid w:val="00CF5FEB"/>
    <w:rsid w:val="00CF66BE"/>
    <w:rsid w:val="00CF73A4"/>
    <w:rsid w:val="00CF7B84"/>
    <w:rsid w:val="00D00EBC"/>
    <w:rsid w:val="00D02B11"/>
    <w:rsid w:val="00D02DA6"/>
    <w:rsid w:val="00D03ABB"/>
    <w:rsid w:val="00D046D0"/>
    <w:rsid w:val="00D051FD"/>
    <w:rsid w:val="00D071F2"/>
    <w:rsid w:val="00D10061"/>
    <w:rsid w:val="00D10275"/>
    <w:rsid w:val="00D102EA"/>
    <w:rsid w:val="00D10341"/>
    <w:rsid w:val="00D1115E"/>
    <w:rsid w:val="00D12785"/>
    <w:rsid w:val="00D12B66"/>
    <w:rsid w:val="00D12F41"/>
    <w:rsid w:val="00D1425D"/>
    <w:rsid w:val="00D149FD"/>
    <w:rsid w:val="00D14BF2"/>
    <w:rsid w:val="00D14CCE"/>
    <w:rsid w:val="00D14E00"/>
    <w:rsid w:val="00D1629A"/>
    <w:rsid w:val="00D178FE"/>
    <w:rsid w:val="00D17A67"/>
    <w:rsid w:val="00D203E0"/>
    <w:rsid w:val="00D205AA"/>
    <w:rsid w:val="00D2134F"/>
    <w:rsid w:val="00D214F2"/>
    <w:rsid w:val="00D2151C"/>
    <w:rsid w:val="00D2209E"/>
    <w:rsid w:val="00D22840"/>
    <w:rsid w:val="00D22EB4"/>
    <w:rsid w:val="00D2359C"/>
    <w:rsid w:val="00D23E32"/>
    <w:rsid w:val="00D23E9F"/>
    <w:rsid w:val="00D24765"/>
    <w:rsid w:val="00D24BC5"/>
    <w:rsid w:val="00D24E92"/>
    <w:rsid w:val="00D25E82"/>
    <w:rsid w:val="00D266E2"/>
    <w:rsid w:val="00D26ECD"/>
    <w:rsid w:val="00D272CE"/>
    <w:rsid w:val="00D27909"/>
    <w:rsid w:val="00D27ED2"/>
    <w:rsid w:val="00D30A99"/>
    <w:rsid w:val="00D3146F"/>
    <w:rsid w:val="00D327BF"/>
    <w:rsid w:val="00D3411F"/>
    <w:rsid w:val="00D347EF"/>
    <w:rsid w:val="00D35B44"/>
    <w:rsid w:val="00D36AFA"/>
    <w:rsid w:val="00D36D45"/>
    <w:rsid w:val="00D374B9"/>
    <w:rsid w:val="00D37EF8"/>
    <w:rsid w:val="00D403F3"/>
    <w:rsid w:val="00D403FE"/>
    <w:rsid w:val="00D406B1"/>
    <w:rsid w:val="00D41C7C"/>
    <w:rsid w:val="00D41C98"/>
    <w:rsid w:val="00D42541"/>
    <w:rsid w:val="00D43413"/>
    <w:rsid w:val="00D43B6B"/>
    <w:rsid w:val="00D44313"/>
    <w:rsid w:val="00D4450C"/>
    <w:rsid w:val="00D446DC"/>
    <w:rsid w:val="00D4535F"/>
    <w:rsid w:val="00D4539C"/>
    <w:rsid w:val="00D46AD8"/>
    <w:rsid w:val="00D4705B"/>
    <w:rsid w:val="00D509F7"/>
    <w:rsid w:val="00D511F5"/>
    <w:rsid w:val="00D52F35"/>
    <w:rsid w:val="00D539BE"/>
    <w:rsid w:val="00D53B05"/>
    <w:rsid w:val="00D53E88"/>
    <w:rsid w:val="00D547E1"/>
    <w:rsid w:val="00D56491"/>
    <w:rsid w:val="00D56517"/>
    <w:rsid w:val="00D5689F"/>
    <w:rsid w:val="00D574EA"/>
    <w:rsid w:val="00D5764D"/>
    <w:rsid w:val="00D5789D"/>
    <w:rsid w:val="00D60522"/>
    <w:rsid w:val="00D60D21"/>
    <w:rsid w:val="00D61E00"/>
    <w:rsid w:val="00D62C67"/>
    <w:rsid w:val="00D62C77"/>
    <w:rsid w:val="00D63A7B"/>
    <w:rsid w:val="00D6513A"/>
    <w:rsid w:val="00D657BB"/>
    <w:rsid w:val="00D65BF7"/>
    <w:rsid w:val="00D66467"/>
    <w:rsid w:val="00D67376"/>
    <w:rsid w:val="00D67899"/>
    <w:rsid w:val="00D7003A"/>
    <w:rsid w:val="00D70FCC"/>
    <w:rsid w:val="00D71793"/>
    <w:rsid w:val="00D72311"/>
    <w:rsid w:val="00D72836"/>
    <w:rsid w:val="00D74304"/>
    <w:rsid w:val="00D74314"/>
    <w:rsid w:val="00D768F1"/>
    <w:rsid w:val="00D77D84"/>
    <w:rsid w:val="00D801BE"/>
    <w:rsid w:val="00D8164C"/>
    <w:rsid w:val="00D8188E"/>
    <w:rsid w:val="00D8229F"/>
    <w:rsid w:val="00D838BD"/>
    <w:rsid w:val="00D8479E"/>
    <w:rsid w:val="00D84B43"/>
    <w:rsid w:val="00D850D3"/>
    <w:rsid w:val="00D8561C"/>
    <w:rsid w:val="00D864CA"/>
    <w:rsid w:val="00D86962"/>
    <w:rsid w:val="00D879F3"/>
    <w:rsid w:val="00D87E1E"/>
    <w:rsid w:val="00D87FCE"/>
    <w:rsid w:val="00D910F8"/>
    <w:rsid w:val="00D91A23"/>
    <w:rsid w:val="00D923B5"/>
    <w:rsid w:val="00D929D3"/>
    <w:rsid w:val="00D92AE4"/>
    <w:rsid w:val="00D936B1"/>
    <w:rsid w:val="00D93EBB"/>
    <w:rsid w:val="00D9437D"/>
    <w:rsid w:val="00D949EA"/>
    <w:rsid w:val="00D94E79"/>
    <w:rsid w:val="00D94EB7"/>
    <w:rsid w:val="00D94F76"/>
    <w:rsid w:val="00D96948"/>
    <w:rsid w:val="00D96992"/>
    <w:rsid w:val="00D970D5"/>
    <w:rsid w:val="00DA0F9C"/>
    <w:rsid w:val="00DA1235"/>
    <w:rsid w:val="00DA196B"/>
    <w:rsid w:val="00DA1AA7"/>
    <w:rsid w:val="00DA1FEB"/>
    <w:rsid w:val="00DA372E"/>
    <w:rsid w:val="00DA3C2B"/>
    <w:rsid w:val="00DA792A"/>
    <w:rsid w:val="00DB021A"/>
    <w:rsid w:val="00DB1460"/>
    <w:rsid w:val="00DB254C"/>
    <w:rsid w:val="00DB2B04"/>
    <w:rsid w:val="00DB2CAE"/>
    <w:rsid w:val="00DB36C0"/>
    <w:rsid w:val="00DB45F0"/>
    <w:rsid w:val="00DB509A"/>
    <w:rsid w:val="00DB56C6"/>
    <w:rsid w:val="00DB5D62"/>
    <w:rsid w:val="00DB66E7"/>
    <w:rsid w:val="00DB7EC4"/>
    <w:rsid w:val="00DC10AD"/>
    <w:rsid w:val="00DC1156"/>
    <w:rsid w:val="00DC1168"/>
    <w:rsid w:val="00DC16AB"/>
    <w:rsid w:val="00DC1C8D"/>
    <w:rsid w:val="00DC1E54"/>
    <w:rsid w:val="00DC2CDE"/>
    <w:rsid w:val="00DC2DF0"/>
    <w:rsid w:val="00DC30DF"/>
    <w:rsid w:val="00DC38B1"/>
    <w:rsid w:val="00DC4858"/>
    <w:rsid w:val="00DC58E5"/>
    <w:rsid w:val="00DC68C5"/>
    <w:rsid w:val="00DC6CE3"/>
    <w:rsid w:val="00DC73CB"/>
    <w:rsid w:val="00DC7DE8"/>
    <w:rsid w:val="00DD0184"/>
    <w:rsid w:val="00DD0A51"/>
    <w:rsid w:val="00DD1074"/>
    <w:rsid w:val="00DD1D7C"/>
    <w:rsid w:val="00DD1D90"/>
    <w:rsid w:val="00DD2183"/>
    <w:rsid w:val="00DD2609"/>
    <w:rsid w:val="00DD31AC"/>
    <w:rsid w:val="00DD3421"/>
    <w:rsid w:val="00DD4411"/>
    <w:rsid w:val="00DD46ED"/>
    <w:rsid w:val="00DD6256"/>
    <w:rsid w:val="00DD66D2"/>
    <w:rsid w:val="00DD6E92"/>
    <w:rsid w:val="00DD6EBF"/>
    <w:rsid w:val="00DD7135"/>
    <w:rsid w:val="00DD74FC"/>
    <w:rsid w:val="00DE04F9"/>
    <w:rsid w:val="00DE117A"/>
    <w:rsid w:val="00DE18F3"/>
    <w:rsid w:val="00DE227F"/>
    <w:rsid w:val="00DE2DB0"/>
    <w:rsid w:val="00DE4CDF"/>
    <w:rsid w:val="00DE56E6"/>
    <w:rsid w:val="00DE68ED"/>
    <w:rsid w:val="00DE6BEB"/>
    <w:rsid w:val="00DE70EE"/>
    <w:rsid w:val="00DE7995"/>
    <w:rsid w:val="00DF0DC0"/>
    <w:rsid w:val="00DF14EE"/>
    <w:rsid w:val="00DF207B"/>
    <w:rsid w:val="00DF5647"/>
    <w:rsid w:val="00DF583C"/>
    <w:rsid w:val="00DF66BF"/>
    <w:rsid w:val="00DF69AE"/>
    <w:rsid w:val="00DF6DBF"/>
    <w:rsid w:val="00E00197"/>
    <w:rsid w:val="00E00ED4"/>
    <w:rsid w:val="00E01766"/>
    <w:rsid w:val="00E019D0"/>
    <w:rsid w:val="00E01A32"/>
    <w:rsid w:val="00E01CB2"/>
    <w:rsid w:val="00E01FC1"/>
    <w:rsid w:val="00E0200E"/>
    <w:rsid w:val="00E02969"/>
    <w:rsid w:val="00E03046"/>
    <w:rsid w:val="00E03764"/>
    <w:rsid w:val="00E057B2"/>
    <w:rsid w:val="00E06C73"/>
    <w:rsid w:val="00E100BB"/>
    <w:rsid w:val="00E10108"/>
    <w:rsid w:val="00E105D5"/>
    <w:rsid w:val="00E10FA7"/>
    <w:rsid w:val="00E11735"/>
    <w:rsid w:val="00E120EF"/>
    <w:rsid w:val="00E127E1"/>
    <w:rsid w:val="00E12ADA"/>
    <w:rsid w:val="00E133F5"/>
    <w:rsid w:val="00E13C16"/>
    <w:rsid w:val="00E143F3"/>
    <w:rsid w:val="00E144CF"/>
    <w:rsid w:val="00E14F8B"/>
    <w:rsid w:val="00E15ED3"/>
    <w:rsid w:val="00E1606D"/>
    <w:rsid w:val="00E167A5"/>
    <w:rsid w:val="00E17626"/>
    <w:rsid w:val="00E17907"/>
    <w:rsid w:val="00E20C7F"/>
    <w:rsid w:val="00E23DD2"/>
    <w:rsid w:val="00E24E2A"/>
    <w:rsid w:val="00E2505F"/>
    <w:rsid w:val="00E25E52"/>
    <w:rsid w:val="00E25F0C"/>
    <w:rsid w:val="00E26362"/>
    <w:rsid w:val="00E269D2"/>
    <w:rsid w:val="00E26FA9"/>
    <w:rsid w:val="00E27188"/>
    <w:rsid w:val="00E27C00"/>
    <w:rsid w:val="00E27CA3"/>
    <w:rsid w:val="00E308B4"/>
    <w:rsid w:val="00E30ACA"/>
    <w:rsid w:val="00E30CA8"/>
    <w:rsid w:val="00E321DD"/>
    <w:rsid w:val="00E34692"/>
    <w:rsid w:val="00E347A6"/>
    <w:rsid w:val="00E347CC"/>
    <w:rsid w:val="00E35BC4"/>
    <w:rsid w:val="00E36A51"/>
    <w:rsid w:val="00E37262"/>
    <w:rsid w:val="00E372F9"/>
    <w:rsid w:val="00E3751D"/>
    <w:rsid w:val="00E37DEE"/>
    <w:rsid w:val="00E40427"/>
    <w:rsid w:val="00E40621"/>
    <w:rsid w:val="00E40935"/>
    <w:rsid w:val="00E41875"/>
    <w:rsid w:val="00E418B7"/>
    <w:rsid w:val="00E426B5"/>
    <w:rsid w:val="00E42EC2"/>
    <w:rsid w:val="00E445BA"/>
    <w:rsid w:val="00E455D6"/>
    <w:rsid w:val="00E45855"/>
    <w:rsid w:val="00E45916"/>
    <w:rsid w:val="00E46435"/>
    <w:rsid w:val="00E46C65"/>
    <w:rsid w:val="00E46CD4"/>
    <w:rsid w:val="00E46DEB"/>
    <w:rsid w:val="00E47AA8"/>
    <w:rsid w:val="00E502C3"/>
    <w:rsid w:val="00E50FE8"/>
    <w:rsid w:val="00E512A4"/>
    <w:rsid w:val="00E51529"/>
    <w:rsid w:val="00E518A6"/>
    <w:rsid w:val="00E51AF4"/>
    <w:rsid w:val="00E5335B"/>
    <w:rsid w:val="00E54329"/>
    <w:rsid w:val="00E5465B"/>
    <w:rsid w:val="00E55173"/>
    <w:rsid w:val="00E55CE4"/>
    <w:rsid w:val="00E560DF"/>
    <w:rsid w:val="00E56248"/>
    <w:rsid w:val="00E562EC"/>
    <w:rsid w:val="00E56617"/>
    <w:rsid w:val="00E569FE"/>
    <w:rsid w:val="00E62BCE"/>
    <w:rsid w:val="00E6598C"/>
    <w:rsid w:val="00E65C0C"/>
    <w:rsid w:val="00E6683C"/>
    <w:rsid w:val="00E67929"/>
    <w:rsid w:val="00E67D63"/>
    <w:rsid w:val="00E67E0B"/>
    <w:rsid w:val="00E67F0E"/>
    <w:rsid w:val="00E70CD4"/>
    <w:rsid w:val="00E70E39"/>
    <w:rsid w:val="00E71C4B"/>
    <w:rsid w:val="00E71D06"/>
    <w:rsid w:val="00E729AF"/>
    <w:rsid w:val="00E73163"/>
    <w:rsid w:val="00E731D9"/>
    <w:rsid w:val="00E73D1C"/>
    <w:rsid w:val="00E7467B"/>
    <w:rsid w:val="00E75559"/>
    <w:rsid w:val="00E77334"/>
    <w:rsid w:val="00E77C89"/>
    <w:rsid w:val="00E805C6"/>
    <w:rsid w:val="00E8184A"/>
    <w:rsid w:val="00E82E45"/>
    <w:rsid w:val="00E82F0B"/>
    <w:rsid w:val="00E865C1"/>
    <w:rsid w:val="00E8739C"/>
    <w:rsid w:val="00E8757C"/>
    <w:rsid w:val="00E87BA6"/>
    <w:rsid w:val="00E914A2"/>
    <w:rsid w:val="00E91570"/>
    <w:rsid w:val="00E91734"/>
    <w:rsid w:val="00E931DD"/>
    <w:rsid w:val="00E93673"/>
    <w:rsid w:val="00E94E32"/>
    <w:rsid w:val="00E954D3"/>
    <w:rsid w:val="00E95942"/>
    <w:rsid w:val="00E963C8"/>
    <w:rsid w:val="00E96997"/>
    <w:rsid w:val="00E97A3E"/>
    <w:rsid w:val="00E97D43"/>
    <w:rsid w:val="00EA0175"/>
    <w:rsid w:val="00EA0A07"/>
    <w:rsid w:val="00EA196D"/>
    <w:rsid w:val="00EA1C57"/>
    <w:rsid w:val="00EA30DE"/>
    <w:rsid w:val="00EA349F"/>
    <w:rsid w:val="00EA529F"/>
    <w:rsid w:val="00EA6046"/>
    <w:rsid w:val="00EA6D50"/>
    <w:rsid w:val="00EA77BD"/>
    <w:rsid w:val="00EA7C89"/>
    <w:rsid w:val="00EB0483"/>
    <w:rsid w:val="00EB1058"/>
    <w:rsid w:val="00EB162F"/>
    <w:rsid w:val="00EB1DA7"/>
    <w:rsid w:val="00EB1E91"/>
    <w:rsid w:val="00EB1F79"/>
    <w:rsid w:val="00EB72DE"/>
    <w:rsid w:val="00EB7332"/>
    <w:rsid w:val="00EB73DA"/>
    <w:rsid w:val="00EB78B1"/>
    <w:rsid w:val="00EB7F40"/>
    <w:rsid w:val="00EC0058"/>
    <w:rsid w:val="00EC0378"/>
    <w:rsid w:val="00EC23CE"/>
    <w:rsid w:val="00EC2442"/>
    <w:rsid w:val="00EC5D5F"/>
    <w:rsid w:val="00EC6957"/>
    <w:rsid w:val="00EC7064"/>
    <w:rsid w:val="00EC72C8"/>
    <w:rsid w:val="00EC737B"/>
    <w:rsid w:val="00EC756F"/>
    <w:rsid w:val="00EC7C33"/>
    <w:rsid w:val="00EC7E59"/>
    <w:rsid w:val="00ED0B0B"/>
    <w:rsid w:val="00ED0DE6"/>
    <w:rsid w:val="00ED0E0D"/>
    <w:rsid w:val="00ED2BDE"/>
    <w:rsid w:val="00ED2E56"/>
    <w:rsid w:val="00ED5997"/>
    <w:rsid w:val="00ED5DA3"/>
    <w:rsid w:val="00ED62A3"/>
    <w:rsid w:val="00EE0DD9"/>
    <w:rsid w:val="00EE15F0"/>
    <w:rsid w:val="00EE2155"/>
    <w:rsid w:val="00EE2A9E"/>
    <w:rsid w:val="00EE2DEE"/>
    <w:rsid w:val="00EE3314"/>
    <w:rsid w:val="00EE4EBC"/>
    <w:rsid w:val="00EE5497"/>
    <w:rsid w:val="00EE6518"/>
    <w:rsid w:val="00EE707D"/>
    <w:rsid w:val="00EF014A"/>
    <w:rsid w:val="00EF09ED"/>
    <w:rsid w:val="00EF0EFE"/>
    <w:rsid w:val="00EF100E"/>
    <w:rsid w:val="00EF2B34"/>
    <w:rsid w:val="00EF3F79"/>
    <w:rsid w:val="00EF423C"/>
    <w:rsid w:val="00EF4ABF"/>
    <w:rsid w:val="00EF4E68"/>
    <w:rsid w:val="00EF50C0"/>
    <w:rsid w:val="00EF540E"/>
    <w:rsid w:val="00EF56FE"/>
    <w:rsid w:val="00EF5E1B"/>
    <w:rsid w:val="00EF77BA"/>
    <w:rsid w:val="00EF7F90"/>
    <w:rsid w:val="00F00F1D"/>
    <w:rsid w:val="00F01475"/>
    <w:rsid w:val="00F01AAC"/>
    <w:rsid w:val="00F01D7E"/>
    <w:rsid w:val="00F035F0"/>
    <w:rsid w:val="00F045AA"/>
    <w:rsid w:val="00F04D31"/>
    <w:rsid w:val="00F04F4A"/>
    <w:rsid w:val="00F05B82"/>
    <w:rsid w:val="00F06640"/>
    <w:rsid w:val="00F07447"/>
    <w:rsid w:val="00F104F9"/>
    <w:rsid w:val="00F11D6D"/>
    <w:rsid w:val="00F120BF"/>
    <w:rsid w:val="00F12F93"/>
    <w:rsid w:val="00F13146"/>
    <w:rsid w:val="00F13C7E"/>
    <w:rsid w:val="00F15328"/>
    <w:rsid w:val="00F15F72"/>
    <w:rsid w:val="00F167D9"/>
    <w:rsid w:val="00F20089"/>
    <w:rsid w:val="00F203AF"/>
    <w:rsid w:val="00F209C9"/>
    <w:rsid w:val="00F20BFF"/>
    <w:rsid w:val="00F212AD"/>
    <w:rsid w:val="00F22D07"/>
    <w:rsid w:val="00F23094"/>
    <w:rsid w:val="00F23A2F"/>
    <w:rsid w:val="00F24EF4"/>
    <w:rsid w:val="00F25766"/>
    <w:rsid w:val="00F26839"/>
    <w:rsid w:val="00F3006E"/>
    <w:rsid w:val="00F31457"/>
    <w:rsid w:val="00F332D7"/>
    <w:rsid w:val="00F34440"/>
    <w:rsid w:val="00F35735"/>
    <w:rsid w:val="00F35D3F"/>
    <w:rsid w:val="00F36612"/>
    <w:rsid w:val="00F36AAB"/>
    <w:rsid w:val="00F377A3"/>
    <w:rsid w:val="00F4054F"/>
    <w:rsid w:val="00F409C1"/>
    <w:rsid w:val="00F40BA7"/>
    <w:rsid w:val="00F416DA"/>
    <w:rsid w:val="00F42748"/>
    <w:rsid w:val="00F42BB4"/>
    <w:rsid w:val="00F43434"/>
    <w:rsid w:val="00F43C9E"/>
    <w:rsid w:val="00F44088"/>
    <w:rsid w:val="00F44D02"/>
    <w:rsid w:val="00F4574C"/>
    <w:rsid w:val="00F45755"/>
    <w:rsid w:val="00F45876"/>
    <w:rsid w:val="00F45C5D"/>
    <w:rsid w:val="00F46978"/>
    <w:rsid w:val="00F47038"/>
    <w:rsid w:val="00F52694"/>
    <w:rsid w:val="00F52B81"/>
    <w:rsid w:val="00F52CE1"/>
    <w:rsid w:val="00F534D0"/>
    <w:rsid w:val="00F53723"/>
    <w:rsid w:val="00F5399A"/>
    <w:rsid w:val="00F53B15"/>
    <w:rsid w:val="00F54AD5"/>
    <w:rsid w:val="00F54D8E"/>
    <w:rsid w:val="00F54F66"/>
    <w:rsid w:val="00F55422"/>
    <w:rsid w:val="00F5579E"/>
    <w:rsid w:val="00F55863"/>
    <w:rsid w:val="00F55F0D"/>
    <w:rsid w:val="00F55F25"/>
    <w:rsid w:val="00F563C5"/>
    <w:rsid w:val="00F567BB"/>
    <w:rsid w:val="00F577C2"/>
    <w:rsid w:val="00F579DF"/>
    <w:rsid w:val="00F6015F"/>
    <w:rsid w:val="00F6016E"/>
    <w:rsid w:val="00F62866"/>
    <w:rsid w:val="00F649FB"/>
    <w:rsid w:val="00F64C02"/>
    <w:rsid w:val="00F65C32"/>
    <w:rsid w:val="00F664F2"/>
    <w:rsid w:val="00F67823"/>
    <w:rsid w:val="00F7027F"/>
    <w:rsid w:val="00F702B3"/>
    <w:rsid w:val="00F70619"/>
    <w:rsid w:val="00F70699"/>
    <w:rsid w:val="00F71326"/>
    <w:rsid w:val="00F72172"/>
    <w:rsid w:val="00F7276F"/>
    <w:rsid w:val="00F737F0"/>
    <w:rsid w:val="00F739AE"/>
    <w:rsid w:val="00F73A6D"/>
    <w:rsid w:val="00F7517A"/>
    <w:rsid w:val="00F763A0"/>
    <w:rsid w:val="00F77551"/>
    <w:rsid w:val="00F77738"/>
    <w:rsid w:val="00F77D16"/>
    <w:rsid w:val="00F8120D"/>
    <w:rsid w:val="00F814B1"/>
    <w:rsid w:val="00F822F1"/>
    <w:rsid w:val="00F8311C"/>
    <w:rsid w:val="00F83623"/>
    <w:rsid w:val="00F84AE7"/>
    <w:rsid w:val="00F84BCA"/>
    <w:rsid w:val="00F84C47"/>
    <w:rsid w:val="00F8550D"/>
    <w:rsid w:val="00F8624B"/>
    <w:rsid w:val="00F86640"/>
    <w:rsid w:val="00F867C5"/>
    <w:rsid w:val="00F91B7D"/>
    <w:rsid w:val="00F92326"/>
    <w:rsid w:val="00F923F0"/>
    <w:rsid w:val="00F935C7"/>
    <w:rsid w:val="00F935E9"/>
    <w:rsid w:val="00F9468D"/>
    <w:rsid w:val="00F962E8"/>
    <w:rsid w:val="00F9752C"/>
    <w:rsid w:val="00FA024E"/>
    <w:rsid w:val="00FA1F36"/>
    <w:rsid w:val="00FA33BF"/>
    <w:rsid w:val="00FA3AEA"/>
    <w:rsid w:val="00FA40EB"/>
    <w:rsid w:val="00FA46D7"/>
    <w:rsid w:val="00FA4BAC"/>
    <w:rsid w:val="00FA4F9A"/>
    <w:rsid w:val="00FA564D"/>
    <w:rsid w:val="00FA5678"/>
    <w:rsid w:val="00FA60B7"/>
    <w:rsid w:val="00FA7089"/>
    <w:rsid w:val="00FA7D74"/>
    <w:rsid w:val="00FB1B21"/>
    <w:rsid w:val="00FB2A2C"/>
    <w:rsid w:val="00FB3430"/>
    <w:rsid w:val="00FB381D"/>
    <w:rsid w:val="00FB386A"/>
    <w:rsid w:val="00FB41B3"/>
    <w:rsid w:val="00FB710C"/>
    <w:rsid w:val="00FC1228"/>
    <w:rsid w:val="00FC3696"/>
    <w:rsid w:val="00FC375B"/>
    <w:rsid w:val="00FC4189"/>
    <w:rsid w:val="00FC4271"/>
    <w:rsid w:val="00FC4831"/>
    <w:rsid w:val="00FC4897"/>
    <w:rsid w:val="00FC49E4"/>
    <w:rsid w:val="00FC4DF7"/>
    <w:rsid w:val="00FC4F77"/>
    <w:rsid w:val="00FC5071"/>
    <w:rsid w:val="00FC5C86"/>
    <w:rsid w:val="00FC5E2B"/>
    <w:rsid w:val="00FC6CC9"/>
    <w:rsid w:val="00FC6E4A"/>
    <w:rsid w:val="00FC7315"/>
    <w:rsid w:val="00FC76F2"/>
    <w:rsid w:val="00FD05E2"/>
    <w:rsid w:val="00FD2CC6"/>
    <w:rsid w:val="00FD3072"/>
    <w:rsid w:val="00FD41A1"/>
    <w:rsid w:val="00FD4888"/>
    <w:rsid w:val="00FD4A9E"/>
    <w:rsid w:val="00FD4EA0"/>
    <w:rsid w:val="00FD6730"/>
    <w:rsid w:val="00FD6961"/>
    <w:rsid w:val="00FE2102"/>
    <w:rsid w:val="00FE2662"/>
    <w:rsid w:val="00FE2785"/>
    <w:rsid w:val="00FE2FB7"/>
    <w:rsid w:val="00FE3037"/>
    <w:rsid w:val="00FE49B5"/>
    <w:rsid w:val="00FE6F74"/>
    <w:rsid w:val="00FF07A0"/>
    <w:rsid w:val="00FF102D"/>
    <w:rsid w:val="00FF1117"/>
    <w:rsid w:val="00FF2F47"/>
    <w:rsid w:val="00FF32D6"/>
    <w:rsid w:val="00FF34C7"/>
    <w:rsid w:val="00FF44D4"/>
    <w:rsid w:val="00FF45C1"/>
    <w:rsid w:val="00FF46D4"/>
    <w:rsid w:val="00FF4E55"/>
    <w:rsid w:val="00FF4F2E"/>
    <w:rsid w:val="00FF563A"/>
    <w:rsid w:val="00FF64FB"/>
    <w:rsid w:val="280A77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5FFDDDF"/>
  <w15:docId w15:val="{408B9CE1-4089-4AF9-A1C0-D562B67E1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iPriority="0" w:unhideWhenUsed="1"/>
    <w:lsdException w:name="footnote text" w:locked="1" w:semiHidden="1" w:unhideWhenUsed="1"/>
    <w:lsdException w:name="annotation text" w:locked="1" w:semiHidden="1" w:uiPriority="0"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iPriority="0" w:unhideWhenUsed="1"/>
    <w:lsdException w:name="annotation reference" w:locked="1" w:semiHidden="1" w:uiPriority="0" w:unhideWhenUsed="1"/>
    <w:lsdException w:name="line number" w:locked="1" w:semiHidden="1" w:unhideWhenUsed="1"/>
    <w:lsdException w:name="page number" w:locked="1" w:semiHidden="1" w:uiPriority="0" w:unhideWhenUsed="1"/>
    <w:lsdException w:name="endnote reference" w:locked="1" w:semiHidden="1" w:uiPriority="0"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iPriority="0" w:unhideWhenUsed="1"/>
    <w:lsdException w:name="List Bullet" w:locked="1" w:semiHidden="1" w:uiPriority="0" w:unhideWhenUsed="1"/>
    <w:lsdException w:name="List Number" w:locked="1" w:semiHidden="1" w:uiPriority="0" w:unhideWhenUsed="1"/>
    <w:lsdException w:name="List 2" w:locked="1" w:semiHidden="1" w:uiPriority="0" w:unhideWhenUsed="1"/>
    <w:lsdException w:name="List 3" w:locked="1" w:semiHidden="1" w:uiPriority="0" w:unhideWhenUsed="1"/>
    <w:lsdException w:name="List 4" w:locked="1" w:semiHidden="1" w:uiPriority="0" w:unhideWhenUsed="1"/>
    <w:lsdException w:name="List 5" w:locked="1" w:semiHidden="1" w:uiPriority="0" w:unhideWhenUsed="1"/>
    <w:lsdException w:name="List Bullet 2" w:locked="1" w:semiHidden="1" w:uiPriority="0" w:unhideWhenUsed="1"/>
    <w:lsdException w:name="List Bullet 3" w:locked="1" w:semiHidden="1" w:uiPriority="0" w:unhideWhenUsed="1"/>
    <w:lsdException w:name="List Bullet 4" w:locked="1" w:semiHidden="1" w:uiPriority="0" w:unhideWhenUsed="1"/>
    <w:lsdException w:name="List Bullet 5" w:locked="1" w:semiHidden="1" w:uiPriority="0" w:unhideWhenUsed="1"/>
    <w:lsdException w:name="List Number 2" w:locked="1" w:semiHidden="1" w:uiPriority="0" w:unhideWhenUsed="1"/>
    <w:lsdException w:name="List Number 3" w:locked="1" w:semiHidden="1" w:uiPriority="0" w:unhideWhenUsed="1"/>
    <w:lsdException w:name="List Number 4" w:locked="1" w:semiHidden="1" w:uiPriority="0" w:unhideWhenUsed="1"/>
    <w:lsdException w:name="List Number 5" w:locked="1" w:semiHidden="1" w:uiPriority="0"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iPriority="0" w:unhideWhenUsed="1"/>
    <w:lsdException w:name="List Continue 2" w:locked="1" w:semiHidden="1" w:uiPriority="0" w:unhideWhenUsed="1"/>
    <w:lsdException w:name="List Continue 3" w:locked="1" w:semiHidden="1" w:uiPriority="0" w:unhideWhenUsed="1"/>
    <w:lsdException w:name="List Continue 4" w:locked="1" w:semiHidden="1" w:uiPriority="0" w:unhideWhenUsed="1"/>
    <w:lsdException w:name="List Continue 5" w:locked="1" w:semiHidden="1" w:uiPriority="0" w:unhideWhenUsed="1"/>
    <w:lsdException w:name="Message Header" w:locked="1" w:semiHidden="1" w:unhideWhenUsed="1"/>
    <w:lsdException w:name="Subtitle" w:locked="1" w:uiPriority="11" w:qFormat="1"/>
    <w:lsdException w:name="Salutation" w:locked="1" w:semiHidden="1" w:unhideWhenUsed="1"/>
    <w:lsdException w:name="Date" w:locked="1" w:semiHidden="1" w:uiPriority="0"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iPriority="0" w:unhideWhenUsed="1"/>
    <w:lsdException w:name="Strong" w:locked="1" w:uiPriority="22" w:qFormat="1"/>
    <w:lsdException w:name="Emphasis" w:locked="1" w:uiPriority="20" w:qFormat="1"/>
    <w:lsdException w:name="Document Map" w:locked="1" w:semiHidden="1" w:uiPriority="0"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iPriority="0"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iPriority="0"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0411"/>
  </w:style>
  <w:style w:type="paragraph" w:styleId="Heading1">
    <w:name w:val="heading 1"/>
    <w:aliases w:val="H1,Topic Heading 1,H11,H12,H13,H14,H15,H16,h1,(Alt+1),Tempo Heading 1,Überschrift 1_R,‹berschrift 1_R,Heading U,Heading 1 Underlined,Section,PRTM Heading 1,Attribute Heading 1"/>
    <w:basedOn w:val="Normal"/>
    <w:next w:val="Normal"/>
    <w:link w:val="Heading1Char"/>
    <w:qFormat/>
    <w:rsid w:val="006A0411"/>
    <w:pPr>
      <w:keepNext/>
      <w:keepLines/>
      <w:numPr>
        <w:numId w:val="3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aliases w:val="Attribute Heading 2,h2,H2,Tempo Heading 2,Activity,UNDERRUBRIK 1-2,Heading 2 Blocked,heading 2,L2,L21,h21,L22,h22,L23,h23,L211,h211,L221,h221,Attribute Heading 21,L24,h24,L212,h212,L222,h222,Attribute Heading 22,L25,h25,L213,h213,L223,h223"/>
    <w:basedOn w:val="Normal"/>
    <w:next w:val="Normal"/>
    <w:link w:val="Heading2Char"/>
    <w:unhideWhenUsed/>
    <w:qFormat/>
    <w:rsid w:val="006A0411"/>
    <w:pPr>
      <w:keepNext/>
      <w:keepLines/>
      <w:numPr>
        <w:ilvl w:val="1"/>
        <w:numId w:val="3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aliases w:val="h3,Table Attribute Heading,H3,Tempo Heading 3,Heading C,Level 3,l3,list 3,Head 3,h31,h32,h33,h34,h35,h36,h37,h38,h311,h321,h331,h341,h351,h361,h371,h39,h312,h322,h332,h342,h352,h362,h372,h310,h313,h323,h333,h343,h353,h363,h373,h314,h324,h334,L"/>
    <w:basedOn w:val="Normal"/>
    <w:next w:val="Normal"/>
    <w:link w:val="Heading3Char"/>
    <w:unhideWhenUsed/>
    <w:qFormat/>
    <w:rsid w:val="006A0411"/>
    <w:pPr>
      <w:keepNext/>
      <w:keepLines/>
      <w:numPr>
        <w:ilvl w:val="2"/>
        <w:numId w:val="31"/>
      </w:numPr>
      <w:spacing w:before="200" w:after="0"/>
      <w:outlineLvl w:val="2"/>
    </w:pPr>
    <w:rPr>
      <w:rFonts w:asciiTheme="majorHAnsi" w:eastAsiaTheme="majorEastAsia" w:hAnsiTheme="majorHAnsi" w:cstheme="majorBidi"/>
      <w:b/>
      <w:bCs/>
      <w:color w:val="000000" w:themeColor="text1"/>
    </w:rPr>
  </w:style>
  <w:style w:type="paragraph" w:styleId="Heading4">
    <w:name w:val="heading 4"/>
    <w:aliases w:val="h4,H4,(Alt+4),H41,(Alt+4)1,H42,(Alt+4)2,H43,(Alt+4)3,H44,(Alt+4)4,H45,(Alt+4)5,H411,(Alt+4)11,H421,(Alt+4)21,H431,(Alt+4)31,H46,(Alt+4)6,H412,(Alt+4)12,H422,(Alt+4)22,H432,(Alt+4)32,H47,(Alt+4)7,H48,(Alt+4)8,H49,(Alt+4)9,H410,(Alt+4)10,H413"/>
    <w:basedOn w:val="Normal"/>
    <w:next w:val="Normal"/>
    <w:link w:val="Heading4Char"/>
    <w:unhideWhenUsed/>
    <w:qFormat/>
    <w:rsid w:val="006A0411"/>
    <w:pPr>
      <w:keepNext/>
      <w:keepLines/>
      <w:numPr>
        <w:ilvl w:val="3"/>
        <w:numId w:val="3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aliases w:val="H5,Tempo Heading 5"/>
    <w:basedOn w:val="Normal"/>
    <w:next w:val="Normal"/>
    <w:link w:val="Heading5Char"/>
    <w:unhideWhenUsed/>
    <w:qFormat/>
    <w:rsid w:val="006A0411"/>
    <w:pPr>
      <w:keepNext/>
      <w:keepLines/>
      <w:numPr>
        <w:ilvl w:val="4"/>
        <w:numId w:val="3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aliases w:val="H6,H61,H62,H63"/>
    <w:basedOn w:val="Normal"/>
    <w:next w:val="Normal"/>
    <w:link w:val="Heading6Char"/>
    <w:unhideWhenUsed/>
    <w:qFormat/>
    <w:locked/>
    <w:rsid w:val="006A0411"/>
    <w:pPr>
      <w:keepNext/>
      <w:keepLines/>
      <w:numPr>
        <w:ilvl w:val="5"/>
        <w:numId w:val="3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nhideWhenUsed/>
    <w:qFormat/>
    <w:locked/>
    <w:rsid w:val="006A0411"/>
    <w:pPr>
      <w:keepNext/>
      <w:keepLines/>
      <w:numPr>
        <w:ilvl w:val="6"/>
        <w:numId w:val="3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locked/>
    <w:rsid w:val="006A0411"/>
    <w:pPr>
      <w:keepNext/>
      <w:keepLines/>
      <w:numPr>
        <w:ilvl w:val="7"/>
        <w:numId w:val="3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locked/>
    <w:rsid w:val="006A0411"/>
    <w:pPr>
      <w:keepNext/>
      <w:keepLines/>
      <w:numPr>
        <w:ilvl w:val="8"/>
        <w:numId w:val="3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Topic Heading 1 Char,H11 Char,H12 Char,H13 Char,H14 Char,H15 Char,H16 Char,h1 Char,(Alt+1) Char,Tempo Heading 1 Char,Überschrift 1_R Char,‹berschrift 1_R Char,Heading U Char,Heading 1 Underlined Char,Section Char"/>
    <w:basedOn w:val="DefaultParagraphFont"/>
    <w:link w:val="Heading1"/>
    <w:uiPriority w:val="9"/>
    <w:locked/>
    <w:rsid w:val="006A0411"/>
    <w:rPr>
      <w:rFonts w:asciiTheme="majorHAnsi" w:eastAsiaTheme="majorEastAsia" w:hAnsiTheme="majorHAnsi" w:cstheme="majorBidi"/>
      <w:b/>
      <w:bCs/>
      <w:smallCaps/>
      <w:color w:val="000000" w:themeColor="text1"/>
      <w:sz w:val="36"/>
      <w:szCs w:val="36"/>
    </w:rPr>
  </w:style>
  <w:style w:type="character" w:customStyle="1" w:styleId="Heading2Char">
    <w:name w:val="Heading 2 Char"/>
    <w:aliases w:val="Attribute Heading 2 Char,h2 Char,H2 Char,Tempo Heading 2 Char,Activity Char,UNDERRUBRIK 1-2 Char,Heading 2 Blocked Char,heading 2 Char,L2 Char,L21 Char,h21 Char,L22 Char,h22 Char,L23 Char,h23 Char,L211 Char,h211 Char,L221 Char,h221 Char"/>
    <w:basedOn w:val="DefaultParagraphFont"/>
    <w:link w:val="Heading2"/>
    <w:uiPriority w:val="9"/>
    <w:locked/>
    <w:rsid w:val="006A0411"/>
    <w:rPr>
      <w:rFonts w:asciiTheme="majorHAnsi" w:eastAsiaTheme="majorEastAsia" w:hAnsiTheme="majorHAnsi" w:cstheme="majorBidi"/>
      <w:b/>
      <w:bCs/>
      <w:smallCaps/>
      <w:color w:val="000000" w:themeColor="text1"/>
      <w:sz w:val="28"/>
      <w:szCs w:val="28"/>
    </w:rPr>
  </w:style>
  <w:style w:type="character" w:customStyle="1" w:styleId="Heading3Char">
    <w:name w:val="Heading 3 Char"/>
    <w:aliases w:val="h3 Char,Table Attribute Heading Char,H3 Char,Tempo Heading 3 Char,Heading C Char,Level 3 Char,l3 Char,list 3 Char,Head 3 Char,h31 Char,h32 Char,h33 Char,h34 Char,h35 Char,h36 Char,h37 Char,h38 Char,h311 Char,h321 Char,h331 Char,h341 Char"/>
    <w:basedOn w:val="DefaultParagraphFont"/>
    <w:link w:val="Heading3"/>
    <w:uiPriority w:val="9"/>
    <w:locked/>
    <w:rsid w:val="006A0411"/>
    <w:rPr>
      <w:rFonts w:asciiTheme="majorHAnsi" w:eastAsiaTheme="majorEastAsia" w:hAnsiTheme="majorHAnsi" w:cstheme="majorBidi"/>
      <w:b/>
      <w:bCs/>
      <w:color w:val="000000" w:themeColor="text1"/>
    </w:rPr>
  </w:style>
  <w:style w:type="character" w:customStyle="1" w:styleId="Heading4Char">
    <w:name w:val="Heading 4 Char"/>
    <w:aliases w:val="h4 Char,H4 Char,(Alt+4) Char,H41 Char,(Alt+4)1 Char,H42 Char,(Alt+4)2 Char,H43 Char,(Alt+4)3 Char,H44 Char,(Alt+4)4 Char,H45 Char,(Alt+4)5 Char,H411 Char,(Alt+4)11 Char,H421 Char,(Alt+4)21 Char,H431 Char,(Alt+4)31 Char,H46 Char,H412 Char"/>
    <w:basedOn w:val="DefaultParagraphFont"/>
    <w:link w:val="Heading4"/>
    <w:uiPriority w:val="9"/>
    <w:locked/>
    <w:rsid w:val="006A0411"/>
    <w:rPr>
      <w:rFonts w:asciiTheme="majorHAnsi" w:eastAsiaTheme="majorEastAsia" w:hAnsiTheme="majorHAnsi" w:cstheme="majorBidi"/>
      <w:b/>
      <w:bCs/>
      <w:i/>
      <w:iCs/>
      <w:color w:val="000000" w:themeColor="text1"/>
    </w:rPr>
  </w:style>
  <w:style w:type="character" w:customStyle="1" w:styleId="Heading5Char">
    <w:name w:val="Heading 5 Char"/>
    <w:aliases w:val="H5 Char,Tempo Heading 5 Char"/>
    <w:basedOn w:val="DefaultParagraphFont"/>
    <w:link w:val="Heading5"/>
    <w:uiPriority w:val="9"/>
    <w:locked/>
    <w:rsid w:val="006A0411"/>
    <w:rPr>
      <w:rFonts w:asciiTheme="majorHAnsi" w:eastAsiaTheme="majorEastAsia" w:hAnsiTheme="majorHAnsi" w:cstheme="majorBidi"/>
      <w:color w:val="323E4F" w:themeColor="text2" w:themeShade="BF"/>
    </w:rPr>
  </w:style>
  <w:style w:type="character" w:customStyle="1" w:styleId="Heading6Char">
    <w:name w:val="Heading 6 Char"/>
    <w:aliases w:val="H6 Char,H61 Char,H62 Char,H63 Char"/>
    <w:basedOn w:val="DefaultParagraphFont"/>
    <w:link w:val="Heading6"/>
    <w:uiPriority w:val="9"/>
    <w:locked/>
    <w:rsid w:val="006A0411"/>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locked/>
    <w:rsid w:val="006A041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locked/>
    <w:rsid w:val="006A041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locked/>
    <w:rsid w:val="006A0411"/>
    <w:rPr>
      <w:rFonts w:asciiTheme="majorHAnsi" w:eastAsiaTheme="majorEastAsia" w:hAnsiTheme="majorHAnsi" w:cstheme="majorBidi"/>
      <w:i/>
      <w:iCs/>
      <w:color w:val="404040" w:themeColor="text1" w:themeTint="BF"/>
      <w:sz w:val="20"/>
      <w:szCs w:val="20"/>
    </w:rPr>
  </w:style>
  <w:style w:type="character" w:customStyle="1" w:styleId="FieldLabel">
    <w:name w:val="Field Label"/>
    <w:uiPriority w:val="99"/>
    <w:rsid w:val="00AB1AD2"/>
    <w:rPr>
      <w:rFonts w:ascii="Times New Roman" w:hAnsi="Times New Roman"/>
      <w:i/>
      <w:color w:val="004080"/>
      <w:sz w:val="20"/>
    </w:rPr>
  </w:style>
  <w:style w:type="character" w:customStyle="1" w:styleId="Objecttype">
    <w:name w:val="Object type"/>
    <w:uiPriority w:val="99"/>
    <w:rsid w:val="00AB1AD2"/>
    <w:rPr>
      <w:rFonts w:ascii="Times New Roman" w:hAnsi="Times New Roman"/>
      <w:b/>
      <w:color w:val="000000"/>
      <w:sz w:val="20"/>
      <w:u w:val="single" w:color="000000"/>
    </w:rPr>
  </w:style>
  <w:style w:type="paragraph" w:styleId="BalloonText">
    <w:name w:val="Balloon Text"/>
    <w:basedOn w:val="Normal"/>
    <w:link w:val="BalloonTextChar"/>
    <w:semiHidden/>
    <w:rsid w:val="00C479F7"/>
    <w:rPr>
      <w:rFonts w:eastAsia="MS Gothic"/>
      <w:sz w:val="18"/>
      <w:szCs w:val="18"/>
    </w:rPr>
  </w:style>
  <w:style w:type="character" w:customStyle="1" w:styleId="BalloonTextChar">
    <w:name w:val="Balloon Text Char"/>
    <w:basedOn w:val="DefaultParagraphFont"/>
    <w:link w:val="BalloonText"/>
    <w:semiHidden/>
    <w:locked/>
    <w:rsid w:val="00C479F7"/>
    <w:rPr>
      <w:rFonts w:ascii="Arial" w:eastAsia="MS Gothic" w:hAnsi="Arial" w:cs="Arial"/>
      <w:kern w:val="2"/>
      <w:sz w:val="18"/>
      <w:szCs w:val="18"/>
    </w:rPr>
  </w:style>
  <w:style w:type="paragraph" w:styleId="TOCHeading">
    <w:name w:val="TOC Heading"/>
    <w:basedOn w:val="Heading1"/>
    <w:next w:val="Normal"/>
    <w:uiPriority w:val="39"/>
    <w:unhideWhenUsed/>
    <w:qFormat/>
    <w:rsid w:val="006A0411"/>
    <w:pPr>
      <w:outlineLvl w:val="9"/>
    </w:pPr>
  </w:style>
  <w:style w:type="paragraph" w:styleId="TOC1">
    <w:name w:val="toc 1"/>
    <w:basedOn w:val="Normal"/>
    <w:next w:val="Normal"/>
    <w:autoRedefine/>
    <w:uiPriority w:val="39"/>
    <w:rsid w:val="00C479F7"/>
    <w:pPr>
      <w:spacing w:before="120"/>
    </w:pPr>
    <w:rPr>
      <w:bCs/>
      <w:caps/>
      <w:szCs w:val="24"/>
    </w:rPr>
  </w:style>
  <w:style w:type="paragraph" w:styleId="TOC2">
    <w:name w:val="toc 2"/>
    <w:basedOn w:val="Normal"/>
    <w:next w:val="Normal"/>
    <w:autoRedefine/>
    <w:uiPriority w:val="39"/>
    <w:rsid w:val="00FF1117"/>
    <w:pPr>
      <w:tabs>
        <w:tab w:val="left" w:pos="600"/>
        <w:tab w:val="right" w:leader="dot" w:pos="9350"/>
      </w:tabs>
    </w:pPr>
    <w:rPr>
      <w:rFonts w:cs="Times New Roman"/>
      <w:bCs/>
      <w:i/>
      <w:noProof/>
      <w:szCs w:val="20"/>
    </w:rPr>
  </w:style>
  <w:style w:type="paragraph" w:styleId="TOC3">
    <w:name w:val="toc 3"/>
    <w:basedOn w:val="Normal"/>
    <w:next w:val="Normal"/>
    <w:autoRedefine/>
    <w:uiPriority w:val="39"/>
    <w:rsid w:val="00C479F7"/>
    <w:pPr>
      <w:ind w:left="200"/>
    </w:pPr>
    <w:rPr>
      <w:rFonts w:ascii="Times New Roman" w:hAnsi="Times New Roman" w:cs="Times New Roman"/>
      <w:szCs w:val="20"/>
    </w:rPr>
  </w:style>
  <w:style w:type="character" w:styleId="Hyperlink">
    <w:name w:val="Hyperlink"/>
    <w:basedOn w:val="DefaultParagraphFont"/>
    <w:uiPriority w:val="99"/>
    <w:rsid w:val="00C479F7"/>
    <w:rPr>
      <w:color w:val="0000FF"/>
      <w:u w:val="single"/>
    </w:rPr>
  </w:style>
  <w:style w:type="paragraph" w:styleId="Header">
    <w:name w:val="header"/>
    <w:basedOn w:val="Normal"/>
    <w:link w:val="HeaderChar"/>
    <w:rsid w:val="00C479F7"/>
    <w:pPr>
      <w:tabs>
        <w:tab w:val="center" w:pos="4320"/>
        <w:tab w:val="right" w:pos="8640"/>
      </w:tabs>
    </w:pPr>
  </w:style>
  <w:style w:type="character" w:customStyle="1" w:styleId="HeaderChar">
    <w:name w:val="Header Char"/>
    <w:basedOn w:val="DefaultParagraphFont"/>
    <w:link w:val="Header"/>
    <w:locked/>
    <w:rsid w:val="00C479F7"/>
    <w:rPr>
      <w:rFonts w:ascii="Arial" w:eastAsia="MS PGothic" w:hAnsi="Arial" w:cs="Arial"/>
      <w:kern w:val="2"/>
      <w:sz w:val="20"/>
    </w:rPr>
  </w:style>
  <w:style w:type="paragraph" w:styleId="Footer">
    <w:name w:val="footer"/>
    <w:basedOn w:val="Normal"/>
    <w:link w:val="FooterChar"/>
    <w:rsid w:val="00C479F7"/>
    <w:pPr>
      <w:tabs>
        <w:tab w:val="center" w:pos="4252"/>
        <w:tab w:val="right" w:pos="8504"/>
      </w:tabs>
      <w:snapToGrid w:val="0"/>
    </w:pPr>
  </w:style>
  <w:style w:type="character" w:customStyle="1" w:styleId="FooterChar">
    <w:name w:val="Footer Char"/>
    <w:basedOn w:val="DefaultParagraphFont"/>
    <w:link w:val="Footer"/>
    <w:locked/>
    <w:rsid w:val="00C479F7"/>
    <w:rPr>
      <w:rFonts w:ascii="Arial" w:eastAsia="MS PGothic" w:hAnsi="Arial" w:cs="Arial"/>
      <w:kern w:val="2"/>
      <w:sz w:val="20"/>
    </w:rPr>
  </w:style>
  <w:style w:type="paragraph" w:customStyle="1" w:styleId="Normal4">
    <w:name w:val="Normal4"/>
    <w:basedOn w:val="normal3"/>
    <w:link w:val="Normal4Char"/>
    <w:uiPriority w:val="99"/>
    <w:rsid w:val="00EB1058"/>
    <w:pPr>
      <w:spacing w:before="0" w:beforeAutospacing="0" w:after="120" w:afterAutospacing="0"/>
    </w:pPr>
    <w:rPr>
      <w:rFonts w:eastAsia="Times New Roman"/>
      <w:sz w:val="22"/>
      <w:szCs w:val="22"/>
      <w:lang w:eastAsia="en-US"/>
    </w:rPr>
  </w:style>
  <w:style w:type="paragraph" w:customStyle="1" w:styleId="normal3">
    <w:name w:val="normal3"/>
    <w:basedOn w:val="Normal"/>
    <w:uiPriority w:val="99"/>
    <w:rsid w:val="00EB1058"/>
    <w:pPr>
      <w:spacing w:before="100" w:beforeAutospacing="1" w:after="100" w:afterAutospacing="1"/>
    </w:pPr>
    <w:rPr>
      <w:rFonts w:ascii="Times New Roman" w:eastAsia="MS Mincho" w:hAnsi="Times New Roman" w:cs="Times New Roman"/>
      <w:sz w:val="24"/>
      <w:szCs w:val="24"/>
      <w:lang w:eastAsia="ja-JP"/>
    </w:rPr>
  </w:style>
  <w:style w:type="character" w:customStyle="1" w:styleId="spelle">
    <w:name w:val="spelle"/>
    <w:basedOn w:val="DefaultParagraphFont"/>
    <w:uiPriority w:val="99"/>
    <w:rsid w:val="00EB1058"/>
    <w:rPr>
      <w:rFonts w:cs="Times New Roman"/>
    </w:rPr>
  </w:style>
  <w:style w:type="paragraph" w:customStyle="1" w:styleId="ReqDescrNoteHdr">
    <w:name w:val="Req Descr &amp; Note Hdr"/>
    <w:basedOn w:val="Normal4"/>
    <w:uiPriority w:val="99"/>
    <w:rsid w:val="00EB1058"/>
    <w:rPr>
      <w:rFonts w:ascii="Arial" w:hAnsi="Arial" w:cs="Arial"/>
      <w:sz w:val="24"/>
      <w:szCs w:val="24"/>
    </w:rPr>
  </w:style>
  <w:style w:type="character" w:customStyle="1" w:styleId="Normal4Char">
    <w:name w:val="Normal4 Char"/>
    <w:basedOn w:val="DefaultParagraphFont"/>
    <w:link w:val="Normal4"/>
    <w:uiPriority w:val="99"/>
    <w:locked/>
    <w:rsid w:val="00EB1058"/>
    <w:rPr>
      <w:rFonts w:ascii="Times New Roman" w:hAnsi="Times New Roman" w:cs="Times New Roman"/>
    </w:rPr>
  </w:style>
  <w:style w:type="paragraph" w:customStyle="1" w:styleId="Normal30">
    <w:name w:val="Normal3"/>
    <w:basedOn w:val="Normal"/>
    <w:link w:val="Normal3Char"/>
    <w:uiPriority w:val="99"/>
    <w:rsid w:val="0040040E"/>
    <w:pPr>
      <w:spacing w:after="120"/>
    </w:pPr>
    <w:rPr>
      <w:rFonts w:ascii="Times New Roman" w:hAnsi="Times New Roman" w:cs="Times New Roman"/>
    </w:rPr>
  </w:style>
  <w:style w:type="character" w:customStyle="1" w:styleId="Normal3Char">
    <w:name w:val="Normal3 Char"/>
    <w:basedOn w:val="DefaultParagraphFont"/>
    <w:link w:val="Normal30"/>
    <w:uiPriority w:val="99"/>
    <w:locked/>
    <w:rsid w:val="0040040E"/>
    <w:rPr>
      <w:rFonts w:ascii="Times New Roman" w:hAnsi="Times New Roman" w:cs="Times New Roman"/>
    </w:rPr>
  </w:style>
  <w:style w:type="paragraph" w:customStyle="1" w:styleId="Instruction2">
    <w:name w:val="Instruction2"/>
    <w:basedOn w:val="Normal"/>
    <w:next w:val="Normal"/>
    <w:uiPriority w:val="99"/>
    <w:rsid w:val="0040040E"/>
    <w:pPr>
      <w:pBdr>
        <w:top w:val="dashed" w:sz="4" w:space="1" w:color="FF0000"/>
        <w:left w:val="dashed" w:sz="4" w:space="4" w:color="FF0000"/>
        <w:bottom w:val="dashed" w:sz="4" w:space="1" w:color="FF0000"/>
        <w:right w:val="dashed" w:sz="4" w:space="4" w:color="FF0000"/>
      </w:pBdr>
      <w:spacing w:after="120"/>
    </w:pPr>
    <w:rPr>
      <w:rFonts w:ascii="Times New Roman" w:hAnsi="Times New Roman" w:cs="Times New Roman"/>
      <w:vanish/>
      <w:color w:val="FF0000"/>
    </w:rPr>
  </w:style>
  <w:style w:type="character" w:styleId="CommentReference">
    <w:name w:val="annotation reference"/>
    <w:basedOn w:val="DefaultParagraphFont"/>
    <w:semiHidden/>
    <w:rsid w:val="00C479F7"/>
    <w:rPr>
      <w:sz w:val="16"/>
      <w:szCs w:val="16"/>
    </w:rPr>
  </w:style>
  <w:style w:type="paragraph" w:styleId="CommentText">
    <w:name w:val="annotation text"/>
    <w:basedOn w:val="Normal"/>
    <w:link w:val="CommentTextChar"/>
    <w:rsid w:val="00C479F7"/>
  </w:style>
  <w:style w:type="character" w:customStyle="1" w:styleId="CommentTextChar">
    <w:name w:val="Comment Text Char"/>
    <w:basedOn w:val="DefaultParagraphFont"/>
    <w:link w:val="CommentText"/>
    <w:locked/>
    <w:rsid w:val="00C479F7"/>
    <w:rPr>
      <w:rFonts w:ascii="Arial" w:eastAsia="MS PGothic" w:hAnsi="Arial" w:cs="Arial"/>
      <w:kern w:val="2"/>
      <w:sz w:val="20"/>
    </w:rPr>
  </w:style>
  <w:style w:type="paragraph" w:styleId="CommentSubject">
    <w:name w:val="annotation subject"/>
    <w:basedOn w:val="CommentText"/>
    <w:next w:val="CommentText"/>
    <w:link w:val="CommentSubjectChar"/>
    <w:semiHidden/>
    <w:rsid w:val="00C479F7"/>
    <w:rPr>
      <w:b/>
      <w:bCs/>
      <w:szCs w:val="20"/>
    </w:rPr>
  </w:style>
  <w:style w:type="character" w:customStyle="1" w:styleId="CommentSubjectChar">
    <w:name w:val="Comment Subject Char"/>
    <w:basedOn w:val="CommentTextChar"/>
    <w:link w:val="CommentSubject"/>
    <w:semiHidden/>
    <w:locked/>
    <w:rsid w:val="00C479F7"/>
    <w:rPr>
      <w:rFonts w:ascii="Arial" w:eastAsia="MS PGothic" w:hAnsi="Arial" w:cs="Arial"/>
      <w:b/>
      <w:bCs/>
      <w:kern w:val="2"/>
      <w:sz w:val="20"/>
      <w:szCs w:val="20"/>
    </w:rPr>
  </w:style>
  <w:style w:type="paragraph" w:styleId="NoSpacing">
    <w:name w:val="No Spacing"/>
    <w:uiPriority w:val="1"/>
    <w:qFormat/>
    <w:rsid w:val="006A0411"/>
    <w:pPr>
      <w:spacing w:after="0" w:line="240" w:lineRule="auto"/>
    </w:pPr>
  </w:style>
  <w:style w:type="paragraph" w:customStyle="1" w:styleId="Code">
    <w:name w:val="Code"/>
    <w:uiPriority w:val="99"/>
    <w:rsid w:val="005D0B69"/>
    <w:pPr>
      <w:widowControl w:val="0"/>
      <w:autoSpaceDE w:val="0"/>
      <w:autoSpaceDN w:val="0"/>
      <w:adjustRightInd w:val="0"/>
    </w:pPr>
    <w:rPr>
      <w:rFonts w:ascii="Courier New" w:eastAsia="Times New Roman" w:hAnsi="Courier New" w:cs="Courier New"/>
      <w:sz w:val="18"/>
      <w:szCs w:val="18"/>
    </w:rPr>
  </w:style>
  <w:style w:type="paragraph" w:customStyle="1" w:styleId="ListHeader">
    <w:name w:val="List Header"/>
    <w:uiPriority w:val="99"/>
    <w:rsid w:val="005D0B69"/>
    <w:pPr>
      <w:widowControl w:val="0"/>
      <w:autoSpaceDE w:val="0"/>
      <w:autoSpaceDN w:val="0"/>
      <w:adjustRightInd w:val="0"/>
    </w:pPr>
    <w:rPr>
      <w:rFonts w:ascii="Times New Roman" w:eastAsia="Times New Roman" w:hAnsi="Times New Roman"/>
      <w:b/>
      <w:bCs/>
      <w:i/>
      <w:iCs/>
      <w:color w:val="0000A0"/>
      <w:sz w:val="20"/>
      <w:szCs w:val="20"/>
    </w:rPr>
  </w:style>
  <w:style w:type="character" w:styleId="FollowedHyperlink">
    <w:name w:val="FollowedHyperlink"/>
    <w:basedOn w:val="DefaultParagraphFont"/>
    <w:rsid w:val="00C479F7"/>
    <w:rPr>
      <w:color w:val="800080"/>
      <w:u w:val="single"/>
    </w:rPr>
  </w:style>
  <w:style w:type="character" w:styleId="PageNumber">
    <w:name w:val="page number"/>
    <w:basedOn w:val="DefaultParagraphFont"/>
    <w:unhideWhenUsed/>
    <w:rsid w:val="00C479F7"/>
  </w:style>
  <w:style w:type="character" w:styleId="IntenseEmphasis">
    <w:name w:val="Intense Emphasis"/>
    <w:basedOn w:val="DefaultParagraphFont"/>
    <w:uiPriority w:val="21"/>
    <w:qFormat/>
    <w:rsid w:val="006A0411"/>
    <w:rPr>
      <w:b/>
      <w:bCs/>
      <w:i/>
      <w:iCs/>
      <w:caps/>
    </w:rPr>
  </w:style>
  <w:style w:type="paragraph" w:styleId="DocumentMap">
    <w:name w:val="Document Map"/>
    <w:basedOn w:val="Normal"/>
    <w:link w:val="DocumentMapChar"/>
    <w:semiHidden/>
    <w:locked/>
    <w:rsid w:val="00C479F7"/>
    <w:pPr>
      <w:shd w:val="clear" w:color="auto" w:fill="000080"/>
    </w:pPr>
    <w:rPr>
      <w:rFonts w:ascii="Tahoma" w:hAnsi="Tahoma" w:cs="Tahoma"/>
    </w:rPr>
  </w:style>
  <w:style w:type="character" w:customStyle="1" w:styleId="DocumentMapChar">
    <w:name w:val="Document Map Char"/>
    <w:basedOn w:val="DefaultParagraphFont"/>
    <w:link w:val="DocumentMap"/>
    <w:semiHidden/>
    <w:rsid w:val="00C479F7"/>
    <w:rPr>
      <w:rFonts w:ascii="Tahoma" w:eastAsia="MS PGothic" w:hAnsi="Tahoma" w:cs="Tahoma"/>
      <w:kern w:val="2"/>
      <w:sz w:val="20"/>
      <w:shd w:val="clear" w:color="auto" w:fill="000080"/>
    </w:rPr>
  </w:style>
  <w:style w:type="paragraph" w:styleId="ListParagraph">
    <w:name w:val="List Paragraph"/>
    <w:aliases w:val="List Placeholder,List1,List Paragraph1"/>
    <w:basedOn w:val="Normal"/>
    <w:link w:val="ListParagraphChar"/>
    <w:uiPriority w:val="34"/>
    <w:qFormat/>
    <w:rsid w:val="00D801BE"/>
    <w:pPr>
      <w:ind w:left="720"/>
      <w:contextualSpacing/>
    </w:pPr>
  </w:style>
  <w:style w:type="paragraph" w:customStyle="1" w:styleId="shortdesc">
    <w:name w:val="shortdesc"/>
    <w:basedOn w:val="Normal"/>
    <w:rsid w:val="00D42541"/>
    <w:pPr>
      <w:spacing w:before="100" w:beforeAutospacing="1" w:after="100" w:afterAutospacing="1"/>
    </w:pPr>
    <w:rPr>
      <w:rFonts w:ascii="Times New Roman" w:hAnsi="Times New Roman" w:cs="Times New Roman"/>
      <w:sz w:val="24"/>
      <w:szCs w:val="24"/>
    </w:rPr>
  </w:style>
  <w:style w:type="character" w:customStyle="1" w:styleId="ph">
    <w:name w:val="ph"/>
    <w:basedOn w:val="DefaultParagraphFont"/>
    <w:rsid w:val="009659AD"/>
  </w:style>
  <w:style w:type="paragraph" w:styleId="Caption">
    <w:name w:val="caption"/>
    <w:basedOn w:val="Normal"/>
    <w:next w:val="Normal"/>
    <w:uiPriority w:val="35"/>
    <w:unhideWhenUsed/>
    <w:qFormat/>
    <w:locked/>
    <w:rsid w:val="006A0411"/>
    <w:pPr>
      <w:spacing w:after="200" w:line="240" w:lineRule="auto"/>
    </w:pPr>
    <w:rPr>
      <w:i/>
      <w:iCs/>
      <w:color w:val="44546A" w:themeColor="text2"/>
      <w:sz w:val="18"/>
      <w:szCs w:val="18"/>
    </w:rPr>
  </w:style>
  <w:style w:type="paragraph" w:styleId="NormalWeb">
    <w:name w:val="Normal (Web)"/>
    <w:basedOn w:val="Normal"/>
    <w:uiPriority w:val="99"/>
    <w:locked/>
    <w:rsid w:val="00C479F7"/>
    <w:pPr>
      <w:spacing w:before="100" w:beforeAutospacing="1" w:after="100" w:afterAutospacing="1"/>
    </w:pPr>
    <w:rPr>
      <w:rFonts w:ascii="MS PGothic" w:hAnsi="MS PGothic"/>
      <w:szCs w:val="24"/>
    </w:rPr>
  </w:style>
  <w:style w:type="paragraph" w:styleId="TOC4">
    <w:name w:val="toc 4"/>
    <w:basedOn w:val="Normal"/>
    <w:next w:val="Normal"/>
    <w:autoRedefine/>
    <w:uiPriority w:val="39"/>
    <w:locked/>
    <w:rsid w:val="00C479F7"/>
    <w:pPr>
      <w:ind w:left="400"/>
    </w:pPr>
    <w:rPr>
      <w:rFonts w:ascii="Times New Roman" w:hAnsi="Times New Roman" w:cs="Times New Roman"/>
      <w:szCs w:val="20"/>
    </w:rPr>
  </w:style>
  <w:style w:type="paragraph" w:styleId="TOC5">
    <w:name w:val="toc 5"/>
    <w:basedOn w:val="Normal"/>
    <w:next w:val="Normal"/>
    <w:autoRedefine/>
    <w:uiPriority w:val="39"/>
    <w:locked/>
    <w:rsid w:val="00C479F7"/>
    <w:pPr>
      <w:ind w:left="600"/>
    </w:pPr>
    <w:rPr>
      <w:rFonts w:ascii="Times New Roman" w:hAnsi="Times New Roman" w:cs="Times New Roman"/>
      <w:szCs w:val="20"/>
    </w:rPr>
  </w:style>
  <w:style w:type="paragraph" w:styleId="TOC6">
    <w:name w:val="toc 6"/>
    <w:basedOn w:val="Normal"/>
    <w:next w:val="Normal"/>
    <w:autoRedefine/>
    <w:uiPriority w:val="39"/>
    <w:locked/>
    <w:rsid w:val="00C479F7"/>
    <w:pPr>
      <w:ind w:left="800"/>
    </w:pPr>
    <w:rPr>
      <w:rFonts w:ascii="Times New Roman" w:hAnsi="Times New Roman" w:cs="Times New Roman"/>
      <w:szCs w:val="20"/>
    </w:rPr>
  </w:style>
  <w:style w:type="paragraph" w:styleId="TOC7">
    <w:name w:val="toc 7"/>
    <w:basedOn w:val="Normal"/>
    <w:next w:val="Normal"/>
    <w:autoRedefine/>
    <w:uiPriority w:val="39"/>
    <w:locked/>
    <w:rsid w:val="00C479F7"/>
    <w:pPr>
      <w:ind w:left="1000"/>
    </w:pPr>
    <w:rPr>
      <w:rFonts w:ascii="Times New Roman" w:hAnsi="Times New Roman" w:cs="Times New Roman"/>
      <w:szCs w:val="20"/>
    </w:rPr>
  </w:style>
  <w:style w:type="paragraph" w:styleId="TOC8">
    <w:name w:val="toc 8"/>
    <w:basedOn w:val="Normal"/>
    <w:next w:val="Normal"/>
    <w:autoRedefine/>
    <w:uiPriority w:val="39"/>
    <w:locked/>
    <w:rsid w:val="00C479F7"/>
    <w:pPr>
      <w:ind w:left="1200"/>
    </w:pPr>
    <w:rPr>
      <w:rFonts w:ascii="Times New Roman" w:hAnsi="Times New Roman" w:cs="Times New Roman"/>
      <w:szCs w:val="20"/>
    </w:rPr>
  </w:style>
  <w:style w:type="paragraph" w:styleId="TOC9">
    <w:name w:val="toc 9"/>
    <w:basedOn w:val="Normal"/>
    <w:next w:val="Normal"/>
    <w:autoRedefine/>
    <w:uiPriority w:val="39"/>
    <w:locked/>
    <w:rsid w:val="00C479F7"/>
    <w:pPr>
      <w:ind w:left="1400"/>
    </w:pPr>
    <w:rPr>
      <w:rFonts w:ascii="Times New Roman" w:hAnsi="Times New Roman" w:cs="Times New Roman"/>
      <w:szCs w:val="20"/>
    </w:rPr>
  </w:style>
  <w:style w:type="paragraph" w:styleId="NormalIndent">
    <w:name w:val="Normal Indent"/>
    <w:basedOn w:val="Normal"/>
    <w:locked/>
    <w:rsid w:val="00C479F7"/>
    <w:pPr>
      <w:ind w:left="851"/>
    </w:pPr>
  </w:style>
  <w:style w:type="paragraph" w:styleId="List">
    <w:name w:val="List"/>
    <w:basedOn w:val="Normal"/>
    <w:locked/>
    <w:rsid w:val="00C479F7"/>
    <w:pPr>
      <w:suppressAutoHyphens/>
    </w:pPr>
    <w:rPr>
      <w:lang w:eastAsia="ar-SA"/>
    </w:rPr>
  </w:style>
  <w:style w:type="paragraph" w:styleId="ListBullet">
    <w:name w:val="List Bullet"/>
    <w:basedOn w:val="Normal"/>
    <w:locked/>
    <w:rsid w:val="00C479F7"/>
    <w:pPr>
      <w:numPr>
        <w:numId w:val="2"/>
      </w:numPr>
    </w:pPr>
  </w:style>
  <w:style w:type="paragraph" w:styleId="ListNumber">
    <w:name w:val="List Number"/>
    <w:basedOn w:val="Normal"/>
    <w:locked/>
    <w:rsid w:val="00C479F7"/>
    <w:pPr>
      <w:numPr>
        <w:numId w:val="3"/>
      </w:numPr>
    </w:pPr>
  </w:style>
  <w:style w:type="paragraph" w:styleId="List2">
    <w:name w:val="List 2"/>
    <w:basedOn w:val="Normal"/>
    <w:locked/>
    <w:rsid w:val="00C479F7"/>
    <w:pPr>
      <w:ind w:left="720" w:hanging="360"/>
    </w:pPr>
  </w:style>
  <w:style w:type="paragraph" w:styleId="List3">
    <w:name w:val="List 3"/>
    <w:basedOn w:val="Normal"/>
    <w:locked/>
    <w:rsid w:val="00C479F7"/>
    <w:pPr>
      <w:ind w:left="1080" w:hanging="360"/>
    </w:pPr>
  </w:style>
  <w:style w:type="paragraph" w:styleId="List4">
    <w:name w:val="List 4"/>
    <w:basedOn w:val="Normal"/>
    <w:locked/>
    <w:rsid w:val="00C479F7"/>
    <w:pPr>
      <w:ind w:left="1440" w:hanging="360"/>
    </w:pPr>
  </w:style>
  <w:style w:type="paragraph" w:styleId="List5">
    <w:name w:val="List 5"/>
    <w:basedOn w:val="Normal"/>
    <w:locked/>
    <w:rsid w:val="00C479F7"/>
    <w:pPr>
      <w:ind w:left="1800" w:hanging="360"/>
    </w:pPr>
  </w:style>
  <w:style w:type="paragraph" w:styleId="ListBullet2">
    <w:name w:val="List Bullet 2"/>
    <w:basedOn w:val="Normal"/>
    <w:locked/>
    <w:rsid w:val="00C479F7"/>
    <w:pPr>
      <w:numPr>
        <w:numId w:val="4"/>
      </w:numPr>
    </w:pPr>
  </w:style>
  <w:style w:type="paragraph" w:styleId="ListBullet3">
    <w:name w:val="List Bullet 3"/>
    <w:basedOn w:val="Normal"/>
    <w:locked/>
    <w:rsid w:val="00C479F7"/>
    <w:pPr>
      <w:numPr>
        <w:numId w:val="5"/>
      </w:numPr>
    </w:pPr>
  </w:style>
  <w:style w:type="paragraph" w:styleId="ListBullet4">
    <w:name w:val="List Bullet 4"/>
    <w:basedOn w:val="Normal"/>
    <w:locked/>
    <w:rsid w:val="00C479F7"/>
    <w:pPr>
      <w:numPr>
        <w:numId w:val="6"/>
      </w:numPr>
    </w:pPr>
  </w:style>
  <w:style w:type="paragraph" w:styleId="ListBullet5">
    <w:name w:val="List Bullet 5"/>
    <w:basedOn w:val="Normal"/>
    <w:locked/>
    <w:rsid w:val="00C479F7"/>
    <w:pPr>
      <w:numPr>
        <w:numId w:val="7"/>
      </w:numPr>
    </w:pPr>
  </w:style>
  <w:style w:type="paragraph" w:styleId="ListNumber2">
    <w:name w:val="List Number 2"/>
    <w:basedOn w:val="Normal"/>
    <w:locked/>
    <w:rsid w:val="00C479F7"/>
    <w:pPr>
      <w:numPr>
        <w:numId w:val="8"/>
      </w:numPr>
    </w:pPr>
  </w:style>
  <w:style w:type="paragraph" w:styleId="ListNumber3">
    <w:name w:val="List Number 3"/>
    <w:basedOn w:val="Normal"/>
    <w:locked/>
    <w:rsid w:val="00C479F7"/>
    <w:pPr>
      <w:numPr>
        <w:numId w:val="9"/>
      </w:numPr>
    </w:pPr>
  </w:style>
  <w:style w:type="paragraph" w:styleId="ListNumber4">
    <w:name w:val="List Number 4"/>
    <w:basedOn w:val="Normal"/>
    <w:locked/>
    <w:rsid w:val="00C479F7"/>
    <w:pPr>
      <w:numPr>
        <w:numId w:val="10"/>
      </w:numPr>
    </w:pPr>
  </w:style>
  <w:style w:type="paragraph" w:styleId="ListNumber5">
    <w:name w:val="List Number 5"/>
    <w:basedOn w:val="Normal"/>
    <w:locked/>
    <w:rsid w:val="00C479F7"/>
    <w:pPr>
      <w:numPr>
        <w:numId w:val="1"/>
      </w:numPr>
    </w:pPr>
  </w:style>
  <w:style w:type="paragraph" w:styleId="ListContinue">
    <w:name w:val="List Continue"/>
    <w:basedOn w:val="Normal"/>
    <w:locked/>
    <w:rsid w:val="00C479F7"/>
    <w:pPr>
      <w:spacing w:after="120"/>
      <w:ind w:left="360"/>
    </w:pPr>
  </w:style>
  <w:style w:type="paragraph" w:styleId="ListContinue2">
    <w:name w:val="List Continue 2"/>
    <w:basedOn w:val="Normal"/>
    <w:locked/>
    <w:rsid w:val="00C479F7"/>
    <w:pPr>
      <w:spacing w:after="120"/>
      <w:ind w:left="720"/>
    </w:pPr>
  </w:style>
  <w:style w:type="paragraph" w:styleId="ListContinue3">
    <w:name w:val="List Continue 3"/>
    <w:basedOn w:val="Normal"/>
    <w:locked/>
    <w:rsid w:val="00C479F7"/>
    <w:pPr>
      <w:spacing w:after="120"/>
      <w:ind w:left="1080"/>
    </w:pPr>
  </w:style>
  <w:style w:type="paragraph" w:styleId="ListContinue4">
    <w:name w:val="List Continue 4"/>
    <w:basedOn w:val="Normal"/>
    <w:locked/>
    <w:rsid w:val="00C479F7"/>
    <w:pPr>
      <w:spacing w:after="120"/>
      <w:ind w:left="1440"/>
    </w:pPr>
  </w:style>
  <w:style w:type="paragraph" w:styleId="ListContinue5">
    <w:name w:val="List Continue 5"/>
    <w:basedOn w:val="Normal"/>
    <w:locked/>
    <w:rsid w:val="00C479F7"/>
    <w:pPr>
      <w:spacing w:after="120"/>
      <w:ind w:left="1800"/>
    </w:pPr>
  </w:style>
  <w:style w:type="paragraph" w:styleId="Subtitle">
    <w:name w:val="Subtitle"/>
    <w:basedOn w:val="Normal"/>
    <w:next w:val="Normal"/>
    <w:link w:val="SubtitleChar"/>
    <w:uiPriority w:val="11"/>
    <w:qFormat/>
    <w:locked/>
    <w:rsid w:val="006A0411"/>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6A0411"/>
    <w:rPr>
      <w:color w:val="5A5A5A" w:themeColor="text1" w:themeTint="A5"/>
      <w:spacing w:val="10"/>
    </w:rPr>
  </w:style>
  <w:style w:type="paragraph" w:styleId="Date">
    <w:name w:val="Date"/>
    <w:basedOn w:val="Normal"/>
    <w:next w:val="Normal"/>
    <w:link w:val="DateChar"/>
    <w:locked/>
    <w:rsid w:val="00C479F7"/>
    <w:pPr>
      <w:suppressAutoHyphens/>
    </w:pPr>
    <w:rPr>
      <w:lang w:eastAsia="ar-SA"/>
    </w:rPr>
  </w:style>
  <w:style w:type="character" w:customStyle="1" w:styleId="DateChar">
    <w:name w:val="Date Char"/>
    <w:basedOn w:val="DefaultParagraphFont"/>
    <w:link w:val="Date"/>
    <w:rsid w:val="00C479F7"/>
    <w:rPr>
      <w:rFonts w:ascii="Arial" w:eastAsia="MS PGothic" w:hAnsi="Arial" w:cs="Arial"/>
      <w:kern w:val="2"/>
      <w:sz w:val="20"/>
      <w:lang w:eastAsia="ar-SA"/>
    </w:rPr>
  </w:style>
  <w:style w:type="paragraph" w:customStyle="1" w:styleId="Index">
    <w:name w:val="Index"/>
    <w:basedOn w:val="Normal"/>
    <w:rsid w:val="00C479F7"/>
    <w:pPr>
      <w:suppressLineNumbers/>
      <w:suppressAutoHyphens/>
    </w:pPr>
    <w:rPr>
      <w:lang w:eastAsia="ar-SA"/>
    </w:rPr>
  </w:style>
  <w:style w:type="paragraph" w:customStyle="1" w:styleId="Framecontents">
    <w:name w:val="Frame contents"/>
    <w:basedOn w:val="Normal"/>
    <w:rsid w:val="00C479F7"/>
    <w:pPr>
      <w:suppressAutoHyphens/>
    </w:pPr>
    <w:rPr>
      <w:lang w:eastAsia="ar-SA"/>
    </w:rPr>
  </w:style>
  <w:style w:type="paragraph" w:customStyle="1" w:styleId="TableContents">
    <w:name w:val="Table Contents"/>
    <w:basedOn w:val="Normal"/>
    <w:rsid w:val="00C479F7"/>
    <w:pPr>
      <w:suppressLineNumbers/>
      <w:suppressAutoHyphens/>
    </w:pPr>
    <w:rPr>
      <w:lang w:eastAsia="ar-SA"/>
    </w:rPr>
  </w:style>
  <w:style w:type="paragraph" w:customStyle="1" w:styleId="TableHeading">
    <w:name w:val="Table Heading"/>
    <w:basedOn w:val="TableContents"/>
    <w:rsid w:val="00C479F7"/>
    <w:pPr>
      <w:jc w:val="center"/>
    </w:pPr>
    <w:rPr>
      <w:b/>
      <w:bCs/>
      <w:i/>
      <w:iCs/>
    </w:rPr>
  </w:style>
  <w:style w:type="paragraph" w:customStyle="1" w:styleId="SmallNormal">
    <w:name w:val="Small Normal"/>
    <w:basedOn w:val="Normal"/>
    <w:rsid w:val="00C479F7"/>
    <w:rPr>
      <w:sz w:val="16"/>
    </w:rPr>
  </w:style>
  <w:style w:type="paragraph" w:customStyle="1" w:styleId="heading1follower">
    <w:name w:val="heading1follower"/>
    <w:basedOn w:val="Normal"/>
    <w:rsid w:val="00C479F7"/>
    <w:rPr>
      <w:szCs w:val="24"/>
    </w:rPr>
  </w:style>
  <w:style w:type="paragraph" w:customStyle="1" w:styleId="heading2follower">
    <w:name w:val="heading2follower"/>
    <w:basedOn w:val="Normal"/>
    <w:rsid w:val="00C479F7"/>
    <w:rPr>
      <w:szCs w:val="24"/>
    </w:rPr>
  </w:style>
  <w:style w:type="paragraph" w:customStyle="1" w:styleId="heading4follower">
    <w:name w:val="heading4follower"/>
    <w:basedOn w:val="Normal"/>
    <w:rsid w:val="00C479F7"/>
    <w:rPr>
      <w:szCs w:val="24"/>
    </w:rPr>
  </w:style>
  <w:style w:type="paragraph" w:customStyle="1" w:styleId="heading4follower0">
    <w:name w:val="heading4follower0"/>
    <w:basedOn w:val="Normal"/>
    <w:rsid w:val="00C479F7"/>
    <w:rPr>
      <w:szCs w:val="24"/>
    </w:rPr>
  </w:style>
  <w:style w:type="paragraph" w:customStyle="1" w:styleId="heading5follower">
    <w:name w:val="heading5follower"/>
    <w:basedOn w:val="Normal"/>
    <w:rsid w:val="00C479F7"/>
    <w:rPr>
      <w:szCs w:val="24"/>
    </w:rPr>
  </w:style>
  <w:style w:type="paragraph" w:customStyle="1" w:styleId="heading6follower">
    <w:name w:val="heading6follower"/>
    <w:basedOn w:val="Normal"/>
    <w:rsid w:val="00C479F7"/>
    <w:rPr>
      <w:szCs w:val="24"/>
    </w:rPr>
  </w:style>
  <w:style w:type="character" w:styleId="FootnoteReference">
    <w:name w:val="footnote reference"/>
    <w:semiHidden/>
    <w:locked/>
    <w:rsid w:val="00C479F7"/>
    <w:rPr>
      <w:vertAlign w:val="superscript"/>
    </w:rPr>
  </w:style>
  <w:style w:type="character" w:styleId="EndnoteReference">
    <w:name w:val="endnote reference"/>
    <w:semiHidden/>
    <w:locked/>
    <w:rsid w:val="00C479F7"/>
    <w:rPr>
      <w:vertAlign w:val="superscript"/>
    </w:rPr>
  </w:style>
  <w:style w:type="character" w:customStyle="1" w:styleId="FootnoteCharacters">
    <w:name w:val="Footnote Characters"/>
    <w:rsid w:val="00C479F7"/>
  </w:style>
  <w:style w:type="character" w:customStyle="1" w:styleId="NumberingSymbols">
    <w:name w:val="Numbering Symbols"/>
    <w:rsid w:val="00C479F7"/>
    <w:rPr>
      <w:color w:val="800080"/>
    </w:rPr>
  </w:style>
  <w:style w:type="character" w:customStyle="1" w:styleId="subjectsearched1">
    <w:name w:val="subjectsearched1"/>
    <w:basedOn w:val="DefaultParagraphFont"/>
    <w:rsid w:val="00C479F7"/>
    <w:rPr>
      <w:rFonts w:ascii="Verdana" w:hAnsi="Verdana" w:hint="default"/>
      <w:color w:val="333399"/>
      <w:sz w:val="18"/>
      <w:szCs w:val="18"/>
    </w:rPr>
  </w:style>
  <w:style w:type="character" w:customStyle="1" w:styleId="definition-number1">
    <w:name w:val="definition-number1"/>
    <w:basedOn w:val="DefaultParagraphFont"/>
    <w:rsid w:val="00C479F7"/>
  </w:style>
  <w:style w:type="character" w:customStyle="1" w:styleId="definition1">
    <w:name w:val="definition1"/>
    <w:basedOn w:val="DefaultParagraphFont"/>
    <w:rsid w:val="00C479F7"/>
  </w:style>
  <w:style w:type="character" w:customStyle="1" w:styleId="source1">
    <w:name w:val="source1"/>
    <w:basedOn w:val="DefaultParagraphFont"/>
    <w:rsid w:val="00C479F7"/>
  </w:style>
  <w:style w:type="character" w:customStyle="1" w:styleId="highlight1">
    <w:name w:val="highlight1"/>
    <w:basedOn w:val="DefaultParagraphFont"/>
    <w:rsid w:val="00C479F7"/>
  </w:style>
  <w:style w:type="paragraph" w:customStyle="1" w:styleId="templateheading">
    <w:name w:val="templateheading"/>
    <w:basedOn w:val="Normal"/>
    <w:rsid w:val="00C479F7"/>
    <w:pPr>
      <w:spacing w:before="100" w:beforeAutospacing="1" w:after="100" w:afterAutospacing="1"/>
    </w:pPr>
    <w:rPr>
      <w:rFonts w:ascii="MS PGothic" w:hAnsi="MS PGothic"/>
      <w:szCs w:val="24"/>
    </w:rPr>
  </w:style>
  <w:style w:type="paragraph" w:customStyle="1" w:styleId="templatetext">
    <w:name w:val="templatetext"/>
    <w:basedOn w:val="Normal"/>
    <w:rsid w:val="00C479F7"/>
    <w:pPr>
      <w:spacing w:before="100" w:beforeAutospacing="1" w:after="100" w:afterAutospacing="1"/>
    </w:pPr>
    <w:rPr>
      <w:rFonts w:ascii="MS PGothic" w:hAnsi="MS PGothic"/>
      <w:szCs w:val="24"/>
    </w:rPr>
  </w:style>
  <w:style w:type="paragraph" w:customStyle="1" w:styleId="TitleSOP">
    <w:name w:val="TitleSOP"/>
    <w:basedOn w:val="Normal"/>
    <w:rsid w:val="00C479F7"/>
    <w:pPr>
      <w:suppressAutoHyphens/>
      <w:spacing w:before="60" w:after="20"/>
    </w:pPr>
    <w:rPr>
      <w:rFonts w:eastAsia="Times New Roman" w:cs="Times New Roman"/>
      <w:b/>
      <w:noProof/>
      <w:sz w:val="28"/>
      <w:szCs w:val="20"/>
    </w:rPr>
  </w:style>
  <w:style w:type="paragraph" w:styleId="TableofFigures">
    <w:name w:val="table of figures"/>
    <w:basedOn w:val="Normal"/>
    <w:next w:val="Normal"/>
    <w:uiPriority w:val="99"/>
    <w:locked/>
    <w:rsid w:val="00C479F7"/>
  </w:style>
  <w:style w:type="paragraph" w:styleId="Revision">
    <w:name w:val="Revision"/>
    <w:hidden/>
    <w:uiPriority w:val="99"/>
    <w:semiHidden/>
    <w:rsid w:val="00C63839"/>
    <w:rPr>
      <w:rFonts w:ascii="Arial" w:eastAsia="MS PGothic" w:hAnsi="Arial" w:cs="Arial"/>
      <w:kern w:val="2"/>
      <w:sz w:val="20"/>
    </w:rPr>
  </w:style>
  <w:style w:type="character" w:customStyle="1" w:styleId="dash1">
    <w:name w:val="dash1"/>
    <w:basedOn w:val="DefaultParagraphFont"/>
    <w:rsid w:val="00B84E1A"/>
    <w:rPr>
      <w:color w:val="999999"/>
    </w:rPr>
  </w:style>
  <w:style w:type="paragraph" w:customStyle="1" w:styleId="singlefunction3">
    <w:name w:val="singlefunction3"/>
    <w:basedOn w:val="Normal"/>
    <w:rsid w:val="00B84E1A"/>
    <w:pPr>
      <w:spacing w:before="105" w:after="0" w:line="240" w:lineRule="atLeast"/>
    </w:pPr>
    <w:rPr>
      <w:rFonts w:ascii="Verdana" w:eastAsia="Times New Roman" w:hAnsi="Verdana" w:cs="Times New Roman"/>
      <w:color w:val="5C5C5C"/>
      <w:sz w:val="17"/>
      <w:szCs w:val="17"/>
    </w:rPr>
  </w:style>
  <w:style w:type="character" w:customStyle="1" w:styleId="ifsans3">
    <w:name w:val="ifsans3"/>
    <w:basedOn w:val="DefaultParagraphFont"/>
    <w:rsid w:val="00B84E1A"/>
    <w:rPr>
      <w:sz w:val="17"/>
      <w:szCs w:val="17"/>
    </w:rPr>
  </w:style>
  <w:style w:type="table" w:styleId="TableGrid">
    <w:name w:val="Table Grid"/>
    <w:basedOn w:val="TableNormal"/>
    <w:uiPriority w:val="59"/>
    <w:locked/>
    <w:rsid w:val="00811276"/>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3C2FA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3">
    <w:name w:val="Grid Table 5 Dark Accent 3"/>
    <w:basedOn w:val="TableNormal"/>
    <w:uiPriority w:val="50"/>
    <w:rsid w:val="003C2F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3-Accent3">
    <w:name w:val="Grid Table 3 Accent 3"/>
    <w:basedOn w:val="TableNormal"/>
    <w:uiPriority w:val="48"/>
    <w:rsid w:val="003C2FA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FootnoteText">
    <w:name w:val="footnote text"/>
    <w:basedOn w:val="Normal"/>
    <w:link w:val="FootnoteTextChar"/>
    <w:uiPriority w:val="99"/>
    <w:semiHidden/>
    <w:unhideWhenUsed/>
    <w:locked/>
    <w:rsid w:val="00B442B4"/>
    <w:pPr>
      <w:spacing w:after="0"/>
    </w:pPr>
    <w:rPr>
      <w:szCs w:val="20"/>
    </w:rPr>
  </w:style>
  <w:style w:type="character" w:customStyle="1" w:styleId="FootnoteTextChar">
    <w:name w:val="Footnote Text Char"/>
    <w:basedOn w:val="DefaultParagraphFont"/>
    <w:link w:val="FootnoteText"/>
    <w:uiPriority w:val="99"/>
    <w:semiHidden/>
    <w:rsid w:val="00B442B4"/>
    <w:rPr>
      <w:rFonts w:ascii="Arial" w:eastAsia="MS PGothic" w:hAnsi="Arial" w:cs="Arial"/>
      <w:kern w:val="2"/>
      <w:sz w:val="20"/>
      <w:szCs w:val="20"/>
    </w:rPr>
  </w:style>
  <w:style w:type="character" w:customStyle="1" w:styleId="ResponseText1Char">
    <w:name w:val="Response Text 1 Char"/>
    <w:basedOn w:val="DefaultParagraphFont"/>
    <w:link w:val="ResponseText1"/>
    <w:locked/>
    <w:rsid w:val="00D72311"/>
    <w:rPr>
      <w:rFonts w:ascii="Siemens Serif" w:eastAsiaTheme="minorHAnsi" w:hAnsi="Siemens Serif"/>
    </w:rPr>
  </w:style>
  <w:style w:type="paragraph" w:customStyle="1" w:styleId="ResponseText1">
    <w:name w:val="Response Text 1"/>
    <w:basedOn w:val="Normal"/>
    <w:link w:val="ResponseText1Char"/>
    <w:rsid w:val="00D72311"/>
    <w:pPr>
      <w:spacing w:after="120" w:line="240" w:lineRule="atLeast"/>
      <w:jc w:val="both"/>
    </w:pPr>
    <w:rPr>
      <w:rFonts w:ascii="Siemens Serif" w:eastAsiaTheme="minorHAnsi" w:hAnsi="Siemens Serif" w:cs="Times New Roman"/>
    </w:rPr>
  </w:style>
  <w:style w:type="paragraph" w:styleId="BodyText">
    <w:name w:val="Body Text"/>
    <w:basedOn w:val="Normal"/>
    <w:link w:val="BodyTextChar"/>
    <w:uiPriority w:val="99"/>
    <w:unhideWhenUsed/>
    <w:locked/>
    <w:rsid w:val="00EE707D"/>
    <w:pPr>
      <w:spacing w:after="120"/>
    </w:pPr>
    <w:rPr>
      <w:rFonts w:eastAsia="Times New Roman" w:cstheme="minorHAnsi"/>
      <w:sz w:val="24"/>
      <w:szCs w:val="24"/>
    </w:rPr>
  </w:style>
  <w:style w:type="character" w:customStyle="1" w:styleId="BodyTextChar">
    <w:name w:val="Body Text Char"/>
    <w:basedOn w:val="DefaultParagraphFont"/>
    <w:link w:val="BodyText"/>
    <w:uiPriority w:val="99"/>
    <w:rsid w:val="00EE707D"/>
    <w:rPr>
      <w:rFonts w:ascii="Arial" w:eastAsia="Times New Roman" w:hAnsi="Arial" w:cstheme="minorHAnsi"/>
      <w:sz w:val="24"/>
      <w:szCs w:val="24"/>
    </w:rPr>
  </w:style>
  <w:style w:type="character" w:customStyle="1" w:styleId="ListParagraphChar">
    <w:name w:val="List Paragraph Char"/>
    <w:aliases w:val="List Placeholder Char,List1 Char,List Paragraph1 Char"/>
    <w:basedOn w:val="DefaultParagraphFont"/>
    <w:link w:val="ListParagraph"/>
    <w:uiPriority w:val="34"/>
    <w:locked/>
    <w:rsid w:val="00301E9A"/>
  </w:style>
  <w:style w:type="character" w:styleId="SubtleEmphasis">
    <w:name w:val="Subtle Emphasis"/>
    <w:basedOn w:val="DefaultParagraphFont"/>
    <w:uiPriority w:val="19"/>
    <w:qFormat/>
    <w:rsid w:val="006A0411"/>
    <w:rPr>
      <w:i/>
      <w:iCs/>
      <w:color w:val="404040" w:themeColor="text1" w:themeTint="BF"/>
    </w:rPr>
  </w:style>
  <w:style w:type="paragraph" w:customStyle="1" w:styleId="CellText">
    <w:name w:val="Cell Text"/>
    <w:rsid w:val="00AF0AE0"/>
    <w:pPr>
      <w:spacing w:before="60" w:after="60"/>
    </w:pPr>
    <w:rPr>
      <w:rFonts w:ascii="Arial" w:eastAsia="Times New Roman" w:hAnsi="Arial"/>
      <w:sz w:val="20"/>
      <w:szCs w:val="20"/>
      <w:lang w:val="en-AU"/>
    </w:rPr>
  </w:style>
  <w:style w:type="paragraph" w:customStyle="1" w:styleId="Default">
    <w:name w:val="Default"/>
    <w:rsid w:val="001652A9"/>
    <w:pPr>
      <w:autoSpaceDE w:val="0"/>
      <w:autoSpaceDN w:val="0"/>
    </w:pPr>
    <w:rPr>
      <w:rFonts w:ascii="Arial" w:eastAsia="Arial" w:hAnsi="Arial"/>
      <w:color w:val="000000"/>
      <w:sz w:val="24"/>
      <w:szCs w:val="24"/>
    </w:rPr>
  </w:style>
  <w:style w:type="character" w:customStyle="1" w:styleId="highlight">
    <w:name w:val="highlight"/>
    <w:basedOn w:val="DefaultParagraphFont"/>
    <w:rsid w:val="00333868"/>
  </w:style>
  <w:style w:type="paragraph" w:customStyle="1" w:styleId="yiv5524660283msonormal">
    <w:name w:val="yiv5524660283msonormal"/>
    <w:basedOn w:val="Normal"/>
    <w:rsid w:val="001E6434"/>
    <w:pPr>
      <w:spacing w:before="100" w:beforeAutospacing="1" w:after="100" w:afterAutospacing="1"/>
    </w:pPr>
    <w:rPr>
      <w:rFonts w:ascii="Times New Roman" w:eastAsia="Times New Roman" w:hAnsi="Times New Roman" w:cs="Times New Roman"/>
      <w:sz w:val="24"/>
      <w:szCs w:val="24"/>
    </w:rPr>
  </w:style>
  <w:style w:type="paragraph" w:customStyle="1" w:styleId="yiv5524660283msolistparagraph">
    <w:name w:val="yiv5524660283msolistparagraph"/>
    <w:basedOn w:val="Normal"/>
    <w:rsid w:val="001E6434"/>
    <w:pPr>
      <w:spacing w:before="100" w:beforeAutospacing="1" w:after="100" w:afterAutospacing="1"/>
    </w:pPr>
    <w:rPr>
      <w:rFonts w:ascii="Times New Roman" w:eastAsia="Times New Roman" w:hAnsi="Times New Roman" w:cs="Times New Roman"/>
      <w:sz w:val="24"/>
      <w:szCs w:val="24"/>
    </w:rPr>
  </w:style>
  <w:style w:type="paragraph" w:customStyle="1" w:styleId="Bulletwithtext2">
    <w:name w:val="Bullet with text 2"/>
    <w:basedOn w:val="Normal"/>
    <w:rsid w:val="00DE2DB0"/>
    <w:pPr>
      <w:numPr>
        <w:numId w:val="11"/>
      </w:numPr>
    </w:pPr>
    <w:rPr>
      <w:rFonts w:eastAsiaTheme="minorHAnsi"/>
      <w:szCs w:val="20"/>
      <w:lang w:val="en-GB"/>
    </w:rPr>
  </w:style>
  <w:style w:type="character" w:styleId="Emphasis">
    <w:name w:val="Emphasis"/>
    <w:basedOn w:val="DefaultParagraphFont"/>
    <w:uiPriority w:val="20"/>
    <w:qFormat/>
    <w:locked/>
    <w:rsid w:val="006A0411"/>
    <w:rPr>
      <w:i/>
      <w:iCs/>
      <w:color w:val="auto"/>
    </w:rPr>
  </w:style>
  <w:style w:type="character" w:customStyle="1" w:styleId="uiTerm">
    <w:name w:val="uiTerm"/>
    <w:uiPriority w:val="1"/>
    <w:rsid w:val="00D94E79"/>
    <w:rPr>
      <w:rFonts w:ascii="Arial" w:hAnsi="Arial" w:cs="Arial"/>
      <w:b/>
    </w:rPr>
  </w:style>
  <w:style w:type="table" w:styleId="ListTable3">
    <w:name w:val="List Table 3"/>
    <w:basedOn w:val="TableNormal"/>
    <w:uiPriority w:val="48"/>
    <w:rsid w:val="002E4307"/>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
    <w:name w:val="Grid Table 4"/>
    <w:basedOn w:val="TableNormal"/>
    <w:uiPriority w:val="49"/>
    <w:rsid w:val="002E430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C45A8A"/>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C45A8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E91570"/>
    <w:rPr>
      <w:color w:val="808080"/>
      <w:shd w:val="clear" w:color="auto" w:fill="E6E6E6"/>
    </w:rPr>
  </w:style>
  <w:style w:type="character" w:styleId="Strong">
    <w:name w:val="Strong"/>
    <w:basedOn w:val="DefaultParagraphFont"/>
    <w:uiPriority w:val="22"/>
    <w:qFormat/>
    <w:locked/>
    <w:rsid w:val="006A0411"/>
    <w:rPr>
      <w:b/>
      <w:bCs/>
      <w:color w:val="000000" w:themeColor="text1"/>
    </w:rPr>
  </w:style>
  <w:style w:type="paragraph" w:customStyle="1" w:styleId="paraitem">
    <w:name w:val="para_item"/>
    <w:basedOn w:val="Normal"/>
    <w:rsid w:val="00067C92"/>
    <w:pPr>
      <w:spacing w:before="100" w:beforeAutospacing="1" w:after="100" w:afterAutospacing="1"/>
    </w:pPr>
    <w:rPr>
      <w:rFonts w:ascii="Times New Roman" w:eastAsia="Times New Roman" w:hAnsi="Times New Roman" w:cs="Times New Roman"/>
      <w:sz w:val="24"/>
      <w:szCs w:val="24"/>
    </w:rPr>
  </w:style>
  <w:style w:type="character" w:customStyle="1" w:styleId="literaltext">
    <w:name w:val="literaltext"/>
    <w:basedOn w:val="DefaultParagraphFont"/>
    <w:rsid w:val="00067C92"/>
  </w:style>
  <w:style w:type="character" w:customStyle="1" w:styleId="variabletext">
    <w:name w:val="variabletext"/>
    <w:basedOn w:val="DefaultParagraphFont"/>
    <w:rsid w:val="00067C92"/>
  </w:style>
  <w:style w:type="paragraph" w:customStyle="1" w:styleId="Advice">
    <w:name w:val="Advice"/>
    <w:basedOn w:val="BodyText"/>
    <w:link w:val="AdviceCharChar"/>
    <w:rsid w:val="0089179F"/>
    <w:pPr>
      <w:spacing w:before="120"/>
    </w:pPr>
    <w:rPr>
      <w:rFonts w:ascii="Calibri" w:eastAsia="MS Mincho" w:hAnsi="Calibri" w:cs="Times New Roman"/>
      <w:color w:val="FF0000"/>
      <w:sz w:val="22"/>
      <w:szCs w:val="20"/>
      <w:lang w:eastAsia="de-DE"/>
    </w:rPr>
  </w:style>
  <w:style w:type="character" w:customStyle="1" w:styleId="AdviceCharChar">
    <w:name w:val="Advice Char Char"/>
    <w:link w:val="Advice"/>
    <w:rsid w:val="0089179F"/>
    <w:rPr>
      <w:rFonts w:eastAsia="MS Mincho"/>
      <w:color w:val="FF0000"/>
      <w:szCs w:val="20"/>
      <w:lang w:eastAsia="de-DE"/>
    </w:rPr>
  </w:style>
  <w:style w:type="paragraph" w:styleId="Title">
    <w:name w:val="Title"/>
    <w:basedOn w:val="Normal"/>
    <w:next w:val="Normal"/>
    <w:link w:val="TitleChar"/>
    <w:uiPriority w:val="10"/>
    <w:qFormat/>
    <w:locked/>
    <w:rsid w:val="006A0411"/>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6A0411"/>
    <w:rPr>
      <w:rFonts w:asciiTheme="majorHAnsi" w:eastAsiaTheme="majorEastAsia" w:hAnsiTheme="majorHAnsi" w:cstheme="majorBidi"/>
      <w:color w:val="000000" w:themeColor="text1"/>
      <w:sz w:val="56"/>
      <w:szCs w:val="56"/>
    </w:rPr>
  </w:style>
  <w:style w:type="paragraph" w:styleId="Quote">
    <w:name w:val="Quote"/>
    <w:basedOn w:val="Normal"/>
    <w:next w:val="Normal"/>
    <w:link w:val="QuoteChar"/>
    <w:uiPriority w:val="29"/>
    <w:qFormat/>
    <w:rsid w:val="006A0411"/>
    <w:pPr>
      <w:spacing w:before="160"/>
      <w:ind w:left="720" w:right="720"/>
    </w:pPr>
    <w:rPr>
      <w:i/>
      <w:iCs/>
      <w:color w:val="000000" w:themeColor="text1"/>
    </w:rPr>
  </w:style>
  <w:style w:type="character" w:customStyle="1" w:styleId="QuoteChar">
    <w:name w:val="Quote Char"/>
    <w:basedOn w:val="DefaultParagraphFont"/>
    <w:link w:val="Quote"/>
    <w:uiPriority w:val="29"/>
    <w:rsid w:val="006A0411"/>
    <w:rPr>
      <w:i/>
      <w:iCs/>
      <w:color w:val="000000" w:themeColor="text1"/>
    </w:rPr>
  </w:style>
  <w:style w:type="paragraph" w:styleId="IntenseQuote">
    <w:name w:val="Intense Quote"/>
    <w:basedOn w:val="Normal"/>
    <w:next w:val="Normal"/>
    <w:link w:val="IntenseQuoteChar"/>
    <w:uiPriority w:val="30"/>
    <w:qFormat/>
    <w:rsid w:val="006A0411"/>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6A0411"/>
    <w:rPr>
      <w:color w:val="000000" w:themeColor="text1"/>
      <w:shd w:val="clear" w:color="auto" w:fill="F2F2F2" w:themeFill="background1" w:themeFillShade="F2"/>
    </w:rPr>
  </w:style>
  <w:style w:type="character" w:styleId="SubtleReference">
    <w:name w:val="Subtle Reference"/>
    <w:basedOn w:val="DefaultParagraphFont"/>
    <w:uiPriority w:val="31"/>
    <w:qFormat/>
    <w:rsid w:val="006A041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6A0411"/>
    <w:rPr>
      <w:b/>
      <w:bCs/>
      <w:smallCaps/>
      <w:u w:val="single"/>
    </w:rPr>
  </w:style>
  <w:style w:type="character" w:styleId="BookTitle">
    <w:name w:val="Book Title"/>
    <w:basedOn w:val="DefaultParagraphFont"/>
    <w:uiPriority w:val="33"/>
    <w:qFormat/>
    <w:rsid w:val="006A0411"/>
    <w:rPr>
      <w:b w:val="0"/>
      <w:bCs w:val="0"/>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0432">
      <w:bodyDiv w:val="1"/>
      <w:marLeft w:val="0"/>
      <w:marRight w:val="0"/>
      <w:marTop w:val="0"/>
      <w:marBottom w:val="0"/>
      <w:divBdr>
        <w:top w:val="none" w:sz="0" w:space="0" w:color="auto"/>
        <w:left w:val="none" w:sz="0" w:space="0" w:color="auto"/>
        <w:bottom w:val="none" w:sz="0" w:space="0" w:color="auto"/>
        <w:right w:val="none" w:sz="0" w:space="0" w:color="auto"/>
      </w:divBdr>
      <w:divsChild>
        <w:div w:id="889725140">
          <w:marLeft w:val="446"/>
          <w:marRight w:val="0"/>
          <w:marTop w:val="120"/>
          <w:marBottom w:val="0"/>
          <w:divBdr>
            <w:top w:val="none" w:sz="0" w:space="0" w:color="auto"/>
            <w:left w:val="none" w:sz="0" w:space="0" w:color="auto"/>
            <w:bottom w:val="none" w:sz="0" w:space="0" w:color="auto"/>
            <w:right w:val="none" w:sz="0" w:space="0" w:color="auto"/>
          </w:divBdr>
        </w:div>
        <w:div w:id="915210684">
          <w:marLeft w:val="446"/>
          <w:marRight w:val="0"/>
          <w:marTop w:val="120"/>
          <w:marBottom w:val="0"/>
          <w:divBdr>
            <w:top w:val="none" w:sz="0" w:space="0" w:color="auto"/>
            <w:left w:val="none" w:sz="0" w:space="0" w:color="auto"/>
            <w:bottom w:val="none" w:sz="0" w:space="0" w:color="auto"/>
            <w:right w:val="none" w:sz="0" w:space="0" w:color="auto"/>
          </w:divBdr>
        </w:div>
        <w:div w:id="1024474181">
          <w:marLeft w:val="446"/>
          <w:marRight w:val="0"/>
          <w:marTop w:val="120"/>
          <w:marBottom w:val="0"/>
          <w:divBdr>
            <w:top w:val="none" w:sz="0" w:space="0" w:color="auto"/>
            <w:left w:val="none" w:sz="0" w:space="0" w:color="auto"/>
            <w:bottom w:val="none" w:sz="0" w:space="0" w:color="auto"/>
            <w:right w:val="none" w:sz="0" w:space="0" w:color="auto"/>
          </w:divBdr>
        </w:div>
        <w:div w:id="1234436534">
          <w:marLeft w:val="446"/>
          <w:marRight w:val="0"/>
          <w:marTop w:val="120"/>
          <w:marBottom w:val="0"/>
          <w:divBdr>
            <w:top w:val="none" w:sz="0" w:space="0" w:color="auto"/>
            <w:left w:val="none" w:sz="0" w:space="0" w:color="auto"/>
            <w:bottom w:val="none" w:sz="0" w:space="0" w:color="auto"/>
            <w:right w:val="none" w:sz="0" w:space="0" w:color="auto"/>
          </w:divBdr>
        </w:div>
        <w:div w:id="1325817842">
          <w:marLeft w:val="446"/>
          <w:marRight w:val="0"/>
          <w:marTop w:val="120"/>
          <w:marBottom w:val="0"/>
          <w:divBdr>
            <w:top w:val="none" w:sz="0" w:space="0" w:color="auto"/>
            <w:left w:val="none" w:sz="0" w:space="0" w:color="auto"/>
            <w:bottom w:val="none" w:sz="0" w:space="0" w:color="auto"/>
            <w:right w:val="none" w:sz="0" w:space="0" w:color="auto"/>
          </w:divBdr>
        </w:div>
        <w:div w:id="1777866501">
          <w:marLeft w:val="446"/>
          <w:marRight w:val="0"/>
          <w:marTop w:val="120"/>
          <w:marBottom w:val="0"/>
          <w:divBdr>
            <w:top w:val="none" w:sz="0" w:space="0" w:color="auto"/>
            <w:left w:val="none" w:sz="0" w:space="0" w:color="auto"/>
            <w:bottom w:val="none" w:sz="0" w:space="0" w:color="auto"/>
            <w:right w:val="none" w:sz="0" w:space="0" w:color="auto"/>
          </w:divBdr>
        </w:div>
        <w:div w:id="1816988110">
          <w:marLeft w:val="446"/>
          <w:marRight w:val="0"/>
          <w:marTop w:val="120"/>
          <w:marBottom w:val="0"/>
          <w:divBdr>
            <w:top w:val="none" w:sz="0" w:space="0" w:color="auto"/>
            <w:left w:val="none" w:sz="0" w:space="0" w:color="auto"/>
            <w:bottom w:val="none" w:sz="0" w:space="0" w:color="auto"/>
            <w:right w:val="none" w:sz="0" w:space="0" w:color="auto"/>
          </w:divBdr>
        </w:div>
      </w:divsChild>
    </w:div>
    <w:div w:id="18555441">
      <w:bodyDiv w:val="1"/>
      <w:marLeft w:val="0"/>
      <w:marRight w:val="0"/>
      <w:marTop w:val="0"/>
      <w:marBottom w:val="0"/>
      <w:divBdr>
        <w:top w:val="none" w:sz="0" w:space="0" w:color="auto"/>
        <w:left w:val="none" w:sz="0" w:space="0" w:color="auto"/>
        <w:bottom w:val="none" w:sz="0" w:space="0" w:color="auto"/>
        <w:right w:val="none" w:sz="0" w:space="0" w:color="auto"/>
      </w:divBdr>
      <w:divsChild>
        <w:div w:id="175074168">
          <w:marLeft w:val="734"/>
          <w:marRight w:val="0"/>
          <w:marTop w:val="100"/>
          <w:marBottom w:val="100"/>
          <w:divBdr>
            <w:top w:val="none" w:sz="0" w:space="0" w:color="auto"/>
            <w:left w:val="none" w:sz="0" w:space="0" w:color="auto"/>
            <w:bottom w:val="none" w:sz="0" w:space="0" w:color="auto"/>
            <w:right w:val="none" w:sz="0" w:space="0" w:color="auto"/>
          </w:divBdr>
        </w:div>
        <w:div w:id="1090734070">
          <w:marLeft w:val="734"/>
          <w:marRight w:val="0"/>
          <w:marTop w:val="100"/>
          <w:marBottom w:val="100"/>
          <w:divBdr>
            <w:top w:val="none" w:sz="0" w:space="0" w:color="auto"/>
            <w:left w:val="none" w:sz="0" w:space="0" w:color="auto"/>
            <w:bottom w:val="none" w:sz="0" w:space="0" w:color="auto"/>
            <w:right w:val="none" w:sz="0" w:space="0" w:color="auto"/>
          </w:divBdr>
        </w:div>
        <w:div w:id="1442216360">
          <w:marLeft w:val="734"/>
          <w:marRight w:val="0"/>
          <w:marTop w:val="100"/>
          <w:marBottom w:val="100"/>
          <w:divBdr>
            <w:top w:val="none" w:sz="0" w:space="0" w:color="auto"/>
            <w:left w:val="none" w:sz="0" w:space="0" w:color="auto"/>
            <w:bottom w:val="none" w:sz="0" w:space="0" w:color="auto"/>
            <w:right w:val="none" w:sz="0" w:space="0" w:color="auto"/>
          </w:divBdr>
        </w:div>
      </w:divsChild>
    </w:div>
    <w:div w:id="19480723">
      <w:bodyDiv w:val="1"/>
      <w:marLeft w:val="0"/>
      <w:marRight w:val="0"/>
      <w:marTop w:val="0"/>
      <w:marBottom w:val="0"/>
      <w:divBdr>
        <w:top w:val="none" w:sz="0" w:space="0" w:color="auto"/>
        <w:left w:val="none" w:sz="0" w:space="0" w:color="auto"/>
        <w:bottom w:val="none" w:sz="0" w:space="0" w:color="auto"/>
        <w:right w:val="none" w:sz="0" w:space="0" w:color="auto"/>
      </w:divBdr>
    </w:div>
    <w:div w:id="34082997">
      <w:bodyDiv w:val="1"/>
      <w:marLeft w:val="0"/>
      <w:marRight w:val="0"/>
      <w:marTop w:val="0"/>
      <w:marBottom w:val="0"/>
      <w:divBdr>
        <w:top w:val="none" w:sz="0" w:space="0" w:color="auto"/>
        <w:left w:val="none" w:sz="0" w:space="0" w:color="auto"/>
        <w:bottom w:val="none" w:sz="0" w:space="0" w:color="auto"/>
        <w:right w:val="none" w:sz="0" w:space="0" w:color="auto"/>
      </w:divBdr>
      <w:divsChild>
        <w:div w:id="495926800">
          <w:marLeft w:val="274"/>
          <w:marRight w:val="0"/>
          <w:marTop w:val="0"/>
          <w:marBottom w:val="0"/>
          <w:divBdr>
            <w:top w:val="none" w:sz="0" w:space="0" w:color="auto"/>
            <w:left w:val="none" w:sz="0" w:space="0" w:color="auto"/>
            <w:bottom w:val="none" w:sz="0" w:space="0" w:color="auto"/>
            <w:right w:val="none" w:sz="0" w:space="0" w:color="auto"/>
          </w:divBdr>
        </w:div>
      </w:divsChild>
    </w:div>
    <w:div w:id="59834896">
      <w:bodyDiv w:val="1"/>
      <w:marLeft w:val="0"/>
      <w:marRight w:val="0"/>
      <w:marTop w:val="0"/>
      <w:marBottom w:val="0"/>
      <w:divBdr>
        <w:top w:val="none" w:sz="0" w:space="0" w:color="auto"/>
        <w:left w:val="none" w:sz="0" w:space="0" w:color="auto"/>
        <w:bottom w:val="none" w:sz="0" w:space="0" w:color="auto"/>
        <w:right w:val="none" w:sz="0" w:space="0" w:color="auto"/>
      </w:divBdr>
    </w:div>
    <w:div w:id="72699542">
      <w:bodyDiv w:val="1"/>
      <w:marLeft w:val="0"/>
      <w:marRight w:val="0"/>
      <w:marTop w:val="0"/>
      <w:marBottom w:val="0"/>
      <w:divBdr>
        <w:top w:val="none" w:sz="0" w:space="0" w:color="auto"/>
        <w:left w:val="none" w:sz="0" w:space="0" w:color="auto"/>
        <w:bottom w:val="none" w:sz="0" w:space="0" w:color="auto"/>
        <w:right w:val="none" w:sz="0" w:space="0" w:color="auto"/>
      </w:divBdr>
    </w:div>
    <w:div w:id="86848198">
      <w:bodyDiv w:val="1"/>
      <w:marLeft w:val="252"/>
      <w:marRight w:val="252"/>
      <w:marTop w:val="252"/>
      <w:marBottom w:val="252"/>
      <w:divBdr>
        <w:top w:val="none" w:sz="0" w:space="0" w:color="auto"/>
        <w:left w:val="none" w:sz="0" w:space="0" w:color="auto"/>
        <w:bottom w:val="none" w:sz="0" w:space="0" w:color="auto"/>
        <w:right w:val="none" w:sz="0" w:space="0" w:color="auto"/>
      </w:divBdr>
      <w:divsChild>
        <w:div w:id="1953323965">
          <w:marLeft w:val="0"/>
          <w:marRight w:val="0"/>
          <w:marTop w:val="0"/>
          <w:marBottom w:val="0"/>
          <w:divBdr>
            <w:top w:val="none" w:sz="0" w:space="0" w:color="auto"/>
            <w:left w:val="none" w:sz="0" w:space="0" w:color="auto"/>
            <w:bottom w:val="none" w:sz="0" w:space="0" w:color="auto"/>
            <w:right w:val="none" w:sz="0" w:space="0" w:color="auto"/>
          </w:divBdr>
        </w:div>
      </w:divsChild>
    </w:div>
    <w:div w:id="120270093">
      <w:marLeft w:val="0"/>
      <w:marRight w:val="0"/>
      <w:marTop w:val="0"/>
      <w:marBottom w:val="0"/>
      <w:divBdr>
        <w:top w:val="none" w:sz="0" w:space="0" w:color="auto"/>
        <w:left w:val="none" w:sz="0" w:space="0" w:color="auto"/>
        <w:bottom w:val="none" w:sz="0" w:space="0" w:color="auto"/>
        <w:right w:val="none" w:sz="0" w:space="0" w:color="auto"/>
      </w:divBdr>
      <w:divsChild>
        <w:div w:id="120270101">
          <w:marLeft w:val="605"/>
          <w:marRight w:val="0"/>
          <w:marTop w:val="0"/>
          <w:marBottom w:val="96"/>
          <w:divBdr>
            <w:top w:val="none" w:sz="0" w:space="0" w:color="auto"/>
            <w:left w:val="none" w:sz="0" w:space="0" w:color="auto"/>
            <w:bottom w:val="none" w:sz="0" w:space="0" w:color="auto"/>
            <w:right w:val="none" w:sz="0" w:space="0" w:color="auto"/>
          </w:divBdr>
        </w:div>
        <w:div w:id="120270112">
          <w:marLeft w:val="605"/>
          <w:marRight w:val="0"/>
          <w:marTop w:val="0"/>
          <w:marBottom w:val="96"/>
          <w:divBdr>
            <w:top w:val="none" w:sz="0" w:space="0" w:color="auto"/>
            <w:left w:val="none" w:sz="0" w:space="0" w:color="auto"/>
            <w:bottom w:val="none" w:sz="0" w:space="0" w:color="auto"/>
            <w:right w:val="none" w:sz="0" w:space="0" w:color="auto"/>
          </w:divBdr>
        </w:div>
        <w:div w:id="120270128">
          <w:marLeft w:val="302"/>
          <w:marRight w:val="0"/>
          <w:marTop w:val="0"/>
          <w:marBottom w:val="96"/>
          <w:divBdr>
            <w:top w:val="none" w:sz="0" w:space="0" w:color="auto"/>
            <w:left w:val="none" w:sz="0" w:space="0" w:color="auto"/>
            <w:bottom w:val="none" w:sz="0" w:space="0" w:color="auto"/>
            <w:right w:val="none" w:sz="0" w:space="0" w:color="auto"/>
          </w:divBdr>
        </w:div>
        <w:div w:id="120270130">
          <w:marLeft w:val="907"/>
          <w:marRight w:val="0"/>
          <w:marTop w:val="0"/>
          <w:marBottom w:val="96"/>
          <w:divBdr>
            <w:top w:val="none" w:sz="0" w:space="0" w:color="auto"/>
            <w:left w:val="none" w:sz="0" w:space="0" w:color="auto"/>
            <w:bottom w:val="none" w:sz="0" w:space="0" w:color="auto"/>
            <w:right w:val="none" w:sz="0" w:space="0" w:color="auto"/>
          </w:divBdr>
        </w:div>
        <w:div w:id="120270131">
          <w:marLeft w:val="302"/>
          <w:marRight w:val="0"/>
          <w:marTop w:val="0"/>
          <w:marBottom w:val="96"/>
          <w:divBdr>
            <w:top w:val="none" w:sz="0" w:space="0" w:color="auto"/>
            <w:left w:val="none" w:sz="0" w:space="0" w:color="auto"/>
            <w:bottom w:val="none" w:sz="0" w:space="0" w:color="auto"/>
            <w:right w:val="none" w:sz="0" w:space="0" w:color="auto"/>
          </w:divBdr>
        </w:div>
        <w:div w:id="120270132">
          <w:marLeft w:val="605"/>
          <w:marRight w:val="0"/>
          <w:marTop w:val="0"/>
          <w:marBottom w:val="96"/>
          <w:divBdr>
            <w:top w:val="none" w:sz="0" w:space="0" w:color="auto"/>
            <w:left w:val="none" w:sz="0" w:space="0" w:color="auto"/>
            <w:bottom w:val="none" w:sz="0" w:space="0" w:color="auto"/>
            <w:right w:val="none" w:sz="0" w:space="0" w:color="auto"/>
          </w:divBdr>
        </w:div>
        <w:div w:id="120270140">
          <w:marLeft w:val="605"/>
          <w:marRight w:val="0"/>
          <w:marTop w:val="0"/>
          <w:marBottom w:val="96"/>
          <w:divBdr>
            <w:top w:val="none" w:sz="0" w:space="0" w:color="auto"/>
            <w:left w:val="none" w:sz="0" w:space="0" w:color="auto"/>
            <w:bottom w:val="none" w:sz="0" w:space="0" w:color="auto"/>
            <w:right w:val="none" w:sz="0" w:space="0" w:color="auto"/>
          </w:divBdr>
        </w:div>
        <w:div w:id="120270144">
          <w:marLeft w:val="605"/>
          <w:marRight w:val="0"/>
          <w:marTop w:val="0"/>
          <w:marBottom w:val="96"/>
          <w:divBdr>
            <w:top w:val="none" w:sz="0" w:space="0" w:color="auto"/>
            <w:left w:val="none" w:sz="0" w:space="0" w:color="auto"/>
            <w:bottom w:val="none" w:sz="0" w:space="0" w:color="auto"/>
            <w:right w:val="none" w:sz="0" w:space="0" w:color="auto"/>
          </w:divBdr>
        </w:div>
        <w:div w:id="120270158">
          <w:marLeft w:val="605"/>
          <w:marRight w:val="0"/>
          <w:marTop w:val="0"/>
          <w:marBottom w:val="96"/>
          <w:divBdr>
            <w:top w:val="none" w:sz="0" w:space="0" w:color="auto"/>
            <w:left w:val="none" w:sz="0" w:space="0" w:color="auto"/>
            <w:bottom w:val="none" w:sz="0" w:space="0" w:color="auto"/>
            <w:right w:val="none" w:sz="0" w:space="0" w:color="auto"/>
          </w:divBdr>
        </w:div>
        <w:div w:id="120270160">
          <w:marLeft w:val="302"/>
          <w:marRight w:val="0"/>
          <w:marTop w:val="0"/>
          <w:marBottom w:val="96"/>
          <w:divBdr>
            <w:top w:val="none" w:sz="0" w:space="0" w:color="auto"/>
            <w:left w:val="none" w:sz="0" w:space="0" w:color="auto"/>
            <w:bottom w:val="none" w:sz="0" w:space="0" w:color="auto"/>
            <w:right w:val="none" w:sz="0" w:space="0" w:color="auto"/>
          </w:divBdr>
        </w:div>
        <w:div w:id="120270169">
          <w:marLeft w:val="605"/>
          <w:marRight w:val="0"/>
          <w:marTop w:val="0"/>
          <w:marBottom w:val="96"/>
          <w:divBdr>
            <w:top w:val="none" w:sz="0" w:space="0" w:color="auto"/>
            <w:left w:val="none" w:sz="0" w:space="0" w:color="auto"/>
            <w:bottom w:val="none" w:sz="0" w:space="0" w:color="auto"/>
            <w:right w:val="none" w:sz="0" w:space="0" w:color="auto"/>
          </w:divBdr>
        </w:div>
      </w:divsChild>
    </w:div>
    <w:div w:id="120270094">
      <w:marLeft w:val="0"/>
      <w:marRight w:val="0"/>
      <w:marTop w:val="0"/>
      <w:marBottom w:val="0"/>
      <w:divBdr>
        <w:top w:val="none" w:sz="0" w:space="0" w:color="auto"/>
        <w:left w:val="none" w:sz="0" w:space="0" w:color="auto"/>
        <w:bottom w:val="none" w:sz="0" w:space="0" w:color="auto"/>
        <w:right w:val="none" w:sz="0" w:space="0" w:color="auto"/>
      </w:divBdr>
      <w:divsChild>
        <w:div w:id="120270102">
          <w:marLeft w:val="302"/>
          <w:marRight w:val="0"/>
          <w:marTop w:val="0"/>
          <w:marBottom w:val="96"/>
          <w:divBdr>
            <w:top w:val="none" w:sz="0" w:space="0" w:color="auto"/>
            <w:left w:val="none" w:sz="0" w:space="0" w:color="auto"/>
            <w:bottom w:val="none" w:sz="0" w:space="0" w:color="auto"/>
            <w:right w:val="none" w:sz="0" w:space="0" w:color="auto"/>
          </w:divBdr>
        </w:div>
        <w:div w:id="120270104">
          <w:marLeft w:val="302"/>
          <w:marRight w:val="0"/>
          <w:marTop w:val="0"/>
          <w:marBottom w:val="96"/>
          <w:divBdr>
            <w:top w:val="none" w:sz="0" w:space="0" w:color="auto"/>
            <w:left w:val="none" w:sz="0" w:space="0" w:color="auto"/>
            <w:bottom w:val="none" w:sz="0" w:space="0" w:color="auto"/>
            <w:right w:val="none" w:sz="0" w:space="0" w:color="auto"/>
          </w:divBdr>
        </w:div>
      </w:divsChild>
    </w:div>
    <w:div w:id="120270100">
      <w:marLeft w:val="0"/>
      <w:marRight w:val="0"/>
      <w:marTop w:val="0"/>
      <w:marBottom w:val="0"/>
      <w:divBdr>
        <w:top w:val="none" w:sz="0" w:space="0" w:color="auto"/>
        <w:left w:val="none" w:sz="0" w:space="0" w:color="auto"/>
        <w:bottom w:val="none" w:sz="0" w:space="0" w:color="auto"/>
        <w:right w:val="none" w:sz="0" w:space="0" w:color="auto"/>
      </w:divBdr>
      <w:divsChild>
        <w:div w:id="120270091">
          <w:marLeft w:val="907"/>
          <w:marRight w:val="0"/>
          <w:marTop w:val="0"/>
          <w:marBottom w:val="96"/>
          <w:divBdr>
            <w:top w:val="none" w:sz="0" w:space="0" w:color="auto"/>
            <w:left w:val="none" w:sz="0" w:space="0" w:color="auto"/>
            <w:bottom w:val="none" w:sz="0" w:space="0" w:color="auto"/>
            <w:right w:val="none" w:sz="0" w:space="0" w:color="auto"/>
          </w:divBdr>
        </w:div>
        <w:div w:id="120270092">
          <w:marLeft w:val="605"/>
          <w:marRight w:val="0"/>
          <w:marTop w:val="0"/>
          <w:marBottom w:val="96"/>
          <w:divBdr>
            <w:top w:val="none" w:sz="0" w:space="0" w:color="auto"/>
            <w:left w:val="none" w:sz="0" w:space="0" w:color="auto"/>
            <w:bottom w:val="none" w:sz="0" w:space="0" w:color="auto"/>
            <w:right w:val="none" w:sz="0" w:space="0" w:color="auto"/>
          </w:divBdr>
        </w:div>
        <w:div w:id="120270137">
          <w:marLeft w:val="605"/>
          <w:marRight w:val="0"/>
          <w:marTop w:val="0"/>
          <w:marBottom w:val="96"/>
          <w:divBdr>
            <w:top w:val="none" w:sz="0" w:space="0" w:color="auto"/>
            <w:left w:val="none" w:sz="0" w:space="0" w:color="auto"/>
            <w:bottom w:val="none" w:sz="0" w:space="0" w:color="auto"/>
            <w:right w:val="none" w:sz="0" w:space="0" w:color="auto"/>
          </w:divBdr>
        </w:div>
        <w:div w:id="120270142">
          <w:marLeft w:val="605"/>
          <w:marRight w:val="0"/>
          <w:marTop w:val="0"/>
          <w:marBottom w:val="96"/>
          <w:divBdr>
            <w:top w:val="none" w:sz="0" w:space="0" w:color="auto"/>
            <w:left w:val="none" w:sz="0" w:space="0" w:color="auto"/>
            <w:bottom w:val="none" w:sz="0" w:space="0" w:color="auto"/>
            <w:right w:val="none" w:sz="0" w:space="0" w:color="auto"/>
          </w:divBdr>
        </w:div>
        <w:div w:id="120270143">
          <w:marLeft w:val="302"/>
          <w:marRight w:val="0"/>
          <w:marTop w:val="0"/>
          <w:marBottom w:val="96"/>
          <w:divBdr>
            <w:top w:val="none" w:sz="0" w:space="0" w:color="auto"/>
            <w:left w:val="none" w:sz="0" w:space="0" w:color="auto"/>
            <w:bottom w:val="none" w:sz="0" w:space="0" w:color="auto"/>
            <w:right w:val="none" w:sz="0" w:space="0" w:color="auto"/>
          </w:divBdr>
        </w:div>
        <w:div w:id="120270153">
          <w:marLeft w:val="907"/>
          <w:marRight w:val="0"/>
          <w:marTop w:val="0"/>
          <w:marBottom w:val="96"/>
          <w:divBdr>
            <w:top w:val="none" w:sz="0" w:space="0" w:color="auto"/>
            <w:left w:val="none" w:sz="0" w:space="0" w:color="auto"/>
            <w:bottom w:val="none" w:sz="0" w:space="0" w:color="auto"/>
            <w:right w:val="none" w:sz="0" w:space="0" w:color="auto"/>
          </w:divBdr>
        </w:div>
        <w:div w:id="120270154">
          <w:marLeft w:val="302"/>
          <w:marRight w:val="0"/>
          <w:marTop w:val="0"/>
          <w:marBottom w:val="96"/>
          <w:divBdr>
            <w:top w:val="none" w:sz="0" w:space="0" w:color="auto"/>
            <w:left w:val="none" w:sz="0" w:space="0" w:color="auto"/>
            <w:bottom w:val="none" w:sz="0" w:space="0" w:color="auto"/>
            <w:right w:val="none" w:sz="0" w:space="0" w:color="auto"/>
          </w:divBdr>
        </w:div>
        <w:div w:id="120270163">
          <w:marLeft w:val="907"/>
          <w:marRight w:val="0"/>
          <w:marTop w:val="0"/>
          <w:marBottom w:val="96"/>
          <w:divBdr>
            <w:top w:val="none" w:sz="0" w:space="0" w:color="auto"/>
            <w:left w:val="none" w:sz="0" w:space="0" w:color="auto"/>
            <w:bottom w:val="none" w:sz="0" w:space="0" w:color="auto"/>
            <w:right w:val="none" w:sz="0" w:space="0" w:color="auto"/>
          </w:divBdr>
        </w:div>
        <w:div w:id="120270165">
          <w:marLeft w:val="605"/>
          <w:marRight w:val="0"/>
          <w:marTop w:val="0"/>
          <w:marBottom w:val="96"/>
          <w:divBdr>
            <w:top w:val="none" w:sz="0" w:space="0" w:color="auto"/>
            <w:left w:val="none" w:sz="0" w:space="0" w:color="auto"/>
            <w:bottom w:val="none" w:sz="0" w:space="0" w:color="auto"/>
            <w:right w:val="none" w:sz="0" w:space="0" w:color="auto"/>
          </w:divBdr>
        </w:div>
      </w:divsChild>
    </w:div>
    <w:div w:id="120270105">
      <w:marLeft w:val="0"/>
      <w:marRight w:val="0"/>
      <w:marTop w:val="0"/>
      <w:marBottom w:val="0"/>
      <w:divBdr>
        <w:top w:val="none" w:sz="0" w:space="0" w:color="auto"/>
        <w:left w:val="none" w:sz="0" w:space="0" w:color="auto"/>
        <w:bottom w:val="none" w:sz="0" w:space="0" w:color="auto"/>
        <w:right w:val="none" w:sz="0" w:space="0" w:color="auto"/>
      </w:divBdr>
      <w:divsChild>
        <w:div w:id="120270110">
          <w:marLeft w:val="605"/>
          <w:marRight w:val="0"/>
          <w:marTop w:val="0"/>
          <w:marBottom w:val="96"/>
          <w:divBdr>
            <w:top w:val="none" w:sz="0" w:space="0" w:color="auto"/>
            <w:left w:val="none" w:sz="0" w:space="0" w:color="auto"/>
            <w:bottom w:val="none" w:sz="0" w:space="0" w:color="auto"/>
            <w:right w:val="none" w:sz="0" w:space="0" w:color="auto"/>
          </w:divBdr>
        </w:div>
        <w:div w:id="120270118">
          <w:marLeft w:val="605"/>
          <w:marRight w:val="0"/>
          <w:marTop w:val="0"/>
          <w:marBottom w:val="96"/>
          <w:divBdr>
            <w:top w:val="none" w:sz="0" w:space="0" w:color="auto"/>
            <w:left w:val="none" w:sz="0" w:space="0" w:color="auto"/>
            <w:bottom w:val="none" w:sz="0" w:space="0" w:color="auto"/>
            <w:right w:val="none" w:sz="0" w:space="0" w:color="auto"/>
          </w:divBdr>
        </w:div>
        <w:div w:id="120270127">
          <w:marLeft w:val="605"/>
          <w:marRight w:val="0"/>
          <w:marTop w:val="0"/>
          <w:marBottom w:val="96"/>
          <w:divBdr>
            <w:top w:val="none" w:sz="0" w:space="0" w:color="auto"/>
            <w:left w:val="none" w:sz="0" w:space="0" w:color="auto"/>
            <w:bottom w:val="none" w:sz="0" w:space="0" w:color="auto"/>
            <w:right w:val="none" w:sz="0" w:space="0" w:color="auto"/>
          </w:divBdr>
        </w:div>
        <w:div w:id="120270141">
          <w:marLeft w:val="302"/>
          <w:marRight w:val="0"/>
          <w:marTop w:val="0"/>
          <w:marBottom w:val="96"/>
          <w:divBdr>
            <w:top w:val="none" w:sz="0" w:space="0" w:color="auto"/>
            <w:left w:val="none" w:sz="0" w:space="0" w:color="auto"/>
            <w:bottom w:val="none" w:sz="0" w:space="0" w:color="auto"/>
            <w:right w:val="none" w:sz="0" w:space="0" w:color="auto"/>
          </w:divBdr>
        </w:div>
        <w:div w:id="120270159">
          <w:marLeft w:val="302"/>
          <w:marRight w:val="0"/>
          <w:marTop w:val="0"/>
          <w:marBottom w:val="96"/>
          <w:divBdr>
            <w:top w:val="none" w:sz="0" w:space="0" w:color="auto"/>
            <w:left w:val="none" w:sz="0" w:space="0" w:color="auto"/>
            <w:bottom w:val="none" w:sz="0" w:space="0" w:color="auto"/>
            <w:right w:val="none" w:sz="0" w:space="0" w:color="auto"/>
          </w:divBdr>
        </w:div>
        <w:div w:id="120270161">
          <w:marLeft w:val="605"/>
          <w:marRight w:val="0"/>
          <w:marTop w:val="0"/>
          <w:marBottom w:val="96"/>
          <w:divBdr>
            <w:top w:val="none" w:sz="0" w:space="0" w:color="auto"/>
            <w:left w:val="none" w:sz="0" w:space="0" w:color="auto"/>
            <w:bottom w:val="none" w:sz="0" w:space="0" w:color="auto"/>
            <w:right w:val="none" w:sz="0" w:space="0" w:color="auto"/>
          </w:divBdr>
        </w:div>
      </w:divsChild>
    </w:div>
    <w:div w:id="120270107">
      <w:marLeft w:val="0"/>
      <w:marRight w:val="0"/>
      <w:marTop w:val="0"/>
      <w:marBottom w:val="0"/>
      <w:divBdr>
        <w:top w:val="none" w:sz="0" w:space="0" w:color="auto"/>
        <w:left w:val="none" w:sz="0" w:space="0" w:color="auto"/>
        <w:bottom w:val="none" w:sz="0" w:space="0" w:color="auto"/>
        <w:right w:val="none" w:sz="0" w:space="0" w:color="auto"/>
      </w:divBdr>
      <w:divsChild>
        <w:div w:id="120270097">
          <w:marLeft w:val="1123"/>
          <w:marRight w:val="0"/>
          <w:marTop w:val="0"/>
          <w:marBottom w:val="86"/>
          <w:divBdr>
            <w:top w:val="none" w:sz="0" w:space="0" w:color="auto"/>
            <w:left w:val="none" w:sz="0" w:space="0" w:color="auto"/>
            <w:bottom w:val="none" w:sz="0" w:space="0" w:color="auto"/>
            <w:right w:val="none" w:sz="0" w:space="0" w:color="auto"/>
          </w:divBdr>
        </w:div>
        <w:div w:id="120270108">
          <w:marLeft w:val="562"/>
          <w:marRight w:val="0"/>
          <w:marTop w:val="0"/>
          <w:marBottom w:val="86"/>
          <w:divBdr>
            <w:top w:val="none" w:sz="0" w:space="0" w:color="auto"/>
            <w:left w:val="none" w:sz="0" w:space="0" w:color="auto"/>
            <w:bottom w:val="none" w:sz="0" w:space="0" w:color="auto"/>
            <w:right w:val="none" w:sz="0" w:space="0" w:color="auto"/>
          </w:divBdr>
        </w:div>
        <w:div w:id="120270147">
          <w:marLeft w:val="562"/>
          <w:marRight w:val="0"/>
          <w:marTop w:val="0"/>
          <w:marBottom w:val="86"/>
          <w:divBdr>
            <w:top w:val="none" w:sz="0" w:space="0" w:color="auto"/>
            <w:left w:val="none" w:sz="0" w:space="0" w:color="auto"/>
            <w:bottom w:val="none" w:sz="0" w:space="0" w:color="auto"/>
            <w:right w:val="none" w:sz="0" w:space="0" w:color="auto"/>
          </w:divBdr>
        </w:div>
      </w:divsChild>
    </w:div>
    <w:div w:id="120270109">
      <w:marLeft w:val="0"/>
      <w:marRight w:val="0"/>
      <w:marTop w:val="0"/>
      <w:marBottom w:val="0"/>
      <w:divBdr>
        <w:top w:val="none" w:sz="0" w:space="0" w:color="auto"/>
        <w:left w:val="none" w:sz="0" w:space="0" w:color="auto"/>
        <w:bottom w:val="none" w:sz="0" w:space="0" w:color="auto"/>
        <w:right w:val="none" w:sz="0" w:space="0" w:color="auto"/>
      </w:divBdr>
      <w:divsChild>
        <w:div w:id="120270113">
          <w:marLeft w:val="302"/>
          <w:marRight w:val="0"/>
          <w:marTop w:val="0"/>
          <w:marBottom w:val="96"/>
          <w:divBdr>
            <w:top w:val="none" w:sz="0" w:space="0" w:color="auto"/>
            <w:left w:val="none" w:sz="0" w:space="0" w:color="auto"/>
            <w:bottom w:val="none" w:sz="0" w:space="0" w:color="auto"/>
            <w:right w:val="none" w:sz="0" w:space="0" w:color="auto"/>
          </w:divBdr>
        </w:div>
        <w:div w:id="120270135">
          <w:marLeft w:val="302"/>
          <w:marRight w:val="0"/>
          <w:marTop w:val="0"/>
          <w:marBottom w:val="96"/>
          <w:divBdr>
            <w:top w:val="none" w:sz="0" w:space="0" w:color="auto"/>
            <w:left w:val="none" w:sz="0" w:space="0" w:color="auto"/>
            <w:bottom w:val="none" w:sz="0" w:space="0" w:color="auto"/>
            <w:right w:val="none" w:sz="0" w:space="0" w:color="auto"/>
          </w:divBdr>
        </w:div>
      </w:divsChild>
    </w:div>
    <w:div w:id="120270116">
      <w:marLeft w:val="0"/>
      <w:marRight w:val="0"/>
      <w:marTop w:val="0"/>
      <w:marBottom w:val="0"/>
      <w:divBdr>
        <w:top w:val="none" w:sz="0" w:space="0" w:color="auto"/>
        <w:left w:val="none" w:sz="0" w:space="0" w:color="auto"/>
        <w:bottom w:val="none" w:sz="0" w:space="0" w:color="auto"/>
        <w:right w:val="none" w:sz="0" w:space="0" w:color="auto"/>
      </w:divBdr>
      <w:divsChild>
        <w:div w:id="120270095">
          <w:marLeft w:val="302"/>
          <w:marRight w:val="0"/>
          <w:marTop w:val="0"/>
          <w:marBottom w:val="96"/>
          <w:divBdr>
            <w:top w:val="none" w:sz="0" w:space="0" w:color="auto"/>
            <w:left w:val="none" w:sz="0" w:space="0" w:color="auto"/>
            <w:bottom w:val="none" w:sz="0" w:space="0" w:color="auto"/>
            <w:right w:val="none" w:sz="0" w:space="0" w:color="auto"/>
          </w:divBdr>
        </w:div>
        <w:div w:id="120270106">
          <w:marLeft w:val="302"/>
          <w:marRight w:val="0"/>
          <w:marTop w:val="0"/>
          <w:marBottom w:val="96"/>
          <w:divBdr>
            <w:top w:val="none" w:sz="0" w:space="0" w:color="auto"/>
            <w:left w:val="none" w:sz="0" w:space="0" w:color="auto"/>
            <w:bottom w:val="none" w:sz="0" w:space="0" w:color="auto"/>
            <w:right w:val="none" w:sz="0" w:space="0" w:color="auto"/>
          </w:divBdr>
        </w:div>
        <w:div w:id="120270122">
          <w:marLeft w:val="302"/>
          <w:marRight w:val="0"/>
          <w:marTop w:val="0"/>
          <w:marBottom w:val="96"/>
          <w:divBdr>
            <w:top w:val="none" w:sz="0" w:space="0" w:color="auto"/>
            <w:left w:val="none" w:sz="0" w:space="0" w:color="auto"/>
            <w:bottom w:val="none" w:sz="0" w:space="0" w:color="auto"/>
            <w:right w:val="none" w:sz="0" w:space="0" w:color="auto"/>
          </w:divBdr>
        </w:div>
        <w:div w:id="120270129">
          <w:marLeft w:val="302"/>
          <w:marRight w:val="0"/>
          <w:marTop w:val="0"/>
          <w:marBottom w:val="96"/>
          <w:divBdr>
            <w:top w:val="none" w:sz="0" w:space="0" w:color="auto"/>
            <w:left w:val="none" w:sz="0" w:space="0" w:color="auto"/>
            <w:bottom w:val="none" w:sz="0" w:space="0" w:color="auto"/>
            <w:right w:val="none" w:sz="0" w:space="0" w:color="auto"/>
          </w:divBdr>
        </w:div>
        <w:div w:id="120270136">
          <w:marLeft w:val="605"/>
          <w:marRight w:val="0"/>
          <w:marTop w:val="0"/>
          <w:marBottom w:val="96"/>
          <w:divBdr>
            <w:top w:val="none" w:sz="0" w:space="0" w:color="auto"/>
            <w:left w:val="none" w:sz="0" w:space="0" w:color="auto"/>
            <w:bottom w:val="none" w:sz="0" w:space="0" w:color="auto"/>
            <w:right w:val="none" w:sz="0" w:space="0" w:color="auto"/>
          </w:divBdr>
        </w:div>
        <w:div w:id="120270138">
          <w:marLeft w:val="605"/>
          <w:marRight w:val="0"/>
          <w:marTop w:val="0"/>
          <w:marBottom w:val="96"/>
          <w:divBdr>
            <w:top w:val="none" w:sz="0" w:space="0" w:color="auto"/>
            <w:left w:val="none" w:sz="0" w:space="0" w:color="auto"/>
            <w:bottom w:val="none" w:sz="0" w:space="0" w:color="auto"/>
            <w:right w:val="none" w:sz="0" w:space="0" w:color="auto"/>
          </w:divBdr>
        </w:div>
        <w:div w:id="120270139">
          <w:marLeft w:val="605"/>
          <w:marRight w:val="0"/>
          <w:marTop w:val="0"/>
          <w:marBottom w:val="96"/>
          <w:divBdr>
            <w:top w:val="none" w:sz="0" w:space="0" w:color="auto"/>
            <w:left w:val="none" w:sz="0" w:space="0" w:color="auto"/>
            <w:bottom w:val="none" w:sz="0" w:space="0" w:color="auto"/>
            <w:right w:val="none" w:sz="0" w:space="0" w:color="auto"/>
          </w:divBdr>
        </w:div>
        <w:div w:id="120270146">
          <w:marLeft w:val="302"/>
          <w:marRight w:val="0"/>
          <w:marTop w:val="0"/>
          <w:marBottom w:val="96"/>
          <w:divBdr>
            <w:top w:val="none" w:sz="0" w:space="0" w:color="auto"/>
            <w:left w:val="none" w:sz="0" w:space="0" w:color="auto"/>
            <w:bottom w:val="none" w:sz="0" w:space="0" w:color="auto"/>
            <w:right w:val="none" w:sz="0" w:space="0" w:color="auto"/>
          </w:divBdr>
        </w:div>
        <w:div w:id="120270148">
          <w:marLeft w:val="605"/>
          <w:marRight w:val="0"/>
          <w:marTop w:val="0"/>
          <w:marBottom w:val="96"/>
          <w:divBdr>
            <w:top w:val="none" w:sz="0" w:space="0" w:color="auto"/>
            <w:left w:val="none" w:sz="0" w:space="0" w:color="auto"/>
            <w:bottom w:val="none" w:sz="0" w:space="0" w:color="auto"/>
            <w:right w:val="none" w:sz="0" w:space="0" w:color="auto"/>
          </w:divBdr>
        </w:div>
        <w:div w:id="120270167">
          <w:marLeft w:val="302"/>
          <w:marRight w:val="0"/>
          <w:marTop w:val="0"/>
          <w:marBottom w:val="96"/>
          <w:divBdr>
            <w:top w:val="none" w:sz="0" w:space="0" w:color="auto"/>
            <w:left w:val="none" w:sz="0" w:space="0" w:color="auto"/>
            <w:bottom w:val="none" w:sz="0" w:space="0" w:color="auto"/>
            <w:right w:val="none" w:sz="0" w:space="0" w:color="auto"/>
          </w:divBdr>
        </w:div>
      </w:divsChild>
    </w:div>
    <w:div w:id="120270117">
      <w:marLeft w:val="0"/>
      <w:marRight w:val="0"/>
      <w:marTop w:val="0"/>
      <w:marBottom w:val="0"/>
      <w:divBdr>
        <w:top w:val="none" w:sz="0" w:space="0" w:color="auto"/>
        <w:left w:val="none" w:sz="0" w:space="0" w:color="auto"/>
        <w:bottom w:val="none" w:sz="0" w:space="0" w:color="auto"/>
        <w:right w:val="none" w:sz="0" w:space="0" w:color="auto"/>
      </w:divBdr>
      <w:divsChild>
        <w:div w:id="120270099">
          <w:marLeft w:val="605"/>
          <w:marRight w:val="0"/>
          <w:marTop w:val="0"/>
          <w:marBottom w:val="96"/>
          <w:divBdr>
            <w:top w:val="none" w:sz="0" w:space="0" w:color="auto"/>
            <w:left w:val="none" w:sz="0" w:space="0" w:color="auto"/>
            <w:bottom w:val="none" w:sz="0" w:space="0" w:color="auto"/>
            <w:right w:val="none" w:sz="0" w:space="0" w:color="auto"/>
          </w:divBdr>
        </w:div>
        <w:div w:id="120270151">
          <w:marLeft w:val="302"/>
          <w:marRight w:val="0"/>
          <w:marTop w:val="0"/>
          <w:marBottom w:val="96"/>
          <w:divBdr>
            <w:top w:val="none" w:sz="0" w:space="0" w:color="auto"/>
            <w:left w:val="none" w:sz="0" w:space="0" w:color="auto"/>
            <w:bottom w:val="none" w:sz="0" w:space="0" w:color="auto"/>
            <w:right w:val="none" w:sz="0" w:space="0" w:color="auto"/>
          </w:divBdr>
        </w:div>
        <w:div w:id="120270156">
          <w:marLeft w:val="605"/>
          <w:marRight w:val="0"/>
          <w:marTop w:val="0"/>
          <w:marBottom w:val="96"/>
          <w:divBdr>
            <w:top w:val="none" w:sz="0" w:space="0" w:color="auto"/>
            <w:left w:val="none" w:sz="0" w:space="0" w:color="auto"/>
            <w:bottom w:val="none" w:sz="0" w:space="0" w:color="auto"/>
            <w:right w:val="none" w:sz="0" w:space="0" w:color="auto"/>
          </w:divBdr>
        </w:div>
      </w:divsChild>
    </w:div>
    <w:div w:id="120270145">
      <w:marLeft w:val="0"/>
      <w:marRight w:val="0"/>
      <w:marTop w:val="0"/>
      <w:marBottom w:val="0"/>
      <w:divBdr>
        <w:top w:val="none" w:sz="0" w:space="0" w:color="auto"/>
        <w:left w:val="none" w:sz="0" w:space="0" w:color="auto"/>
        <w:bottom w:val="none" w:sz="0" w:space="0" w:color="auto"/>
        <w:right w:val="none" w:sz="0" w:space="0" w:color="auto"/>
      </w:divBdr>
      <w:divsChild>
        <w:div w:id="120270123">
          <w:marLeft w:val="605"/>
          <w:marRight w:val="0"/>
          <w:marTop w:val="0"/>
          <w:marBottom w:val="96"/>
          <w:divBdr>
            <w:top w:val="none" w:sz="0" w:space="0" w:color="auto"/>
            <w:left w:val="none" w:sz="0" w:space="0" w:color="auto"/>
            <w:bottom w:val="none" w:sz="0" w:space="0" w:color="auto"/>
            <w:right w:val="none" w:sz="0" w:space="0" w:color="auto"/>
          </w:divBdr>
        </w:div>
        <w:div w:id="120270149">
          <w:marLeft w:val="302"/>
          <w:marRight w:val="0"/>
          <w:marTop w:val="0"/>
          <w:marBottom w:val="96"/>
          <w:divBdr>
            <w:top w:val="none" w:sz="0" w:space="0" w:color="auto"/>
            <w:left w:val="none" w:sz="0" w:space="0" w:color="auto"/>
            <w:bottom w:val="none" w:sz="0" w:space="0" w:color="auto"/>
            <w:right w:val="none" w:sz="0" w:space="0" w:color="auto"/>
          </w:divBdr>
        </w:div>
        <w:div w:id="120270168">
          <w:marLeft w:val="302"/>
          <w:marRight w:val="0"/>
          <w:marTop w:val="0"/>
          <w:marBottom w:val="96"/>
          <w:divBdr>
            <w:top w:val="none" w:sz="0" w:space="0" w:color="auto"/>
            <w:left w:val="none" w:sz="0" w:space="0" w:color="auto"/>
            <w:bottom w:val="none" w:sz="0" w:space="0" w:color="auto"/>
            <w:right w:val="none" w:sz="0" w:space="0" w:color="auto"/>
          </w:divBdr>
        </w:div>
      </w:divsChild>
    </w:div>
    <w:div w:id="120270152">
      <w:marLeft w:val="0"/>
      <w:marRight w:val="0"/>
      <w:marTop w:val="0"/>
      <w:marBottom w:val="0"/>
      <w:divBdr>
        <w:top w:val="none" w:sz="0" w:space="0" w:color="auto"/>
        <w:left w:val="none" w:sz="0" w:space="0" w:color="auto"/>
        <w:bottom w:val="none" w:sz="0" w:space="0" w:color="auto"/>
        <w:right w:val="none" w:sz="0" w:space="0" w:color="auto"/>
      </w:divBdr>
      <w:divsChild>
        <w:div w:id="120270089">
          <w:marLeft w:val="1166"/>
          <w:marRight w:val="0"/>
          <w:marTop w:val="106"/>
          <w:marBottom w:val="106"/>
          <w:divBdr>
            <w:top w:val="none" w:sz="0" w:space="0" w:color="auto"/>
            <w:left w:val="none" w:sz="0" w:space="0" w:color="auto"/>
            <w:bottom w:val="none" w:sz="0" w:space="0" w:color="auto"/>
            <w:right w:val="none" w:sz="0" w:space="0" w:color="auto"/>
          </w:divBdr>
        </w:div>
        <w:div w:id="120270090">
          <w:marLeft w:val="1166"/>
          <w:marRight w:val="0"/>
          <w:marTop w:val="106"/>
          <w:marBottom w:val="106"/>
          <w:divBdr>
            <w:top w:val="none" w:sz="0" w:space="0" w:color="auto"/>
            <w:left w:val="none" w:sz="0" w:space="0" w:color="auto"/>
            <w:bottom w:val="none" w:sz="0" w:space="0" w:color="auto"/>
            <w:right w:val="none" w:sz="0" w:space="0" w:color="auto"/>
          </w:divBdr>
        </w:div>
        <w:div w:id="120270098">
          <w:marLeft w:val="1166"/>
          <w:marRight w:val="0"/>
          <w:marTop w:val="106"/>
          <w:marBottom w:val="106"/>
          <w:divBdr>
            <w:top w:val="none" w:sz="0" w:space="0" w:color="auto"/>
            <w:left w:val="none" w:sz="0" w:space="0" w:color="auto"/>
            <w:bottom w:val="none" w:sz="0" w:space="0" w:color="auto"/>
            <w:right w:val="none" w:sz="0" w:space="0" w:color="auto"/>
          </w:divBdr>
        </w:div>
        <w:div w:id="120270114">
          <w:marLeft w:val="547"/>
          <w:marRight w:val="0"/>
          <w:marTop w:val="115"/>
          <w:marBottom w:val="115"/>
          <w:divBdr>
            <w:top w:val="none" w:sz="0" w:space="0" w:color="auto"/>
            <w:left w:val="none" w:sz="0" w:space="0" w:color="auto"/>
            <w:bottom w:val="none" w:sz="0" w:space="0" w:color="auto"/>
            <w:right w:val="none" w:sz="0" w:space="0" w:color="auto"/>
          </w:divBdr>
        </w:div>
        <w:div w:id="120270119">
          <w:marLeft w:val="1166"/>
          <w:marRight w:val="0"/>
          <w:marTop w:val="106"/>
          <w:marBottom w:val="106"/>
          <w:divBdr>
            <w:top w:val="none" w:sz="0" w:space="0" w:color="auto"/>
            <w:left w:val="none" w:sz="0" w:space="0" w:color="auto"/>
            <w:bottom w:val="none" w:sz="0" w:space="0" w:color="auto"/>
            <w:right w:val="none" w:sz="0" w:space="0" w:color="auto"/>
          </w:divBdr>
        </w:div>
        <w:div w:id="120270126">
          <w:marLeft w:val="547"/>
          <w:marRight w:val="0"/>
          <w:marTop w:val="115"/>
          <w:marBottom w:val="115"/>
          <w:divBdr>
            <w:top w:val="none" w:sz="0" w:space="0" w:color="auto"/>
            <w:left w:val="none" w:sz="0" w:space="0" w:color="auto"/>
            <w:bottom w:val="none" w:sz="0" w:space="0" w:color="auto"/>
            <w:right w:val="none" w:sz="0" w:space="0" w:color="auto"/>
          </w:divBdr>
        </w:div>
        <w:div w:id="120270150">
          <w:marLeft w:val="547"/>
          <w:marRight w:val="0"/>
          <w:marTop w:val="115"/>
          <w:marBottom w:val="115"/>
          <w:divBdr>
            <w:top w:val="none" w:sz="0" w:space="0" w:color="auto"/>
            <w:left w:val="none" w:sz="0" w:space="0" w:color="auto"/>
            <w:bottom w:val="none" w:sz="0" w:space="0" w:color="auto"/>
            <w:right w:val="none" w:sz="0" w:space="0" w:color="auto"/>
          </w:divBdr>
        </w:div>
        <w:div w:id="120270157">
          <w:marLeft w:val="547"/>
          <w:marRight w:val="0"/>
          <w:marTop w:val="115"/>
          <w:marBottom w:val="115"/>
          <w:divBdr>
            <w:top w:val="none" w:sz="0" w:space="0" w:color="auto"/>
            <w:left w:val="none" w:sz="0" w:space="0" w:color="auto"/>
            <w:bottom w:val="none" w:sz="0" w:space="0" w:color="auto"/>
            <w:right w:val="none" w:sz="0" w:space="0" w:color="auto"/>
          </w:divBdr>
        </w:div>
      </w:divsChild>
    </w:div>
    <w:div w:id="120270164">
      <w:marLeft w:val="0"/>
      <w:marRight w:val="0"/>
      <w:marTop w:val="0"/>
      <w:marBottom w:val="0"/>
      <w:divBdr>
        <w:top w:val="none" w:sz="0" w:space="0" w:color="auto"/>
        <w:left w:val="none" w:sz="0" w:space="0" w:color="auto"/>
        <w:bottom w:val="none" w:sz="0" w:space="0" w:color="auto"/>
        <w:right w:val="none" w:sz="0" w:space="0" w:color="auto"/>
      </w:divBdr>
      <w:divsChild>
        <w:div w:id="120270103">
          <w:marLeft w:val="302"/>
          <w:marRight w:val="0"/>
          <w:marTop w:val="0"/>
          <w:marBottom w:val="96"/>
          <w:divBdr>
            <w:top w:val="none" w:sz="0" w:space="0" w:color="auto"/>
            <w:left w:val="none" w:sz="0" w:space="0" w:color="auto"/>
            <w:bottom w:val="none" w:sz="0" w:space="0" w:color="auto"/>
            <w:right w:val="none" w:sz="0" w:space="0" w:color="auto"/>
          </w:divBdr>
        </w:div>
        <w:div w:id="120270111">
          <w:marLeft w:val="605"/>
          <w:marRight w:val="0"/>
          <w:marTop w:val="0"/>
          <w:marBottom w:val="96"/>
          <w:divBdr>
            <w:top w:val="none" w:sz="0" w:space="0" w:color="auto"/>
            <w:left w:val="none" w:sz="0" w:space="0" w:color="auto"/>
            <w:bottom w:val="none" w:sz="0" w:space="0" w:color="auto"/>
            <w:right w:val="none" w:sz="0" w:space="0" w:color="auto"/>
          </w:divBdr>
        </w:div>
        <w:div w:id="120270115">
          <w:marLeft w:val="605"/>
          <w:marRight w:val="0"/>
          <w:marTop w:val="0"/>
          <w:marBottom w:val="96"/>
          <w:divBdr>
            <w:top w:val="none" w:sz="0" w:space="0" w:color="auto"/>
            <w:left w:val="none" w:sz="0" w:space="0" w:color="auto"/>
            <w:bottom w:val="none" w:sz="0" w:space="0" w:color="auto"/>
            <w:right w:val="none" w:sz="0" w:space="0" w:color="auto"/>
          </w:divBdr>
        </w:div>
        <w:div w:id="120270120">
          <w:marLeft w:val="605"/>
          <w:marRight w:val="0"/>
          <w:marTop w:val="0"/>
          <w:marBottom w:val="96"/>
          <w:divBdr>
            <w:top w:val="none" w:sz="0" w:space="0" w:color="auto"/>
            <w:left w:val="none" w:sz="0" w:space="0" w:color="auto"/>
            <w:bottom w:val="none" w:sz="0" w:space="0" w:color="auto"/>
            <w:right w:val="none" w:sz="0" w:space="0" w:color="auto"/>
          </w:divBdr>
        </w:div>
        <w:div w:id="120270121">
          <w:marLeft w:val="907"/>
          <w:marRight w:val="0"/>
          <w:marTop w:val="0"/>
          <w:marBottom w:val="96"/>
          <w:divBdr>
            <w:top w:val="none" w:sz="0" w:space="0" w:color="auto"/>
            <w:left w:val="none" w:sz="0" w:space="0" w:color="auto"/>
            <w:bottom w:val="none" w:sz="0" w:space="0" w:color="auto"/>
            <w:right w:val="none" w:sz="0" w:space="0" w:color="auto"/>
          </w:divBdr>
        </w:div>
        <w:div w:id="120270125">
          <w:marLeft w:val="605"/>
          <w:marRight w:val="0"/>
          <w:marTop w:val="0"/>
          <w:marBottom w:val="96"/>
          <w:divBdr>
            <w:top w:val="none" w:sz="0" w:space="0" w:color="auto"/>
            <w:left w:val="none" w:sz="0" w:space="0" w:color="auto"/>
            <w:bottom w:val="none" w:sz="0" w:space="0" w:color="auto"/>
            <w:right w:val="none" w:sz="0" w:space="0" w:color="auto"/>
          </w:divBdr>
        </w:div>
        <w:div w:id="120270133">
          <w:marLeft w:val="605"/>
          <w:marRight w:val="0"/>
          <w:marTop w:val="0"/>
          <w:marBottom w:val="96"/>
          <w:divBdr>
            <w:top w:val="none" w:sz="0" w:space="0" w:color="auto"/>
            <w:left w:val="none" w:sz="0" w:space="0" w:color="auto"/>
            <w:bottom w:val="none" w:sz="0" w:space="0" w:color="auto"/>
            <w:right w:val="none" w:sz="0" w:space="0" w:color="auto"/>
          </w:divBdr>
        </w:div>
        <w:div w:id="120270134">
          <w:marLeft w:val="302"/>
          <w:marRight w:val="0"/>
          <w:marTop w:val="0"/>
          <w:marBottom w:val="96"/>
          <w:divBdr>
            <w:top w:val="none" w:sz="0" w:space="0" w:color="auto"/>
            <w:left w:val="none" w:sz="0" w:space="0" w:color="auto"/>
            <w:bottom w:val="none" w:sz="0" w:space="0" w:color="auto"/>
            <w:right w:val="none" w:sz="0" w:space="0" w:color="auto"/>
          </w:divBdr>
        </w:div>
        <w:div w:id="120270155">
          <w:marLeft w:val="605"/>
          <w:marRight w:val="0"/>
          <w:marTop w:val="0"/>
          <w:marBottom w:val="96"/>
          <w:divBdr>
            <w:top w:val="none" w:sz="0" w:space="0" w:color="auto"/>
            <w:left w:val="none" w:sz="0" w:space="0" w:color="auto"/>
            <w:bottom w:val="none" w:sz="0" w:space="0" w:color="auto"/>
            <w:right w:val="none" w:sz="0" w:space="0" w:color="auto"/>
          </w:divBdr>
        </w:div>
        <w:div w:id="120270162">
          <w:marLeft w:val="605"/>
          <w:marRight w:val="0"/>
          <w:marTop w:val="0"/>
          <w:marBottom w:val="96"/>
          <w:divBdr>
            <w:top w:val="none" w:sz="0" w:space="0" w:color="auto"/>
            <w:left w:val="none" w:sz="0" w:space="0" w:color="auto"/>
            <w:bottom w:val="none" w:sz="0" w:space="0" w:color="auto"/>
            <w:right w:val="none" w:sz="0" w:space="0" w:color="auto"/>
          </w:divBdr>
        </w:div>
        <w:div w:id="120270166">
          <w:marLeft w:val="302"/>
          <w:marRight w:val="0"/>
          <w:marTop w:val="0"/>
          <w:marBottom w:val="96"/>
          <w:divBdr>
            <w:top w:val="none" w:sz="0" w:space="0" w:color="auto"/>
            <w:left w:val="none" w:sz="0" w:space="0" w:color="auto"/>
            <w:bottom w:val="none" w:sz="0" w:space="0" w:color="auto"/>
            <w:right w:val="none" w:sz="0" w:space="0" w:color="auto"/>
          </w:divBdr>
        </w:div>
      </w:divsChild>
    </w:div>
    <w:div w:id="120270170">
      <w:marLeft w:val="0"/>
      <w:marRight w:val="0"/>
      <w:marTop w:val="0"/>
      <w:marBottom w:val="0"/>
      <w:divBdr>
        <w:top w:val="none" w:sz="0" w:space="0" w:color="auto"/>
        <w:left w:val="none" w:sz="0" w:space="0" w:color="auto"/>
        <w:bottom w:val="none" w:sz="0" w:space="0" w:color="auto"/>
        <w:right w:val="none" w:sz="0" w:space="0" w:color="auto"/>
      </w:divBdr>
      <w:divsChild>
        <w:div w:id="120270096">
          <w:marLeft w:val="302"/>
          <w:marRight w:val="0"/>
          <w:marTop w:val="0"/>
          <w:marBottom w:val="96"/>
          <w:divBdr>
            <w:top w:val="none" w:sz="0" w:space="0" w:color="auto"/>
            <w:left w:val="none" w:sz="0" w:space="0" w:color="auto"/>
            <w:bottom w:val="none" w:sz="0" w:space="0" w:color="auto"/>
            <w:right w:val="none" w:sz="0" w:space="0" w:color="auto"/>
          </w:divBdr>
        </w:div>
        <w:div w:id="120270124">
          <w:marLeft w:val="302"/>
          <w:marRight w:val="0"/>
          <w:marTop w:val="0"/>
          <w:marBottom w:val="96"/>
          <w:divBdr>
            <w:top w:val="none" w:sz="0" w:space="0" w:color="auto"/>
            <w:left w:val="none" w:sz="0" w:space="0" w:color="auto"/>
            <w:bottom w:val="none" w:sz="0" w:space="0" w:color="auto"/>
            <w:right w:val="none" w:sz="0" w:space="0" w:color="auto"/>
          </w:divBdr>
        </w:div>
      </w:divsChild>
    </w:div>
    <w:div w:id="120270171">
      <w:marLeft w:val="0"/>
      <w:marRight w:val="0"/>
      <w:marTop w:val="0"/>
      <w:marBottom w:val="0"/>
      <w:divBdr>
        <w:top w:val="none" w:sz="0" w:space="0" w:color="auto"/>
        <w:left w:val="none" w:sz="0" w:space="0" w:color="auto"/>
        <w:bottom w:val="none" w:sz="0" w:space="0" w:color="auto"/>
        <w:right w:val="none" w:sz="0" w:space="0" w:color="auto"/>
      </w:divBdr>
      <w:divsChild>
        <w:div w:id="120270173">
          <w:marLeft w:val="0"/>
          <w:marRight w:val="0"/>
          <w:marTop w:val="0"/>
          <w:marBottom w:val="0"/>
          <w:divBdr>
            <w:top w:val="none" w:sz="0" w:space="0" w:color="auto"/>
            <w:left w:val="none" w:sz="0" w:space="0" w:color="auto"/>
            <w:bottom w:val="none" w:sz="0" w:space="0" w:color="auto"/>
            <w:right w:val="none" w:sz="0" w:space="0" w:color="auto"/>
          </w:divBdr>
          <w:divsChild>
            <w:div w:id="120270172">
              <w:marLeft w:val="0"/>
              <w:marRight w:val="0"/>
              <w:marTop w:val="0"/>
              <w:marBottom w:val="0"/>
              <w:divBdr>
                <w:top w:val="none" w:sz="0" w:space="0" w:color="auto"/>
                <w:left w:val="none" w:sz="0" w:space="0" w:color="auto"/>
                <w:bottom w:val="none" w:sz="0" w:space="0" w:color="auto"/>
                <w:right w:val="none" w:sz="0" w:space="0" w:color="auto"/>
              </w:divBdr>
            </w:div>
            <w:div w:id="120270174">
              <w:marLeft w:val="0"/>
              <w:marRight w:val="0"/>
              <w:marTop w:val="0"/>
              <w:marBottom w:val="0"/>
              <w:divBdr>
                <w:top w:val="none" w:sz="0" w:space="0" w:color="auto"/>
                <w:left w:val="none" w:sz="0" w:space="0" w:color="auto"/>
                <w:bottom w:val="none" w:sz="0" w:space="0" w:color="auto"/>
                <w:right w:val="none" w:sz="0" w:space="0" w:color="auto"/>
              </w:divBdr>
            </w:div>
            <w:div w:id="120270175">
              <w:marLeft w:val="0"/>
              <w:marRight w:val="0"/>
              <w:marTop w:val="0"/>
              <w:marBottom w:val="0"/>
              <w:divBdr>
                <w:top w:val="none" w:sz="0" w:space="0" w:color="auto"/>
                <w:left w:val="none" w:sz="0" w:space="0" w:color="auto"/>
                <w:bottom w:val="none" w:sz="0" w:space="0" w:color="auto"/>
                <w:right w:val="none" w:sz="0" w:space="0" w:color="auto"/>
              </w:divBdr>
            </w:div>
            <w:div w:id="120270176">
              <w:marLeft w:val="0"/>
              <w:marRight w:val="0"/>
              <w:marTop w:val="0"/>
              <w:marBottom w:val="0"/>
              <w:divBdr>
                <w:top w:val="none" w:sz="0" w:space="0" w:color="auto"/>
                <w:left w:val="none" w:sz="0" w:space="0" w:color="auto"/>
                <w:bottom w:val="none" w:sz="0" w:space="0" w:color="auto"/>
                <w:right w:val="none" w:sz="0" w:space="0" w:color="auto"/>
              </w:divBdr>
            </w:div>
            <w:div w:id="120270177">
              <w:marLeft w:val="0"/>
              <w:marRight w:val="0"/>
              <w:marTop w:val="0"/>
              <w:marBottom w:val="0"/>
              <w:divBdr>
                <w:top w:val="none" w:sz="0" w:space="0" w:color="auto"/>
                <w:left w:val="none" w:sz="0" w:space="0" w:color="auto"/>
                <w:bottom w:val="none" w:sz="0" w:space="0" w:color="auto"/>
                <w:right w:val="none" w:sz="0" w:space="0" w:color="auto"/>
              </w:divBdr>
            </w:div>
            <w:div w:id="120270178">
              <w:marLeft w:val="0"/>
              <w:marRight w:val="0"/>
              <w:marTop w:val="0"/>
              <w:marBottom w:val="0"/>
              <w:divBdr>
                <w:top w:val="none" w:sz="0" w:space="0" w:color="auto"/>
                <w:left w:val="none" w:sz="0" w:space="0" w:color="auto"/>
                <w:bottom w:val="none" w:sz="0" w:space="0" w:color="auto"/>
                <w:right w:val="none" w:sz="0" w:space="0" w:color="auto"/>
              </w:divBdr>
            </w:div>
            <w:div w:id="120270179">
              <w:marLeft w:val="0"/>
              <w:marRight w:val="0"/>
              <w:marTop w:val="0"/>
              <w:marBottom w:val="0"/>
              <w:divBdr>
                <w:top w:val="none" w:sz="0" w:space="0" w:color="auto"/>
                <w:left w:val="none" w:sz="0" w:space="0" w:color="auto"/>
                <w:bottom w:val="none" w:sz="0" w:space="0" w:color="auto"/>
                <w:right w:val="none" w:sz="0" w:space="0" w:color="auto"/>
              </w:divBdr>
            </w:div>
            <w:div w:id="120270180">
              <w:marLeft w:val="0"/>
              <w:marRight w:val="0"/>
              <w:marTop w:val="0"/>
              <w:marBottom w:val="0"/>
              <w:divBdr>
                <w:top w:val="none" w:sz="0" w:space="0" w:color="auto"/>
                <w:left w:val="none" w:sz="0" w:space="0" w:color="auto"/>
                <w:bottom w:val="none" w:sz="0" w:space="0" w:color="auto"/>
                <w:right w:val="none" w:sz="0" w:space="0" w:color="auto"/>
              </w:divBdr>
            </w:div>
            <w:div w:id="120270181">
              <w:marLeft w:val="0"/>
              <w:marRight w:val="0"/>
              <w:marTop w:val="0"/>
              <w:marBottom w:val="0"/>
              <w:divBdr>
                <w:top w:val="none" w:sz="0" w:space="0" w:color="auto"/>
                <w:left w:val="none" w:sz="0" w:space="0" w:color="auto"/>
                <w:bottom w:val="none" w:sz="0" w:space="0" w:color="auto"/>
                <w:right w:val="none" w:sz="0" w:space="0" w:color="auto"/>
              </w:divBdr>
            </w:div>
            <w:div w:id="120270182">
              <w:marLeft w:val="0"/>
              <w:marRight w:val="0"/>
              <w:marTop w:val="0"/>
              <w:marBottom w:val="0"/>
              <w:divBdr>
                <w:top w:val="none" w:sz="0" w:space="0" w:color="auto"/>
                <w:left w:val="none" w:sz="0" w:space="0" w:color="auto"/>
                <w:bottom w:val="none" w:sz="0" w:space="0" w:color="auto"/>
                <w:right w:val="none" w:sz="0" w:space="0" w:color="auto"/>
              </w:divBdr>
            </w:div>
            <w:div w:id="120270183">
              <w:marLeft w:val="0"/>
              <w:marRight w:val="0"/>
              <w:marTop w:val="0"/>
              <w:marBottom w:val="0"/>
              <w:divBdr>
                <w:top w:val="none" w:sz="0" w:space="0" w:color="auto"/>
                <w:left w:val="none" w:sz="0" w:space="0" w:color="auto"/>
                <w:bottom w:val="none" w:sz="0" w:space="0" w:color="auto"/>
                <w:right w:val="none" w:sz="0" w:space="0" w:color="auto"/>
              </w:divBdr>
            </w:div>
            <w:div w:id="12027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383">
      <w:bodyDiv w:val="1"/>
      <w:marLeft w:val="0"/>
      <w:marRight w:val="0"/>
      <w:marTop w:val="0"/>
      <w:marBottom w:val="0"/>
      <w:divBdr>
        <w:top w:val="none" w:sz="0" w:space="0" w:color="auto"/>
        <w:left w:val="none" w:sz="0" w:space="0" w:color="auto"/>
        <w:bottom w:val="none" w:sz="0" w:space="0" w:color="auto"/>
        <w:right w:val="none" w:sz="0" w:space="0" w:color="auto"/>
      </w:divBdr>
    </w:div>
    <w:div w:id="141848007">
      <w:bodyDiv w:val="1"/>
      <w:marLeft w:val="0"/>
      <w:marRight w:val="0"/>
      <w:marTop w:val="0"/>
      <w:marBottom w:val="0"/>
      <w:divBdr>
        <w:top w:val="none" w:sz="0" w:space="0" w:color="auto"/>
        <w:left w:val="none" w:sz="0" w:space="0" w:color="auto"/>
        <w:bottom w:val="none" w:sz="0" w:space="0" w:color="auto"/>
        <w:right w:val="none" w:sz="0" w:space="0" w:color="auto"/>
      </w:divBdr>
    </w:div>
    <w:div w:id="142043170">
      <w:bodyDiv w:val="1"/>
      <w:marLeft w:val="0"/>
      <w:marRight w:val="0"/>
      <w:marTop w:val="0"/>
      <w:marBottom w:val="0"/>
      <w:divBdr>
        <w:top w:val="none" w:sz="0" w:space="0" w:color="auto"/>
        <w:left w:val="none" w:sz="0" w:space="0" w:color="auto"/>
        <w:bottom w:val="none" w:sz="0" w:space="0" w:color="auto"/>
        <w:right w:val="none" w:sz="0" w:space="0" w:color="auto"/>
      </w:divBdr>
      <w:divsChild>
        <w:div w:id="1187671955">
          <w:marLeft w:val="734"/>
          <w:marRight w:val="0"/>
          <w:marTop w:val="100"/>
          <w:marBottom w:val="100"/>
          <w:divBdr>
            <w:top w:val="none" w:sz="0" w:space="0" w:color="auto"/>
            <w:left w:val="none" w:sz="0" w:space="0" w:color="auto"/>
            <w:bottom w:val="none" w:sz="0" w:space="0" w:color="auto"/>
            <w:right w:val="none" w:sz="0" w:space="0" w:color="auto"/>
          </w:divBdr>
        </w:div>
        <w:div w:id="1825659769">
          <w:marLeft w:val="734"/>
          <w:marRight w:val="0"/>
          <w:marTop w:val="100"/>
          <w:marBottom w:val="100"/>
          <w:divBdr>
            <w:top w:val="none" w:sz="0" w:space="0" w:color="auto"/>
            <w:left w:val="none" w:sz="0" w:space="0" w:color="auto"/>
            <w:bottom w:val="none" w:sz="0" w:space="0" w:color="auto"/>
            <w:right w:val="none" w:sz="0" w:space="0" w:color="auto"/>
          </w:divBdr>
        </w:div>
      </w:divsChild>
    </w:div>
    <w:div w:id="145517308">
      <w:bodyDiv w:val="1"/>
      <w:marLeft w:val="0"/>
      <w:marRight w:val="0"/>
      <w:marTop w:val="0"/>
      <w:marBottom w:val="0"/>
      <w:divBdr>
        <w:top w:val="none" w:sz="0" w:space="0" w:color="auto"/>
        <w:left w:val="none" w:sz="0" w:space="0" w:color="auto"/>
        <w:bottom w:val="none" w:sz="0" w:space="0" w:color="auto"/>
        <w:right w:val="none" w:sz="0" w:space="0" w:color="auto"/>
      </w:divBdr>
      <w:divsChild>
        <w:div w:id="1651135694">
          <w:marLeft w:val="547"/>
          <w:marRight w:val="0"/>
          <w:marTop w:val="0"/>
          <w:marBottom w:val="0"/>
          <w:divBdr>
            <w:top w:val="none" w:sz="0" w:space="0" w:color="auto"/>
            <w:left w:val="none" w:sz="0" w:space="0" w:color="auto"/>
            <w:bottom w:val="none" w:sz="0" w:space="0" w:color="auto"/>
            <w:right w:val="none" w:sz="0" w:space="0" w:color="auto"/>
          </w:divBdr>
        </w:div>
      </w:divsChild>
    </w:div>
    <w:div w:id="161316544">
      <w:bodyDiv w:val="1"/>
      <w:marLeft w:val="0"/>
      <w:marRight w:val="0"/>
      <w:marTop w:val="0"/>
      <w:marBottom w:val="0"/>
      <w:divBdr>
        <w:top w:val="none" w:sz="0" w:space="0" w:color="auto"/>
        <w:left w:val="none" w:sz="0" w:space="0" w:color="auto"/>
        <w:bottom w:val="none" w:sz="0" w:space="0" w:color="auto"/>
        <w:right w:val="none" w:sz="0" w:space="0" w:color="auto"/>
      </w:divBdr>
    </w:div>
    <w:div w:id="187833243">
      <w:bodyDiv w:val="1"/>
      <w:marLeft w:val="0"/>
      <w:marRight w:val="0"/>
      <w:marTop w:val="0"/>
      <w:marBottom w:val="0"/>
      <w:divBdr>
        <w:top w:val="none" w:sz="0" w:space="0" w:color="auto"/>
        <w:left w:val="none" w:sz="0" w:space="0" w:color="auto"/>
        <w:bottom w:val="none" w:sz="0" w:space="0" w:color="auto"/>
        <w:right w:val="none" w:sz="0" w:space="0" w:color="auto"/>
      </w:divBdr>
    </w:div>
    <w:div w:id="194974429">
      <w:bodyDiv w:val="1"/>
      <w:marLeft w:val="0"/>
      <w:marRight w:val="0"/>
      <w:marTop w:val="0"/>
      <w:marBottom w:val="0"/>
      <w:divBdr>
        <w:top w:val="none" w:sz="0" w:space="0" w:color="auto"/>
        <w:left w:val="none" w:sz="0" w:space="0" w:color="auto"/>
        <w:bottom w:val="none" w:sz="0" w:space="0" w:color="auto"/>
        <w:right w:val="none" w:sz="0" w:space="0" w:color="auto"/>
      </w:divBdr>
    </w:div>
    <w:div w:id="220094570">
      <w:bodyDiv w:val="1"/>
      <w:marLeft w:val="0"/>
      <w:marRight w:val="0"/>
      <w:marTop w:val="0"/>
      <w:marBottom w:val="0"/>
      <w:divBdr>
        <w:top w:val="none" w:sz="0" w:space="0" w:color="auto"/>
        <w:left w:val="none" w:sz="0" w:space="0" w:color="auto"/>
        <w:bottom w:val="none" w:sz="0" w:space="0" w:color="auto"/>
        <w:right w:val="none" w:sz="0" w:space="0" w:color="auto"/>
      </w:divBdr>
      <w:divsChild>
        <w:div w:id="300767745">
          <w:marLeft w:val="0"/>
          <w:marRight w:val="0"/>
          <w:marTop w:val="0"/>
          <w:marBottom w:val="0"/>
          <w:divBdr>
            <w:top w:val="none" w:sz="0" w:space="0" w:color="auto"/>
            <w:left w:val="none" w:sz="0" w:space="0" w:color="auto"/>
            <w:bottom w:val="none" w:sz="0" w:space="0" w:color="auto"/>
            <w:right w:val="none" w:sz="0" w:space="0" w:color="auto"/>
          </w:divBdr>
          <w:divsChild>
            <w:div w:id="796266748">
              <w:marLeft w:val="0"/>
              <w:marRight w:val="0"/>
              <w:marTop w:val="0"/>
              <w:marBottom w:val="0"/>
              <w:divBdr>
                <w:top w:val="none" w:sz="0" w:space="0" w:color="auto"/>
                <w:left w:val="none" w:sz="0" w:space="0" w:color="auto"/>
                <w:bottom w:val="none" w:sz="0" w:space="0" w:color="auto"/>
                <w:right w:val="none" w:sz="0" w:space="0" w:color="auto"/>
              </w:divBdr>
              <w:divsChild>
                <w:div w:id="54594333">
                  <w:marLeft w:val="0"/>
                  <w:marRight w:val="0"/>
                  <w:marTop w:val="0"/>
                  <w:marBottom w:val="0"/>
                  <w:divBdr>
                    <w:top w:val="none" w:sz="0" w:space="0" w:color="auto"/>
                    <w:left w:val="none" w:sz="0" w:space="0" w:color="auto"/>
                    <w:bottom w:val="none" w:sz="0" w:space="0" w:color="auto"/>
                    <w:right w:val="none" w:sz="0" w:space="0" w:color="auto"/>
                  </w:divBdr>
                </w:div>
                <w:div w:id="308826050">
                  <w:marLeft w:val="0"/>
                  <w:marRight w:val="0"/>
                  <w:marTop w:val="0"/>
                  <w:marBottom w:val="0"/>
                  <w:divBdr>
                    <w:top w:val="none" w:sz="0" w:space="0" w:color="auto"/>
                    <w:left w:val="none" w:sz="0" w:space="0" w:color="auto"/>
                    <w:bottom w:val="none" w:sz="0" w:space="0" w:color="auto"/>
                    <w:right w:val="none" w:sz="0" w:space="0" w:color="auto"/>
                  </w:divBdr>
                </w:div>
                <w:div w:id="991327861">
                  <w:marLeft w:val="0"/>
                  <w:marRight w:val="0"/>
                  <w:marTop w:val="0"/>
                  <w:marBottom w:val="0"/>
                  <w:divBdr>
                    <w:top w:val="none" w:sz="0" w:space="0" w:color="auto"/>
                    <w:left w:val="none" w:sz="0" w:space="0" w:color="auto"/>
                    <w:bottom w:val="none" w:sz="0" w:space="0" w:color="auto"/>
                    <w:right w:val="none" w:sz="0" w:space="0" w:color="auto"/>
                  </w:divBdr>
                </w:div>
                <w:div w:id="1391341529">
                  <w:marLeft w:val="0"/>
                  <w:marRight w:val="0"/>
                  <w:marTop w:val="0"/>
                  <w:marBottom w:val="0"/>
                  <w:divBdr>
                    <w:top w:val="none" w:sz="0" w:space="0" w:color="auto"/>
                    <w:left w:val="none" w:sz="0" w:space="0" w:color="auto"/>
                    <w:bottom w:val="none" w:sz="0" w:space="0" w:color="auto"/>
                    <w:right w:val="none" w:sz="0" w:space="0" w:color="auto"/>
                  </w:divBdr>
                </w:div>
                <w:div w:id="18467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334361">
      <w:bodyDiv w:val="1"/>
      <w:marLeft w:val="0"/>
      <w:marRight w:val="0"/>
      <w:marTop w:val="0"/>
      <w:marBottom w:val="0"/>
      <w:divBdr>
        <w:top w:val="none" w:sz="0" w:space="0" w:color="auto"/>
        <w:left w:val="none" w:sz="0" w:space="0" w:color="auto"/>
        <w:bottom w:val="none" w:sz="0" w:space="0" w:color="auto"/>
        <w:right w:val="none" w:sz="0" w:space="0" w:color="auto"/>
      </w:divBdr>
    </w:div>
    <w:div w:id="232473643">
      <w:bodyDiv w:val="1"/>
      <w:marLeft w:val="0"/>
      <w:marRight w:val="0"/>
      <w:marTop w:val="0"/>
      <w:marBottom w:val="0"/>
      <w:divBdr>
        <w:top w:val="none" w:sz="0" w:space="0" w:color="auto"/>
        <w:left w:val="none" w:sz="0" w:space="0" w:color="auto"/>
        <w:bottom w:val="none" w:sz="0" w:space="0" w:color="auto"/>
        <w:right w:val="none" w:sz="0" w:space="0" w:color="auto"/>
      </w:divBdr>
    </w:div>
    <w:div w:id="232931323">
      <w:bodyDiv w:val="1"/>
      <w:marLeft w:val="0"/>
      <w:marRight w:val="0"/>
      <w:marTop w:val="0"/>
      <w:marBottom w:val="0"/>
      <w:divBdr>
        <w:top w:val="none" w:sz="0" w:space="0" w:color="auto"/>
        <w:left w:val="none" w:sz="0" w:space="0" w:color="auto"/>
        <w:bottom w:val="none" w:sz="0" w:space="0" w:color="auto"/>
        <w:right w:val="none" w:sz="0" w:space="0" w:color="auto"/>
      </w:divBdr>
      <w:divsChild>
        <w:div w:id="54934583">
          <w:marLeft w:val="446"/>
          <w:marRight w:val="0"/>
          <w:marTop w:val="120"/>
          <w:marBottom w:val="0"/>
          <w:divBdr>
            <w:top w:val="none" w:sz="0" w:space="0" w:color="auto"/>
            <w:left w:val="none" w:sz="0" w:space="0" w:color="auto"/>
            <w:bottom w:val="none" w:sz="0" w:space="0" w:color="auto"/>
            <w:right w:val="none" w:sz="0" w:space="0" w:color="auto"/>
          </w:divBdr>
        </w:div>
        <w:div w:id="226845914">
          <w:marLeft w:val="446"/>
          <w:marRight w:val="0"/>
          <w:marTop w:val="120"/>
          <w:marBottom w:val="0"/>
          <w:divBdr>
            <w:top w:val="none" w:sz="0" w:space="0" w:color="auto"/>
            <w:left w:val="none" w:sz="0" w:space="0" w:color="auto"/>
            <w:bottom w:val="none" w:sz="0" w:space="0" w:color="auto"/>
            <w:right w:val="none" w:sz="0" w:space="0" w:color="auto"/>
          </w:divBdr>
        </w:div>
        <w:div w:id="1207521955">
          <w:marLeft w:val="446"/>
          <w:marRight w:val="0"/>
          <w:marTop w:val="120"/>
          <w:marBottom w:val="0"/>
          <w:divBdr>
            <w:top w:val="none" w:sz="0" w:space="0" w:color="auto"/>
            <w:left w:val="none" w:sz="0" w:space="0" w:color="auto"/>
            <w:bottom w:val="none" w:sz="0" w:space="0" w:color="auto"/>
            <w:right w:val="none" w:sz="0" w:space="0" w:color="auto"/>
          </w:divBdr>
        </w:div>
        <w:div w:id="1223295023">
          <w:marLeft w:val="446"/>
          <w:marRight w:val="0"/>
          <w:marTop w:val="120"/>
          <w:marBottom w:val="0"/>
          <w:divBdr>
            <w:top w:val="none" w:sz="0" w:space="0" w:color="auto"/>
            <w:left w:val="none" w:sz="0" w:space="0" w:color="auto"/>
            <w:bottom w:val="none" w:sz="0" w:space="0" w:color="auto"/>
            <w:right w:val="none" w:sz="0" w:space="0" w:color="auto"/>
          </w:divBdr>
        </w:div>
        <w:div w:id="1643315801">
          <w:marLeft w:val="446"/>
          <w:marRight w:val="0"/>
          <w:marTop w:val="120"/>
          <w:marBottom w:val="0"/>
          <w:divBdr>
            <w:top w:val="none" w:sz="0" w:space="0" w:color="auto"/>
            <w:left w:val="none" w:sz="0" w:space="0" w:color="auto"/>
            <w:bottom w:val="none" w:sz="0" w:space="0" w:color="auto"/>
            <w:right w:val="none" w:sz="0" w:space="0" w:color="auto"/>
          </w:divBdr>
        </w:div>
      </w:divsChild>
    </w:div>
    <w:div w:id="254023406">
      <w:bodyDiv w:val="1"/>
      <w:marLeft w:val="0"/>
      <w:marRight w:val="0"/>
      <w:marTop w:val="0"/>
      <w:marBottom w:val="0"/>
      <w:divBdr>
        <w:top w:val="none" w:sz="0" w:space="0" w:color="auto"/>
        <w:left w:val="none" w:sz="0" w:space="0" w:color="auto"/>
        <w:bottom w:val="none" w:sz="0" w:space="0" w:color="auto"/>
        <w:right w:val="none" w:sz="0" w:space="0" w:color="auto"/>
      </w:divBdr>
      <w:divsChild>
        <w:div w:id="728846195">
          <w:marLeft w:val="562"/>
          <w:marRight w:val="0"/>
          <w:marTop w:val="120"/>
          <w:marBottom w:val="0"/>
          <w:divBdr>
            <w:top w:val="none" w:sz="0" w:space="0" w:color="auto"/>
            <w:left w:val="none" w:sz="0" w:space="0" w:color="auto"/>
            <w:bottom w:val="none" w:sz="0" w:space="0" w:color="auto"/>
            <w:right w:val="none" w:sz="0" w:space="0" w:color="auto"/>
          </w:divBdr>
        </w:div>
        <w:div w:id="1736388012">
          <w:marLeft w:val="562"/>
          <w:marRight w:val="0"/>
          <w:marTop w:val="120"/>
          <w:marBottom w:val="0"/>
          <w:divBdr>
            <w:top w:val="none" w:sz="0" w:space="0" w:color="auto"/>
            <w:left w:val="none" w:sz="0" w:space="0" w:color="auto"/>
            <w:bottom w:val="none" w:sz="0" w:space="0" w:color="auto"/>
            <w:right w:val="none" w:sz="0" w:space="0" w:color="auto"/>
          </w:divBdr>
        </w:div>
        <w:div w:id="1025864606">
          <w:marLeft w:val="562"/>
          <w:marRight w:val="0"/>
          <w:marTop w:val="120"/>
          <w:marBottom w:val="0"/>
          <w:divBdr>
            <w:top w:val="none" w:sz="0" w:space="0" w:color="auto"/>
            <w:left w:val="none" w:sz="0" w:space="0" w:color="auto"/>
            <w:bottom w:val="none" w:sz="0" w:space="0" w:color="auto"/>
            <w:right w:val="none" w:sz="0" w:space="0" w:color="auto"/>
          </w:divBdr>
        </w:div>
        <w:div w:id="615717740">
          <w:marLeft w:val="1138"/>
          <w:marRight w:val="0"/>
          <w:marTop w:val="120"/>
          <w:marBottom w:val="0"/>
          <w:divBdr>
            <w:top w:val="none" w:sz="0" w:space="0" w:color="auto"/>
            <w:left w:val="none" w:sz="0" w:space="0" w:color="auto"/>
            <w:bottom w:val="none" w:sz="0" w:space="0" w:color="auto"/>
            <w:right w:val="none" w:sz="0" w:space="0" w:color="auto"/>
          </w:divBdr>
        </w:div>
        <w:div w:id="1671711981">
          <w:marLeft w:val="562"/>
          <w:marRight w:val="0"/>
          <w:marTop w:val="120"/>
          <w:marBottom w:val="0"/>
          <w:divBdr>
            <w:top w:val="none" w:sz="0" w:space="0" w:color="auto"/>
            <w:left w:val="none" w:sz="0" w:space="0" w:color="auto"/>
            <w:bottom w:val="none" w:sz="0" w:space="0" w:color="auto"/>
            <w:right w:val="none" w:sz="0" w:space="0" w:color="auto"/>
          </w:divBdr>
        </w:div>
        <w:div w:id="382097632">
          <w:marLeft w:val="1138"/>
          <w:marRight w:val="0"/>
          <w:marTop w:val="120"/>
          <w:marBottom w:val="0"/>
          <w:divBdr>
            <w:top w:val="none" w:sz="0" w:space="0" w:color="auto"/>
            <w:left w:val="none" w:sz="0" w:space="0" w:color="auto"/>
            <w:bottom w:val="none" w:sz="0" w:space="0" w:color="auto"/>
            <w:right w:val="none" w:sz="0" w:space="0" w:color="auto"/>
          </w:divBdr>
        </w:div>
        <w:div w:id="494296017">
          <w:marLeft w:val="1138"/>
          <w:marRight w:val="0"/>
          <w:marTop w:val="120"/>
          <w:marBottom w:val="0"/>
          <w:divBdr>
            <w:top w:val="none" w:sz="0" w:space="0" w:color="auto"/>
            <w:left w:val="none" w:sz="0" w:space="0" w:color="auto"/>
            <w:bottom w:val="none" w:sz="0" w:space="0" w:color="auto"/>
            <w:right w:val="none" w:sz="0" w:space="0" w:color="auto"/>
          </w:divBdr>
        </w:div>
      </w:divsChild>
    </w:div>
    <w:div w:id="285351338">
      <w:bodyDiv w:val="1"/>
      <w:marLeft w:val="0"/>
      <w:marRight w:val="0"/>
      <w:marTop w:val="0"/>
      <w:marBottom w:val="0"/>
      <w:divBdr>
        <w:top w:val="none" w:sz="0" w:space="0" w:color="auto"/>
        <w:left w:val="none" w:sz="0" w:space="0" w:color="auto"/>
        <w:bottom w:val="none" w:sz="0" w:space="0" w:color="auto"/>
        <w:right w:val="none" w:sz="0" w:space="0" w:color="auto"/>
      </w:divBdr>
    </w:div>
    <w:div w:id="321080818">
      <w:bodyDiv w:val="1"/>
      <w:marLeft w:val="0"/>
      <w:marRight w:val="0"/>
      <w:marTop w:val="0"/>
      <w:marBottom w:val="0"/>
      <w:divBdr>
        <w:top w:val="none" w:sz="0" w:space="0" w:color="auto"/>
        <w:left w:val="none" w:sz="0" w:space="0" w:color="auto"/>
        <w:bottom w:val="none" w:sz="0" w:space="0" w:color="auto"/>
        <w:right w:val="none" w:sz="0" w:space="0" w:color="auto"/>
      </w:divBdr>
    </w:div>
    <w:div w:id="325476085">
      <w:bodyDiv w:val="1"/>
      <w:marLeft w:val="0"/>
      <w:marRight w:val="0"/>
      <w:marTop w:val="0"/>
      <w:marBottom w:val="0"/>
      <w:divBdr>
        <w:top w:val="none" w:sz="0" w:space="0" w:color="auto"/>
        <w:left w:val="none" w:sz="0" w:space="0" w:color="auto"/>
        <w:bottom w:val="none" w:sz="0" w:space="0" w:color="auto"/>
        <w:right w:val="none" w:sz="0" w:space="0" w:color="auto"/>
      </w:divBdr>
    </w:div>
    <w:div w:id="344290794">
      <w:bodyDiv w:val="1"/>
      <w:marLeft w:val="0"/>
      <w:marRight w:val="0"/>
      <w:marTop w:val="0"/>
      <w:marBottom w:val="0"/>
      <w:divBdr>
        <w:top w:val="none" w:sz="0" w:space="0" w:color="auto"/>
        <w:left w:val="none" w:sz="0" w:space="0" w:color="auto"/>
        <w:bottom w:val="none" w:sz="0" w:space="0" w:color="auto"/>
        <w:right w:val="none" w:sz="0" w:space="0" w:color="auto"/>
      </w:divBdr>
    </w:div>
    <w:div w:id="357125496">
      <w:bodyDiv w:val="1"/>
      <w:marLeft w:val="0"/>
      <w:marRight w:val="0"/>
      <w:marTop w:val="0"/>
      <w:marBottom w:val="0"/>
      <w:divBdr>
        <w:top w:val="none" w:sz="0" w:space="0" w:color="auto"/>
        <w:left w:val="none" w:sz="0" w:space="0" w:color="auto"/>
        <w:bottom w:val="none" w:sz="0" w:space="0" w:color="auto"/>
        <w:right w:val="none" w:sz="0" w:space="0" w:color="auto"/>
      </w:divBdr>
    </w:div>
    <w:div w:id="362367068">
      <w:bodyDiv w:val="1"/>
      <w:marLeft w:val="0"/>
      <w:marRight w:val="0"/>
      <w:marTop w:val="0"/>
      <w:marBottom w:val="0"/>
      <w:divBdr>
        <w:top w:val="none" w:sz="0" w:space="0" w:color="auto"/>
        <w:left w:val="none" w:sz="0" w:space="0" w:color="auto"/>
        <w:bottom w:val="none" w:sz="0" w:space="0" w:color="auto"/>
        <w:right w:val="none" w:sz="0" w:space="0" w:color="auto"/>
      </w:divBdr>
    </w:div>
    <w:div w:id="373308076">
      <w:bodyDiv w:val="1"/>
      <w:marLeft w:val="0"/>
      <w:marRight w:val="0"/>
      <w:marTop w:val="0"/>
      <w:marBottom w:val="0"/>
      <w:divBdr>
        <w:top w:val="none" w:sz="0" w:space="0" w:color="auto"/>
        <w:left w:val="none" w:sz="0" w:space="0" w:color="auto"/>
        <w:bottom w:val="none" w:sz="0" w:space="0" w:color="auto"/>
        <w:right w:val="none" w:sz="0" w:space="0" w:color="auto"/>
      </w:divBdr>
    </w:div>
    <w:div w:id="382562033">
      <w:bodyDiv w:val="1"/>
      <w:marLeft w:val="0"/>
      <w:marRight w:val="0"/>
      <w:marTop w:val="0"/>
      <w:marBottom w:val="0"/>
      <w:divBdr>
        <w:top w:val="none" w:sz="0" w:space="0" w:color="auto"/>
        <w:left w:val="none" w:sz="0" w:space="0" w:color="auto"/>
        <w:bottom w:val="none" w:sz="0" w:space="0" w:color="auto"/>
        <w:right w:val="none" w:sz="0" w:space="0" w:color="auto"/>
      </w:divBdr>
      <w:divsChild>
        <w:div w:id="815881942">
          <w:marLeft w:val="734"/>
          <w:marRight w:val="0"/>
          <w:marTop w:val="100"/>
          <w:marBottom w:val="100"/>
          <w:divBdr>
            <w:top w:val="none" w:sz="0" w:space="0" w:color="auto"/>
            <w:left w:val="none" w:sz="0" w:space="0" w:color="auto"/>
            <w:bottom w:val="none" w:sz="0" w:space="0" w:color="auto"/>
            <w:right w:val="none" w:sz="0" w:space="0" w:color="auto"/>
          </w:divBdr>
        </w:div>
        <w:div w:id="1510172612">
          <w:marLeft w:val="734"/>
          <w:marRight w:val="0"/>
          <w:marTop w:val="100"/>
          <w:marBottom w:val="100"/>
          <w:divBdr>
            <w:top w:val="none" w:sz="0" w:space="0" w:color="auto"/>
            <w:left w:val="none" w:sz="0" w:space="0" w:color="auto"/>
            <w:bottom w:val="none" w:sz="0" w:space="0" w:color="auto"/>
            <w:right w:val="none" w:sz="0" w:space="0" w:color="auto"/>
          </w:divBdr>
        </w:div>
        <w:div w:id="1571039098">
          <w:marLeft w:val="734"/>
          <w:marRight w:val="0"/>
          <w:marTop w:val="100"/>
          <w:marBottom w:val="100"/>
          <w:divBdr>
            <w:top w:val="none" w:sz="0" w:space="0" w:color="auto"/>
            <w:left w:val="none" w:sz="0" w:space="0" w:color="auto"/>
            <w:bottom w:val="none" w:sz="0" w:space="0" w:color="auto"/>
            <w:right w:val="none" w:sz="0" w:space="0" w:color="auto"/>
          </w:divBdr>
        </w:div>
      </w:divsChild>
    </w:div>
    <w:div w:id="417143174">
      <w:bodyDiv w:val="1"/>
      <w:marLeft w:val="0"/>
      <w:marRight w:val="0"/>
      <w:marTop w:val="0"/>
      <w:marBottom w:val="0"/>
      <w:divBdr>
        <w:top w:val="none" w:sz="0" w:space="0" w:color="auto"/>
        <w:left w:val="none" w:sz="0" w:space="0" w:color="auto"/>
        <w:bottom w:val="none" w:sz="0" w:space="0" w:color="auto"/>
        <w:right w:val="none" w:sz="0" w:space="0" w:color="auto"/>
      </w:divBdr>
    </w:div>
    <w:div w:id="429200264">
      <w:bodyDiv w:val="1"/>
      <w:marLeft w:val="0"/>
      <w:marRight w:val="0"/>
      <w:marTop w:val="0"/>
      <w:marBottom w:val="0"/>
      <w:divBdr>
        <w:top w:val="none" w:sz="0" w:space="0" w:color="auto"/>
        <w:left w:val="none" w:sz="0" w:space="0" w:color="auto"/>
        <w:bottom w:val="none" w:sz="0" w:space="0" w:color="auto"/>
        <w:right w:val="none" w:sz="0" w:space="0" w:color="auto"/>
      </w:divBdr>
    </w:div>
    <w:div w:id="442723625">
      <w:bodyDiv w:val="1"/>
      <w:marLeft w:val="0"/>
      <w:marRight w:val="0"/>
      <w:marTop w:val="0"/>
      <w:marBottom w:val="0"/>
      <w:divBdr>
        <w:top w:val="none" w:sz="0" w:space="0" w:color="auto"/>
        <w:left w:val="none" w:sz="0" w:space="0" w:color="auto"/>
        <w:bottom w:val="none" w:sz="0" w:space="0" w:color="auto"/>
        <w:right w:val="none" w:sz="0" w:space="0" w:color="auto"/>
      </w:divBdr>
      <w:divsChild>
        <w:div w:id="432479144">
          <w:marLeft w:val="547"/>
          <w:marRight w:val="0"/>
          <w:marTop w:val="120"/>
          <w:marBottom w:val="0"/>
          <w:divBdr>
            <w:top w:val="none" w:sz="0" w:space="0" w:color="auto"/>
            <w:left w:val="none" w:sz="0" w:space="0" w:color="auto"/>
            <w:bottom w:val="none" w:sz="0" w:space="0" w:color="auto"/>
            <w:right w:val="none" w:sz="0" w:space="0" w:color="auto"/>
          </w:divBdr>
        </w:div>
      </w:divsChild>
    </w:div>
    <w:div w:id="449395972">
      <w:bodyDiv w:val="1"/>
      <w:marLeft w:val="0"/>
      <w:marRight w:val="0"/>
      <w:marTop w:val="0"/>
      <w:marBottom w:val="0"/>
      <w:divBdr>
        <w:top w:val="none" w:sz="0" w:space="0" w:color="auto"/>
        <w:left w:val="none" w:sz="0" w:space="0" w:color="auto"/>
        <w:bottom w:val="none" w:sz="0" w:space="0" w:color="auto"/>
        <w:right w:val="none" w:sz="0" w:space="0" w:color="auto"/>
      </w:divBdr>
    </w:div>
    <w:div w:id="479159161">
      <w:bodyDiv w:val="1"/>
      <w:marLeft w:val="0"/>
      <w:marRight w:val="0"/>
      <w:marTop w:val="0"/>
      <w:marBottom w:val="0"/>
      <w:divBdr>
        <w:top w:val="none" w:sz="0" w:space="0" w:color="auto"/>
        <w:left w:val="none" w:sz="0" w:space="0" w:color="auto"/>
        <w:bottom w:val="none" w:sz="0" w:space="0" w:color="auto"/>
        <w:right w:val="none" w:sz="0" w:space="0" w:color="auto"/>
      </w:divBdr>
    </w:div>
    <w:div w:id="485442923">
      <w:bodyDiv w:val="1"/>
      <w:marLeft w:val="0"/>
      <w:marRight w:val="0"/>
      <w:marTop w:val="0"/>
      <w:marBottom w:val="0"/>
      <w:divBdr>
        <w:top w:val="none" w:sz="0" w:space="0" w:color="auto"/>
        <w:left w:val="none" w:sz="0" w:space="0" w:color="auto"/>
        <w:bottom w:val="none" w:sz="0" w:space="0" w:color="auto"/>
        <w:right w:val="none" w:sz="0" w:space="0" w:color="auto"/>
      </w:divBdr>
    </w:div>
    <w:div w:id="487136689">
      <w:bodyDiv w:val="1"/>
      <w:marLeft w:val="0"/>
      <w:marRight w:val="0"/>
      <w:marTop w:val="0"/>
      <w:marBottom w:val="0"/>
      <w:divBdr>
        <w:top w:val="none" w:sz="0" w:space="0" w:color="auto"/>
        <w:left w:val="none" w:sz="0" w:space="0" w:color="auto"/>
        <w:bottom w:val="none" w:sz="0" w:space="0" w:color="auto"/>
        <w:right w:val="none" w:sz="0" w:space="0" w:color="auto"/>
      </w:divBdr>
    </w:div>
    <w:div w:id="502889885">
      <w:bodyDiv w:val="1"/>
      <w:marLeft w:val="0"/>
      <w:marRight w:val="0"/>
      <w:marTop w:val="0"/>
      <w:marBottom w:val="0"/>
      <w:divBdr>
        <w:top w:val="none" w:sz="0" w:space="0" w:color="auto"/>
        <w:left w:val="none" w:sz="0" w:space="0" w:color="auto"/>
        <w:bottom w:val="none" w:sz="0" w:space="0" w:color="auto"/>
        <w:right w:val="none" w:sz="0" w:space="0" w:color="auto"/>
      </w:divBdr>
      <w:divsChild>
        <w:div w:id="730732554">
          <w:marLeft w:val="547"/>
          <w:marRight w:val="0"/>
          <w:marTop w:val="120"/>
          <w:marBottom w:val="60"/>
          <w:divBdr>
            <w:top w:val="none" w:sz="0" w:space="0" w:color="auto"/>
            <w:left w:val="none" w:sz="0" w:space="0" w:color="auto"/>
            <w:bottom w:val="none" w:sz="0" w:space="0" w:color="auto"/>
            <w:right w:val="none" w:sz="0" w:space="0" w:color="auto"/>
          </w:divBdr>
        </w:div>
        <w:div w:id="871766793">
          <w:marLeft w:val="547"/>
          <w:marRight w:val="0"/>
          <w:marTop w:val="240"/>
          <w:marBottom w:val="60"/>
          <w:divBdr>
            <w:top w:val="none" w:sz="0" w:space="0" w:color="auto"/>
            <w:left w:val="none" w:sz="0" w:space="0" w:color="auto"/>
            <w:bottom w:val="none" w:sz="0" w:space="0" w:color="auto"/>
            <w:right w:val="none" w:sz="0" w:space="0" w:color="auto"/>
          </w:divBdr>
        </w:div>
        <w:div w:id="1817988185">
          <w:marLeft w:val="547"/>
          <w:marRight w:val="0"/>
          <w:marTop w:val="240"/>
          <w:marBottom w:val="120"/>
          <w:divBdr>
            <w:top w:val="none" w:sz="0" w:space="0" w:color="auto"/>
            <w:left w:val="none" w:sz="0" w:space="0" w:color="auto"/>
            <w:bottom w:val="none" w:sz="0" w:space="0" w:color="auto"/>
            <w:right w:val="none" w:sz="0" w:space="0" w:color="auto"/>
          </w:divBdr>
        </w:div>
      </w:divsChild>
    </w:div>
    <w:div w:id="530144247">
      <w:bodyDiv w:val="1"/>
      <w:marLeft w:val="0"/>
      <w:marRight w:val="0"/>
      <w:marTop w:val="0"/>
      <w:marBottom w:val="0"/>
      <w:divBdr>
        <w:top w:val="none" w:sz="0" w:space="0" w:color="auto"/>
        <w:left w:val="none" w:sz="0" w:space="0" w:color="auto"/>
        <w:bottom w:val="none" w:sz="0" w:space="0" w:color="auto"/>
        <w:right w:val="none" w:sz="0" w:space="0" w:color="auto"/>
      </w:divBdr>
      <w:divsChild>
        <w:div w:id="304508656">
          <w:marLeft w:val="734"/>
          <w:marRight w:val="0"/>
          <w:marTop w:val="100"/>
          <w:marBottom w:val="100"/>
          <w:divBdr>
            <w:top w:val="none" w:sz="0" w:space="0" w:color="auto"/>
            <w:left w:val="none" w:sz="0" w:space="0" w:color="auto"/>
            <w:bottom w:val="none" w:sz="0" w:space="0" w:color="auto"/>
            <w:right w:val="none" w:sz="0" w:space="0" w:color="auto"/>
          </w:divBdr>
        </w:div>
        <w:div w:id="585189164">
          <w:marLeft w:val="734"/>
          <w:marRight w:val="0"/>
          <w:marTop w:val="100"/>
          <w:marBottom w:val="100"/>
          <w:divBdr>
            <w:top w:val="none" w:sz="0" w:space="0" w:color="auto"/>
            <w:left w:val="none" w:sz="0" w:space="0" w:color="auto"/>
            <w:bottom w:val="none" w:sz="0" w:space="0" w:color="auto"/>
            <w:right w:val="none" w:sz="0" w:space="0" w:color="auto"/>
          </w:divBdr>
        </w:div>
        <w:div w:id="697314245">
          <w:marLeft w:val="734"/>
          <w:marRight w:val="0"/>
          <w:marTop w:val="100"/>
          <w:marBottom w:val="100"/>
          <w:divBdr>
            <w:top w:val="none" w:sz="0" w:space="0" w:color="auto"/>
            <w:left w:val="none" w:sz="0" w:space="0" w:color="auto"/>
            <w:bottom w:val="none" w:sz="0" w:space="0" w:color="auto"/>
            <w:right w:val="none" w:sz="0" w:space="0" w:color="auto"/>
          </w:divBdr>
        </w:div>
      </w:divsChild>
    </w:div>
    <w:div w:id="555705179">
      <w:bodyDiv w:val="1"/>
      <w:marLeft w:val="0"/>
      <w:marRight w:val="0"/>
      <w:marTop w:val="0"/>
      <w:marBottom w:val="0"/>
      <w:divBdr>
        <w:top w:val="none" w:sz="0" w:space="0" w:color="auto"/>
        <w:left w:val="none" w:sz="0" w:space="0" w:color="auto"/>
        <w:bottom w:val="none" w:sz="0" w:space="0" w:color="auto"/>
        <w:right w:val="none" w:sz="0" w:space="0" w:color="auto"/>
      </w:divBdr>
    </w:div>
    <w:div w:id="569267792">
      <w:bodyDiv w:val="1"/>
      <w:marLeft w:val="0"/>
      <w:marRight w:val="0"/>
      <w:marTop w:val="0"/>
      <w:marBottom w:val="0"/>
      <w:divBdr>
        <w:top w:val="none" w:sz="0" w:space="0" w:color="auto"/>
        <w:left w:val="none" w:sz="0" w:space="0" w:color="auto"/>
        <w:bottom w:val="none" w:sz="0" w:space="0" w:color="auto"/>
        <w:right w:val="none" w:sz="0" w:space="0" w:color="auto"/>
      </w:divBdr>
    </w:div>
    <w:div w:id="578096364">
      <w:bodyDiv w:val="1"/>
      <w:marLeft w:val="0"/>
      <w:marRight w:val="0"/>
      <w:marTop w:val="0"/>
      <w:marBottom w:val="0"/>
      <w:divBdr>
        <w:top w:val="none" w:sz="0" w:space="0" w:color="auto"/>
        <w:left w:val="none" w:sz="0" w:space="0" w:color="auto"/>
        <w:bottom w:val="none" w:sz="0" w:space="0" w:color="auto"/>
        <w:right w:val="none" w:sz="0" w:space="0" w:color="auto"/>
      </w:divBdr>
    </w:div>
    <w:div w:id="584848529">
      <w:bodyDiv w:val="1"/>
      <w:marLeft w:val="0"/>
      <w:marRight w:val="0"/>
      <w:marTop w:val="0"/>
      <w:marBottom w:val="0"/>
      <w:divBdr>
        <w:top w:val="none" w:sz="0" w:space="0" w:color="auto"/>
        <w:left w:val="none" w:sz="0" w:space="0" w:color="auto"/>
        <w:bottom w:val="none" w:sz="0" w:space="0" w:color="auto"/>
        <w:right w:val="none" w:sz="0" w:space="0" w:color="auto"/>
      </w:divBdr>
    </w:div>
    <w:div w:id="586964112">
      <w:bodyDiv w:val="1"/>
      <w:marLeft w:val="0"/>
      <w:marRight w:val="0"/>
      <w:marTop w:val="0"/>
      <w:marBottom w:val="0"/>
      <w:divBdr>
        <w:top w:val="none" w:sz="0" w:space="0" w:color="auto"/>
        <w:left w:val="none" w:sz="0" w:space="0" w:color="auto"/>
        <w:bottom w:val="none" w:sz="0" w:space="0" w:color="auto"/>
        <w:right w:val="none" w:sz="0" w:space="0" w:color="auto"/>
      </w:divBdr>
    </w:div>
    <w:div w:id="598952718">
      <w:bodyDiv w:val="1"/>
      <w:marLeft w:val="0"/>
      <w:marRight w:val="0"/>
      <w:marTop w:val="0"/>
      <w:marBottom w:val="0"/>
      <w:divBdr>
        <w:top w:val="none" w:sz="0" w:space="0" w:color="auto"/>
        <w:left w:val="none" w:sz="0" w:space="0" w:color="auto"/>
        <w:bottom w:val="none" w:sz="0" w:space="0" w:color="auto"/>
        <w:right w:val="none" w:sz="0" w:space="0" w:color="auto"/>
      </w:divBdr>
      <w:divsChild>
        <w:div w:id="300229563">
          <w:marLeft w:val="446"/>
          <w:marRight w:val="0"/>
          <w:marTop w:val="120"/>
          <w:marBottom w:val="0"/>
          <w:divBdr>
            <w:top w:val="none" w:sz="0" w:space="0" w:color="auto"/>
            <w:left w:val="none" w:sz="0" w:space="0" w:color="auto"/>
            <w:bottom w:val="none" w:sz="0" w:space="0" w:color="auto"/>
            <w:right w:val="none" w:sz="0" w:space="0" w:color="auto"/>
          </w:divBdr>
        </w:div>
        <w:div w:id="831799281">
          <w:marLeft w:val="446"/>
          <w:marRight w:val="0"/>
          <w:marTop w:val="120"/>
          <w:marBottom w:val="0"/>
          <w:divBdr>
            <w:top w:val="none" w:sz="0" w:space="0" w:color="auto"/>
            <w:left w:val="none" w:sz="0" w:space="0" w:color="auto"/>
            <w:bottom w:val="none" w:sz="0" w:space="0" w:color="auto"/>
            <w:right w:val="none" w:sz="0" w:space="0" w:color="auto"/>
          </w:divBdr>
        </w:div>
        <w:div w:id="1151169647">
          <w:marLeft w:val="446"/>
          <w:marRight w:val="0"/>
          <w:marTop w:val="120"/>
          <w:marBottom w:val="0"/>
          <w:divBdr>
            <w:top w:val="none" w:sz="0" w:space="0" w:color="auto"/>
            <w:left w:val="none" w:sz="0" w:space="0" w:color="auto"/>
            <w:bottom w:val="none" w:sz="0" w:space="0" w:color="auto"/>
            <w:right w:val="none" w:sz="0" w:space="0" w:color="auto"/>
          </w:divBdr>
        </w:div>
        <w:div w:id="1388141215">
          <w:marLeft w:val="446"/>
          <w:marRight w:val="0"/>
          <w:marTop w:val="120"/>
          <w:marBottom w:val="0"/>
          <w:divBdr>
            <w:top w:val="none" w:sz="0" w:space="0" w:color="auto"/>
            <w:left w:val="none" w:sz="0" w:space="0" w:color="auto"/>
            <w:bottom w:val="none" w:sz="0" w:space="0" w:color="auto"/>
            <w:right w:val="none" w:sz="0" w:space="0" w:color="auto"/>
          </w:divBdr>
        </w:div>
        <w:div w:id="1417439550">
          <w:marLeft w:val="446"/>
          <w:marRight w:val="0"/>
          <w:marTop w:val="120"/>
          <w:marBottom w:val="0"/>
          <w:divBdr>
            <w:top w:val="none" w:sz="0" w:space="0" w:color="auto"/>
            <w:left w:val="none" w:sz="0" w:space="0" w:color="auto"/>
            <w:bottom w:val="none" w:sz="0" w:space="0" w:color="auto"/>
            <w:right w:val="none" w:sz="0" w:space="0" w:color="auto"/>
          </w:divBdr>
        </w:div>
        <w:div w:id="1569875438">
          <w:marLeft w:val="446"/>
          <w:marRight w:val="0"/>
          <w:marTop w:val="120"/>
          <w:marBottom w:val="0"/>
          <w:divBdr>
            <w:top w:val="none" w:sz="0" w:space="0" w:color="auto"/>
            <w:left w:val="none" w:sz="0" w:space="0" w:color="auto"/>
            <w:bottom w:val="none" w:sz="0" w:space="0" w:color="auto"/>
            <w:right w:val="none" w:sz="0" w:space="0" w:color="auto"/>
          </w:divBdr>
        </w:div>
        <w:div w:id="1628968997">
          <w:marLeft w:val="446"/>
          <w:marRight w:val="0"/>
          <w:marTop w:val="120"/>
          <w:marBottom w:val="0"/>
          <w:divBdr>
            <w:top w:val="none" w:sz="0" w:space="0" w:color="auto"/>
            <w:left w:val="none" w:sz="0" w:space="0" w:color="auto"/>
            <w:bottom w:val="none" w:sz="0" w:space="0" w:color="auto"/>
            <w:right w:val="none" w:sz="0" w:space="0" w:color="auto"/>
          </w:divBdr>
        </w:div>
      </w:divsChild>
    </w:div>
    <w:div w:id="600721177">
      <w:bodyDiv w:val="1"/>
      <w:marLeft w:val="0"/>
      <w:marRight w:val="0"/>
      <w:marTop w:val="0"/>
      <w:marBottom w:val="0"/>
      <w:divBdr>
        <w:top w:val="none" w:sz="0" w:space="0" w:color="auto"/>
        <w:left w:val="none" w:sz="0" w:space="0" w:color="auto"/>
        <w:bottom w:val="none" w:sz="0" w:space="0" w:color="auto"/>
        <w:right w:val="none" w:sz="0" w:space="0" w:color="auto"/>
      </w:divBdr>
    </w:div>
    <w:div w:id="608899283">
      <w:bodyDiv w:val="1"/>
      <w:marLeft w:val="0"/>
      <w:marRight w:val="0"/>
      <w:marTop w:val="0"/>
      <w:marBottom w:val="0"/>
      <w:divBdr>
        <w:top w:val="none" w:sz="0" w:space="0" w:color="auto"/>
        <w:left w:val="none" w:sz="0" w:space="0" w:color="auto"/>
        <w:bottom w:val="none" w:sz="0" w:space="0" w:color="auto"/>
        <w:right w:val="none" w:sz="0" w:space="0" w:color="auto"/>
      </w:divBdr>
      <w:divsChild>
        <w:div w:id="602735087">
          <w:marLeft w:val="734"/>
          <w:marRight w:val="0"/>
          <w:marTop w:val="100"/>
          <w:marBottom w:val="100"/>
          <w:divBdr>
            <w:top w:val="none" w:sz="0" w:space="0" w:color="auto"/>
            <w:left w:val="none" w:sz="0" w:space="0" w:color="auto"/>
            <w:bottom w:val="none" w:sz="0" w:space="0" w:color="auto"/>
            <w:right w:val="none" w:sz="0" w:space="0" w:color="auto"/>
          </w:divBdr>
        </w:div>
      </w:divsChild>
    </w:div>
    <w:div w:id="632751813">
      <w:bodyDiv w:val="1"/>
      <w:marLeft w:val="0"/>
      <w:marRight w:val="0"/>
      <w:marTop w:val="0"/>
      <w:marBottom w:val="0"/>
      <w:divBdr>
        <w:top w:val="none" w:sz="0" w:space="0" w:color="auto"/>
        <w:left w:val="none" w:sz="0" w:space="0" w:color="auto"/>
        <w:bottom w:val="none" w:sz="0" w:space="0" w:color="auto"/>
        <w:right w:val="none" w:sz="0" w:space="0" w:color="auto"/>
      </w:divBdr>
      <w:divsChild>
        <w:div w:id="168638519">
          <w:marLeft w:val="734"/>
          <w:marRight w:val="0"/>
          <w:marTop w:val="100"/>
          <w:marBottom w:val="100"/>
          <w:divBdr>
            <w:top w:val="none" w:sz="0" w:space="0" w:color="auto"/>
            <w:left w:val="none" w:sz="0" w:space="0" w:color="auto"/>
            <w:bottom w:val="none" w:sz="0" w:space="0" w:color="auto"/>
            <w:right w:val="none" w:sz="0" w:space="0" w:color="auto"/>
          </w:divBdr>
        </w:div>
        <w:div w:id="1734161419">
          <w:marLeft w:val="734"/>
          <w:marRight w:val="0"/>
          <w:marTop w:val="100"/>
          <w:marBottom w:val="100"/>
          <w:divBdr>
            <w:top w:val="none" w:sz="0" w:space="0" w:color="auto"/>
            <w:left w:val="none" w:sz="0" w:space="0" w:color="auto"/>
            <w:bottom w:val="none" w:sz="0" w:space="0" w:color="auto"/>
            <w:right w:val="none" w:sz="0" w:space="0" w:color="auto"/>
          </w:divBdr>
        </w:div>
      </w:divsChild>
    </w:div>
    <w:div w:id="681472706">
      <w:bodyDiv w:val="1"/>
      <w:marLeft w:val="0"/>
      <w:marRight w:val="0"/>
      <w:marTop w:val="0"/>
      <w:marBottom w:val="0"/>
      <w:divBdr>
        <w:top w:val="none" w:sz="0" w:space="0" w:color="auto"/>
        <w:left w:val="none" w:sz="0" w:space="0" w:color="auto"/>
        <w:bottom w:val="none" w:sz="0" w:space="0" w:color="auto"/>
        <w:right w:val="none" w:sz="0" w:space="0" w:color="auto"/>
      </w:divBdr>
      <w:divsChild>
        <w:div w:id="540627269">
          <w:marLeft w:val="562"/>
          <w:marRight w:val="0"/>
          <w:marTop w:val="120"/>
          <w:marBottom w:val="0"/>
          <w:divBdr>
            <w:top w:val="none" w:sz="0" w:space="0" w:color="auto"/>
            <w:left w:val="none" w:sz="0" w:space="0" w:color="auto"/>
            <w:bottom w:val="none" w:sz="0" w:space="0" w:color="auto"/>
            <w:right w:val="none" w:sz="0" w:space="0" w:color="auto"/>
          </w:divBdr>
        </w:div>
        <w:div w:id="841504459">
          <w:marLeft w:val="562"/>
          <w:marRight w:val="0"/>
          <w:marTop w:val="120"/>
          <w:marBottom w:val="0"/>
          <w:divBdr>
            <w:top w:val="none" w:sz="0" w:space="0" w:color="auto"/>
            <w:left w:val="none" w:sz="0" w:space="0" w:color="auto"/>
            <w:bottom w:val="none" w:sz="0" w:space="0" w:color="auto"/>
            <w:right w:val="none" w:sz="0" w:space="0" w:color="auto"/>
          </w:divBdr>
        </w:div>
        <w:div w:id="1416318122">
          <w:marLeft w:val="562"/>
          <w:marRight w:val="0"/>
          <w:marTop w:val="120"/>
          <w:marBottom w:val="0"/>
          <w:divBdr>
            <w:top w:val="none" w:sz="0" w:space="0" w:color="auto"/>
            <w:left w:val="none" w:sz="0" w:space="0" w:color="auto"/>
            <w:bottom w:val="none" w:sz="0" w:space="0" w:color="auto"/>
            <w:right w:val="none" w:sz="0" w:space="0" w:color="auto"/>
          </w:divBdr>
        </w:div>
      </w:divsChild>
    </w:div>
    <w:div w:id="693656363">
      <w:bodyDiv w:val="1"/>
      <w:marLeft w:val="28"/>
      <w:marRight w:val="28"/>
      <w:marTop w:val="0"/>
      <w:marBottom w:val="0"/>
      <w:divBdr>
        <w:top w:val="none" w:sz="0" w:space="0" w:color="auto"/>
        <w:left w:val="none" w:sz="0" w:space="0" w:color="auto"/>
        <w:bottom w:val="none" w:sz="0" w:space="0" w:color="auto"/>
        <w:right w:val="none" w:sz="0" w:space="0" w:color="auto"/>
      </w:divBdr>
      <w:divsChild>
        <w:div w:id="841050567">
          <w:marLeft w:val="0"/>
          <w:marRight w:val="0"/>
          <w:marTop w:val="0"/>
          <w:marBottom w:val="0"/>
          <w:divBdr>
            <w:top w:val="none" w:sz="0" w:space="0" w:color="auto"/>
            <w:left w:val="none" w:sz="0" w:space="0" w:color="auto"/>
            <w:bottom w:val="none" w:sz="0" w:space="0" w:color="auto"/>
            <w:right w:val="none" w:sz="0" w:space="0" w:color="auto"/>
          </w:divBdr>
          <w:divsChild>
            <w:div w:id="1159231451">
              <w:marLeft w:val="0"/>
              <w:marRight w:val="0"/>
              <w:marTop w:val="0"/>
              <w:marBottom w:val="0"/>
              <w:divBdr>
                <w:top w:val="none" w:sz="0" w:space="0" w:color="auto"/>
                <w:left w:val="none" w:sz="0" w:space="0" w:color="auto"/>
                <w:bottom w:val="none" w:sz="0" w:space="0" w:color="auto"/>
                <w:right w:val="none" w:sz="0" w:space="0" w:color="auto"/>
              </w:divBdr>
              <w:divsChild>
                <w:div w:id="946888435">
                  <w:marLeft w:val="169"/>
                  <w:marRight w:val="0"/>
                  <w:marTop w:val="0"/>
                  <w:marBottom w:val="0"/>
                  <w:divBdr>
                    <w:top w:val="none" w:sz="0" w:space="0" w:color="auto"/>
                    <w:left w:val="none" w:sz="0" w:space="0" w:color="auto"/>
                    <w:bottom w:val="none" w:sz="0" w:space="0" w:color="auto"/>
                    <w:right w:val="none" w:sz="0" w:space="0" w:color="auto"/>
                  </w:divBdr>
                  <w:divsChild>
                    <w:div w:id="111945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209641">
          <w:marLeft w:val="0"/>
          <w:marRight w:val="0"/>
          <w:marTop w:val="0"/>
          <w:marBottom w:val="0"/>
          <w:divBdr>
            <w:top w:val="none" w:sz="0" w:space="0" w:color="auto"/>
            <w:left w:val="none" w:sz="0" w:space="0" w:color="auto"/>
            <w:bottom w:val="none" w:sz="0" w:space="0" w:color="auto"/>
            <w:right w:val="none" w:sz="0" w:space="0" w:color="auto"/>
          </w:divBdr>
          <w:divsChild>
            <w:div w:id="325284934">
              <w:marLeft w:val="0"/>
              <w:marRight w:val="0"/>
              <w:marTop w:val="0"/>
              <w:marBottom w:val="0"/>
              <w:divBdr>
                <w:top w:val="none" w:sz="0" w:space="0" w:color="auto"/>
                <w:left w:val="none" w:sz="0" w:space="0" w:color="auto"/>
                <w:bottom w:val="none" w:sz="0" w:space="0" w:color="auto"/>
                <w:right w:val="none" w:sz="0" w:space="0" w:color="auto"/>
              </w:divBdr>
              <w:divsChild>
                <w:div w:id="847984948">
                  <w:marLeft w:val="169"/>
                  <w:marRight w:val="0"/>
                  <w:marTop w:val="0"/>
                  <w:marBottom w:val="0"/>
                  <w:divBdr>
                    <w:top w:val="none" w:sz="0" w:space="0" w:color="auto"/>
                    <w:left w:val="none" w:sz="0" w:space="0" w:color="auto"/>
                    <w:bottom w:val="none" w:sz="0" w:space="0" w:color="auto"/>
                    <w:right w:val="none" w:sz="0" w:space="0" w:color="auto"/>
                  </w:divBdr>
                  <w:divsChild>
                    <w:div w:id="5197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597460">
          <w:marLeft w:val="0"/>
          <w:marRight w:val="0"/>
          <w:marTop w:val="0"/>
          <w:marBottom w:val="0"/>
          <w:divBdr>
            <w:top w:val="none" w:sz="0" w:space="0" w:color="auto"/>
            <w:left w:val="none" w:sz="0" w:space="0" w:color="auto"/>
            <w:bottom w:val="none" w:sz="0" w:space="0" w:color="auto"/>
            <w:right w:val="none" w:sz="0" w:space="0" w:color="auto"/>
          </w:divBdr>
          <w:divsChild>
            <w:div w:id="769549162">
              <w:marLeft w:val="0"/>
              <w:marRight w:val="0"/>
              <w:marTop w:val="0"/>
              <w:marBottom w:val="0"/>
              <w:divBdr>
                <w:top w:val="none" w:sz="0" w:space="0" w:color="auto"/>
                <w:left w:val="none" w:sz="0" w:space="0" w:color="auto"/>
                <w:bottom w:val="none" w:sz="0" w:space="0" w:color="auto"/>
                <w:right w:val="none" w:sz="0" w:space="0" w:color="auto"/>
              </w:divBdr>
            </w:div>
            <w:div w:id="979501595">
              <w:marLeft w:val="0"/>
              <w:marRight w:val="0"/>
              <w:marTop w:val="0"/>
              <w:marBottom w:val="0"/>
              <w:divBdr>
                <w:top w:val="none" w:sz="0" w:space="0" w:color="auto"/>
                <w:left w:val="none" w:sz="0" w:space="0" w:color="auto"/>
                <w:bottom w:val="none" w:sz="0" w:space="0" w:color="auto"/>
                <w:right w:val="none" w:sz="0" w:space="0" w:color="auto"/>
              </w:divBdr>
              <w:divsChild>
                <w:div w:id="427115860">
                  <w:marLeft w:val="169"/>
                  <w:marRight w:val="0"/>
                  <w:marTop w:val="0"/>
                  <w:marBottom w:val="0"/>
                  <w:divBdr>
                    <w:top w:val="none" w:sz="0" w:space="0" w:color="auto"/>
                    <w:left w:val="none" w:sz="0" w:space="0" w:color="auto"/>
                    <w:bottom w:val="none" w:sz="0" w:space="0" w:color="auto"/>
                    <w:right w:val="none" w:sz="0" w:space="0" w:color="auto"/>
                  </w:divBdr>
                  <w:divsChild>
                    <w:div w:id="182658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975487">
      <w:bodyDiv w:val="1"/>
      <w:marLeft w:val="0"/>
      <w:marRight w:val="0"/>
      <w:marTop w:val="0"/>
      <w:marBottom w:val="0"/>
      <w:divBdr>
        <w:top w:val="none" w:sz="0" w:space="0" w:color="auto"/>
        <w:left w:val="none" w:sz="0" w:space="0" w:color="auto"/>
        <w:bottom w:val="none" w:sz="0" w:space="0" w:color="auto"/>
        <w:right w:val="none" w:sz="0" w:space="0" w:color="auto"/>
      </w:divBdr>
    </w:div>
    <w:div w:id="734401811">
      <w:bodyDiv w:val="1"/>
      <w:marLeft w:val="0"/>
      <w:marRight w:val="0"/>
      <w:marTop w:val="0"/>
      <w:marBottom w:val="0"/>
      <w:divBdr>
        <w:top w:val="none" w:sz="0" w:space="0" w:color="auto"/>
        <w:left w:val="none" w:sz="0" w:space="0" w:color="auto"/>
        <w:bottom w:val="none" w:sz="0" w:space="0" w:color="auto"/>
        <w:right w:val="none" w:sz="0" w:space="0" w:color="auto"/>
      </w:divBdr>
    </w:div>
    <w:div w:id="782849870">
      <w:bodyDiv w:val="1"/>
      <w:marLeft w:val="0"/>
      <w:marRight w:val="0"/>
      <w:marTop w:val="0"/>
      <w:marBottom w:val="0"/>
      <w:divBdr>
        <w:top w:val="none" w:sz="0" w:space="0" w:color="auto"/>
        <w:left w:val="none" w:sz="0" w:space="0" w:color="auto"/>
        <w:bottom w:val="none" w:sz="0" w:space="0" w:color="auto"/>
        <w:right w:val="none" w:sz="0" w:space="0" w:color="auto"/>
      </w:divBdr>
      <w:divsChild>
        <w:div w:id="343435481">
          <w:marLeft w:val="274"/>
          <w:marRight w:val="0"/>
          <w:marTop w:val="0"/>
          <w:marBottom w:val="0"/>
          <w:divBdr>
            <w:top w:val="none" w:sz="0" w:space="0" w:color="auto"/>
            <w:left w:val="none" w:sz="0" w:space="0" w:color="auto"/>
            <w:bottom w:val="none" w:sz="0" w:space="0" w:color="auto"/>
            <w:right w:val="none" w:sz="0" w:space="0" w:color="auto"/>
          </w:divBdr>
        </w:div>
        <w:div w:id="1325360293">
          <w:marLeft w:val="274"/>
          <w:marRight w:val="0"/>
          <w:marTop w:val="0"/>
          <w:marBottom w:val="0"/>
          <w:divBdr>
            <w:top w:val="none" w:sz="0" w:space="0" w:color="auto"/>
            <w:left w:val="none" w:sz="0" w:space="0" w:color="auto"/>
            <w:bottom w:val="none" w:sz="0" w:space="0" w:color="auto"/>
            <w:right w:val="none" w:sz="0" w:space="0" w:color="auto"/>
          </w:divBdr>
        </w:div>
        <w:div w:id="1568808517">
          <w:marLeft w:val="274"/>
          <w:marRight w:val="0"/>
          <w:marTop w:val="0"/>
          <w:marBottom w:val="0"/>
          <w:divBdr>
            <w:top w:val="none" w:sz="0" w:space="0" w:color="auto"/>
            <w:left w:val="none" w:sz="0" w:space="0" w:color="auto"/>
            <w:bottom w:val="none" w:sz="0" w:space="0" w:color="auto"/>
            <w:right w:val="none" w:sz="0" w:space="0" w:color="auto"/>
          </w:divBdr>
        </w:div>
      </w:divsChild>
    </w:div>
    <w:div w:id="784039208">
      <w:bodyDiv w:val="1"/>
      <w:marLeft w:val="0"/>
      <w:marRight w:val="0"/>
      <w:marTop w:val="0"/>
      <w:marBottom w:val="0"/>
      <w:divBdr>
        <w:top w:val="none" w:sz="0" w:space="0" w:color="auto"/>
        <w:left w:val="none" w:sz="0" w:space="0" w:color="auto"/>
        <w:bottom w:val="none" w:sz="0" w:space="0" w:color="auto"/>
        <w:right w:val="none" w:sz="0" w:space="0" w:color="auto"/>
      </w:divBdr>
      <w:divsChild>
        <w:div w:id="395590991">
          <w:marLeft w:val="446"/>
          <w:marRight w:val="0"/>
          <w:marTop w:val="120"/>
          <w:marBottom w:val="0"/>
          <w:divBdr>
            <w:top w:val="none" w:sz="0" w:space="0" w:color="auto"/>
            <w:left w:val="none" w:sz="0" w:space="0" w:color="auto"/>
            <w:bottom w:val="none" w:sz="0" w:space="0" w:color="auto"/>
            <w:right w:val="none" w:sz="0" w:space="0" w:color="auto"/>
          </w:divBdr>
        </w:div>
        <w:div w:id="513884839">
          <w:marLeft w:val="446"/>
          <w:marRight w:val="0"/>
          <w:marTop w:val="120"/>
          <w:marBottom w:val="0"/>
          <w:divBdr>
            <w:top w:val="none" w:sz="0" w:space="0" w:color="auto"/>
            <w:left w:val="none" w:sz="0" w:space="0" w:color="auto"/>
            <w:bottom w:val="none" w:sz="0" w:space="0" w:color="auto"/>
            <w:right w:val="none" w:sz="0" w:space="0" w:color="auto"/>
          </w:divBdr>
        </w:div>
        <w:div w:id="2015723476">
          <w:marLeft w:val="446"/>
          <w:marRight w:val="0"/>
          <w:marTop w:val="120"/>
          <w:marBottom w:val="0"/>
          <w:divBdr>
            <w:top w:val="none" w:sz="0" w:space="0" w:color="auto"/>
            <w:left w:val="none" w:sz="0" w:space="0" w:color="auto"/>
            <w:bottom w:val="none" w:sz="0" w:space="0" w:color="auto"/>
            <w:right w:val="none" w:sz="0" w:space="0" w:color="auto"/>
          </w:divBdr>
        </w:div>
      </w:divsChild>
    </w:div>
    <w:div w:id="813916203">
      <w:bodyDiv w:val="1"/>
      <w:marLeft w:val="0"/>
      <w:marRight w:val="0"/>
      <w:marTop w:val="0"/>
      <w:marBottom w:val="0"/>
      <w:divBdr>
        <w:top w:val="none" w:sz="0" w:space="0" w:color="auto"/>
        <w:left w:val="none" w:sz="0" w:space="0" w:color="auto"/>
        <w:bottom w:val="none" w:sz="0" w:space="0" w:color="auto"/>
        <w:right w:val="none" w:sz="0" w:space="0" w:color="auto"/>
      </w:divBdr>
      <w:divsChild>
        <w:div w:id="199979384">
          <w:marLeft w:val="734"/>
          <w:marRight w:val="0"/>
          <w:marTop w:val="100"/>
          <w:marBottom w:val="100"/>
          <w:divBdr>
            <w:top w:val="none" w:sz="0" w:space="0" w:color="auto"/>
            <w:left w:val="none" w:sz="0" w:space="0" w:color="auto"/>
            <w:bottom w:val="none" w:sz="0" w:space="0" w:color="auto"/>
            <w:right w:val="none" w:sz="0" w:space="0" w:color="auto"/>
          </w:divBdr>
        </w:div>
        <w:div w:id="1573812363">
          <w:marLeft w:val="734"/>
          <w:marRight w:val="0"/>
          <w:marTop w:val="100"/>
          <w:marBottom w:val="100"/>
          <w:divBdr>
            <w:top w:val="none" w:sz="0" w:space="0" w:color="auto"/>
            <w:left w:val="none" w:sz="0" w:space="0" w:color="auto"/>
            <w:bottom w:val="none" w:sz="0" w:space="0" w:color="auto"/>
            <w:right w:val="none" w:sz="0" w:space="0" w:color="auto"/>
          </w:divBdr>
        </w:div>
      </w:divsChild>
    </w:div>
    <w:div w:id="815952181">
      <w:bodyDiv w:val="1"/>
      <w:marLeft w:val="0"/>
      <w:marRight w:val="0"/>
      <w:marTop w:val="0"/>
      <w:marBottom w:val="0"/>
      <w:divBdr>
        <w:top w:val="none" w:sz="0" w:space="0" w:color="auto"/>
        <w:left w:val="none" w:sz="0" w:space="0" w:color="auto"/>
        <w:bottom w:val="none" w:sz="0" w:space="0" w:color="auto"/>
        <w:right w:val="none" w:sz="0" w:space="0" w:color="auto"/>
      </w:divBdr>
      <w:divsChild>
        <w:div w:id="118032028">
          <w:marLeft w:val="446"/>
          <w:marRight w:val="0"/>
          <w:marTop w:val="120"/>
          <w:marBottom w:val="0"/>
          <w:divBdr>
            <w:top w:val="none" w:sz="0" w:space="0" w:color="auto"/>
            <w:left w:val="none" w:sz="0" w:space="0" w:color="auto"/>
            <w:bottom w:val="none" w:sz="0" w:space="0" w:color="auto"/>
            <w:right w:val="none" w:sz="0" w:space="0" w:color="auto"/>
          </w:divBdr>
        </w:div>
        <w:div w:id="602496439">
          <w:marLeft w:val="446"/>
          <w:marRight w:val="0"/>
          <w:marTop w:val="120"/>
          <w:marBottom w:val="0"/>
          <w:divBdr>
            <w:top w:val="none" w:sz="0" w:space="0" w:color="auto"/>
            <w:left w:val="none" w:sz="0" w:space="0" w:color="auto"/>
            <w:bottom w:val="none" w:sz="0" w:space="0" w:color="auto"/>
            <w:right w:val="none" w:sz="0" w:space="0" w:color="auto"/>
          </w:divBdr>
        </w:div>
        <w:div w:id="1331526116">
          <w:marLeft w:val="1022"/>
          <w:marRight w:val="0"/>
          <w:marTop w:val="120"/>
          <w:marBottom w:val="0"/>
          <w:divBdr>
            <w:top w:val="none" w:sz="0" w:space="0" w:color="auto"/>
            <w:left w:val="none" w:sz="0" w:space="0" w:color="auto"/>
            <w:bottom w:val="none" w:sz="0" w:space="0" w:color="auto"/>
            <w:right w:val="none" w:sz="0" w:space="0" w:color="auto"/>
          </w:divBdr>
        </w:div>
        <w:div w:id="2042313957">
          <w:marLeft w:val="446"/>
          <w:marRight w:val="0"/>
          <w:marTop w:val="90"/>
          <w:marBottom w:val="0"/>
          <w:divBdr>
            <w:top w:val="none" w:sz="0" w:space="0" w:color="auto"/>
            <w:left w:val="none" w:sz="0" w:space="0" w:color="auto"/>
            <w:bottom w:val="none" w:sz="0" w:space="0" w:color="auto"/>
            <w:right w:val="none" w:sz="0" w:space="0" w:color="auto"/>
          </w:divBdr>
        </w:div>
      </w:divsChild>
    </w:div>
    <w:div w:id="818232264">
      <w:bodyDiv w:val="1"/>
      <w:marLeft w:val="0"/>
      <w:marRight w:val="0"/>
      <w:marTop w:val="0"/>
      <w:marBottom w:val="0"/>
      <w:divBdr>
        <w:top w:val="none" w:sz="0" w:space="0" w:color="auto"/>
        <w:left w:val="none" w:sz="0" w:space="0" w:color="auto"/>
        <w:bottom w:val="none" w:sz="0" w:space="0" w:color="auto"/>
        <w:right w:val="none" w:sz="0" w:space="0" w:color="auto"/>
      </w:divBdr>
    </w:div>
    <w:div w:id="822501155">
      <w:bodyDiv w:val="1"/>
      <w:marLeft w:val="0"/>
      <w:marRight w:val="0"/>
      <w:marTop w:val="0"/>
      <w:marBottom w:val="0"/>
      <w:divBdr>
        <w:top w:val="none" w:sz="0" w:space="0" w:color="auto"/>
        <w:left w:val="none" w:sz="0" w:space="0" w:color="auto"/>
        <w:bottom w:val="none" w:sz="0" w:space="0" w:color="auto"/>
        <w:right w:val="none" w:sz="0" w:space="0" w:color="auto"/>
      </w:divBdr>
      <w:divsChild>
        <w:div w:id="144199668">
          <w:marLeft w:val="734"/>
          <w:marRight w:val="0"/>
          <w:marTop w:val="100"/>
          <w:marBottom w:val="100"/>
          <w:divBdr>
            <w:top w:val="none" w:sz="0" w:space="0" w:color="auto"/>
            <w:left w:val="none" w:sz="0" w:space="0" w:color="auto"/>
            <w:bottom w:val="none" w:sz="0" w:space="0" w:color="auto"/>
            <w:right w:val="none" w:sz="0" w:space="0" w:color="auto"/>
          </w:divBdr>
        </w:div>
        <w:div w:id="548998702">
          <w:marLeft w:val="734"/>
          <w:marRight w:val="0"/>
          <w:marTop w:val="100"/>
          <w:marBottom w:val="100"/>
          <w:divBdr>
            <w:top w:val="none" w:sz="0" w:space="0" w:color="auto"/>
            <w:left w:val="none" w:sz="0" w:space="0" w:color="auto"/>
            <w:bottom w:val="none" w:sz="0" w:space="0" w:color="auto"/>
            <w:right w:val="none" w:sz="0" w:space="0" w:color="auto"/>
          </w:divBdr>
        </w:div>
        <w:div w:id="1416780134">
          <w:marLeft w:val="734"/>
          <w:marRight w:val="0"/>
          <w:marTop w:val="100"/>
          <w:marBottom w:val="100"/>
          <w:divBdr>
            <w:top w:val="none" w:sz="0" w:space="0" w:color="auto"/>
            <w:left w:val="none" w:sz="0" w:space="0" w:color="auto"/>
            <w:bottom w:val="none" w:sz="0" w:space="0" w:color="auto"/>
            <w:right w:val="none" w:sz="0" w:space="0" w:color="auto"/>
          </w:divBdr>
        </w:div>
      </w:divsChild>
    </w:div>
    <w:div w:id="824123123">
      <w:bodyDiv w:val="1"/>
      <w:marLeft w:val="0"/>
      <w:marRight w:val="0"/>
      <w:marTop w:val="0"/>
      <w:marBottom w:val="0"/>
      <w:divBdr>
        <w:top w:val="none" w:sz="0" w:space="0" w:color="auto"/>
        <w:left w:val="none" w:sz="0" w:space="0" w:color="auto"/>
        <w:bottom w:val="none" w:sz="0" w:space="0" w:color="auto"/>
        <w:right w:val="none" w:sz="0" w:space="0" w:color="auto"/>
      </w:divBdr>
      <w:divsChild>
        <w:div w:id="411702213">
          <w:marLeft w:val="446"/>
          <w:marRight w:val="0"/>
          <w:marTop w:val="0"/>
          <w:marBottom w:val="0"/>
          <w:divBdr>
            <w:top w:val="none" w:sz="0" w:space="0" w:color="auto"/>
            <w:left w:val="none" w:sz="0" w:space="0" w:color="auto"/>
            <w:bottom w:val="none" w:sz="0" w:space="0" w:color="auto"/>
            <w:right w:val="none" w:sz="0" w:space="0" w:color="auto"/>
          </w:divBdr>
        </w:div>
        <w:div w:id="1373378780">
          <w:marLeft w:val="446"/>
          <w:marRight w:val="0"/>
          <w:marTop w:val="0"/>
          <w:marBottom w:val="0"/>
          <w:divBdr>
            <w:top w:val="none" w:sz="0" w:space="0" w:color="auto"/>
            <w:left w:val="none" w:sz="0" w:space="0" w:color="auto"/>
            <w:bottom w:val="none" w:sz="0" w:space="0" w:color="auto"/>
            <w:right w:val="none" w:sz="0" w:space="0" w:color="auto"/>
          </w:divBdr>
        </w:div>
        <w:div w:id="1687829785">
          <w:marLeft w:val="446"/>
          <w:marRight w:val="0"/>
          <w:marTop w:val="0"/>
          <w:marBottom w:val="0"/>
          <w:divBdr>
            <w:top w:val="none" w:sz="0" w:space="0" w:color="auto"/>
            <w:left w:val="none" w:sz="0" w:space="0" w:color="auto"/>
            <w:bottom w:val="none" w:sz="0" w:space="0" w:color="auto"/>
            <w:right w:val="none" w:sz="0" w:space="0" w:color="auto"/>
          </w:divBdr>
        </w:div>
      </w:divsChild>
    </w:div>
    <w:div w:id="973944733">
      <w:bodyDiv w:val="1"/>
      <w:marLeft w:val="0"/>
      <w:marRight w:val="0"/>
      <w:marTop w:val="0"/>
      <w:marBottom w:val="0"/>
      <w:divBdr>
        <w:top w:val="none" w:sz="0" w:space="0" w:color="auto"/>
        <w:left w:val="none" w:sz="0" w:space="0" w:color="auto"/>
        <w:bottom w:val="none" w:sz="0" w:space="0" w:color="auto"/>
        <w:right w:val="none" w:sz="0" w:space="0" w:color="auto"/>
      </w:divBdr>
      <w:divsChild>
        <w:div w:id="720254631">
          <w:marLeft w:val="446"/>
          <w:marRight w:val="0"/>
          <w:marTop w:val="120"/>
          <w:marBottom w:val="0"/>
          <w:divBdr>
            <w:top w:val="none" w:sz="0" w:space="0" w:color="auto"/>
            <w:left w:val="none" w:sz="0" w:space="0" w:color="auto"/>
            <w:bottom w:val="none" w:sz="0" w:space="0" w:color="auto"/>
            <w:right w:val="none" w:sz="0" w:space="0" w:color="auto"/>
          </w:divBdr>
        </w:div>
        <w:div w:id="1934506565">
          <w:marLeft w:val="446"/>
          <w:marRight w:val="0"/>
          <w:marTop w:val="120"/>
          <w:marBottom w:val="0"/>
          <w:divBdr>
            <w:top w:val="none" w:sz="0" w:space="0" w:color="auto"/>
            <w:left w:val="none" w:sz="0" w:space="0" w:color="auto"/>
            <w:bottom w:val="none" w:sz="0" w:space="0" w:color="auto"/>
            <w:right w:val="none" w:sz="0" w:space="0" w:color="auto"/>
          </w:divBdr>
        </w:div>
        <w:div w:id="1988778258">
          <w:marLeft w:val="446"/>
          <w:marRight w:val="0"/>
          <w:marTop w:val="120"/>
          <w:marBottom w:val="0"/>
          <w:divBdr>
            <w:top w:val="none" w:sz="0" w:space="0" w:color="auto"/>
            <w:left w:val="none" w:sz="0" w:space="0" w:color="auto"/>
            <w:bottom w:val="none" w:sz="0" w:space="0" w:color="auto"/>
            <w:right w:val="none" w:sz="0" w:space="0" w:color="auto"/>
          </w:divBdr>
        </w:div>
      </w:divsChild>
    </w:div>
    <w:div w:id="978649379">
      <w:bodyDiv w:val="1"/>
      <w:marLeft w:val="0"/>
      <w:marRight w:val="0"/>
      <w:marTop w:val="0"/>
      <w:marBottom w:val="0"/>
      <w:divBdr>
        <w:top w:val="none" w:sz="0" w:space="0" w:color="auto"/>
        <w:left w:val="none" w:sz="0" w:space="0" w:color="auto"/>
        <w:bottom w:val="none" w:sz="0" w:space="0" w:color="auto"/>
        <w:right w:val="none" w:sz="0" w:space="0" w:color="auto"/>
      </w:divBdr>
    </w:div>
    <w:div w:id="1001664150">
      <w:bodyDiv w:val="1"/>
      <w:marLeft w:val="0"/>
      <w:marRight w:val="0"/>
      <w:marTop w:val="0"/>
      <w:marBottom w:val="0"/>
      <w:divBdr>
        <w:top w:val="none" w:sz="0" w:space="0" w:color="auto"/>
        <w:left w:val="none" w:sz="0" w:space="0" w:color="auto"/>
        <w:bottom w:val="none" w:sz="0" w:space="0" w:color="auto"/>
        <w:right w:val="none" w:sz="0" w:space="0" w:color="auto"/>
      </w:divBdr>
      <w:divsChild>
        <w:div w:id="655887808">
          <w:marLeft w:val="446"/>
          <w:marRight w:val="0"/>
          <w:marTop w:val="0"/>
          <w:marBottom w:val="120"/>
          <w:divBdr>
            <w:top w:val="none" w:sz="0" w:space="0" w:color="auto"/>
            <w:left w:val="none" w:sz="0" w:space="0" w:color="auto"/>
            <w:bottom w:val="none" w:sz="0" w:space="0" w:color="auto"/>
            <w:right w:val="none" w:sz="0" w:space="0" w:color="auto"/>
          </w:divBdr>
        </w:div>
        <w:div w:id="996811243">
          <w:marLeft w:val="446"/>
          <w:marRight w:val="0"/>
          <w:marTop w:val="0"/>
          <w:marBottom w:val="120"/>
          <w:divBdr>
            <w:top w:val="none" w:sz="0" w:space="0" w:color="auto"/>
            <w:left w:val="none" w:sz="0" w:space="0" w:color="auto"/>
            <w:bottom w:val="none" w:sz="0" w:space="0" w:color="auto"/>
            <w:right w:val="none" w:sz="0" w:space="0" w:color="auto"/>
          </w:divBdr>
        </w:div>
        <w:div w:id="1728456978">
          <w:marLeft w:val="446"/>
          <w:marRight w:val="0"/>
          <w:marTop w:val="0"/>
          <w:marBottom w:val="0"/>
          <w:divBdr>
            <w:top w:val="none" w:sz="0" w:space="0" w:color="auto"/>
            <w:left w:val="none" w:sz="0" w:space="0" w:color="auto"/>
            <w:bottom w:val="none" w:sz="0" w:space="0" w:color="auto"/>
            <w:right w:val="none" w:sz="0" w:space="0" w:color="auto"/>
          </w:divBdr>
        </w:div>
        <w:div w:id="1781217181">
          <w:marLeft w:val="446"/>
          <w:marRight w:val="0"/>
          <w:marTop w:val="0"/>
          <w:marBottom w:val="120"/>
          <w:divBdr>
            <w:top w:val="none" w:sz="0" w:space="0" w:color="auto"/>
            <w:left w:val="none" w:sz="0" w:space="0" w:color="auto"/>
            <w:bottom w:val="none" w:sz="0" w:space="0" w:color="auto"/>
            <w:right w:val="none" w:sz="0" w:space="0" w:color="auto"/>
          </w:divBdr>
        </w:div>
        <w:div w:id="1898391446">
          <w:marLeft w:val="1166"/>
          <w:marRight w:val="0"/>
          <w:marTop w:val="0"/>
          <w:marBottom w:val="0"/>
          <w:divBdr>
            <w:top w:val="none" w:sz="0" w:space="0" w:color="auto"/>
            <w:left w:val="none" w:sz="0" w:space="0" w:color="auto"/>
            <w:bottom w:val="none" w:sz="0" w:space="0" w:color="auto"/>
            <w:right w:val="none" w:sz="0" w:space="0" w:color="auto"/>
          </w:divBdr>
        </w:div>
        <w:div w:id="2054189075">
          <w:marLeft w:val="1166"/>
          <w:marRight w:val="0"/>
          <w:marTop w:val="0"/>
          <w:marBottom w:val="0"/>
          <w:divBdr>
            <w:top w:val="none" w:sz="0" w:space="0" w:color="auto"/>
            <w:left w:val="none" w:sz="0" w:space="0" w:color="auto"/>
            <w:bottom w:val="none" w:sz="0" w:space="0" w:color="auto"/>
            <w:right w:val="none" w:sz="0" w:space="0" w:color="auto"/>
          </w:divBdr>
        </w:div>
      </w:divsChild>
    </w:div>
    <w:div w:id="1080835518">
      <w:bodyDiv w:val="1"/>
      <w:marLeft w:val="0"/>
      <w:marRight w:val="0"/>
      <w:marTop w:val="0"/>
      <w:marBottom w:val="0"/>
      <w:divBdr>
        <w:top w:val="none" w:sz="0" w:space="0" w:color="auto"/>
        <w:left w:val="none" w:sz="0" w:space="0" w:color="auto"/>
        <w:bottom w:val="none" w:sz="0" w:space="0" w:color="auto"/>
        <w:right w:val="none" w:sz="0" w:space="0" w:color="auto"/>
      </w:divBdr>
    </w:div>
    <w:div w:id="1089539436">
      <w:bodyDiv w:val="1"/>
      <w:marLeft w:val="0"/>
      <w:marRight w:val="0"/>
      <w:marTop w:val="0"/>
      <w:marBottom w:val="0"/>
      <w:divBdr>
        <w:top w:val="none" w:sz="0" w:space="0" w:color="auto"/>
        <w:left w:val="none" w:sz="0" w:space="0" w:color="auto"/>
        <w:bottom w:val="none" w:sz="0" w:space="0" w:color="auto"/>
        <w:right w:val="none" w:sz="0" w:space="0" w:color="auto"/>
      </w:divBdr>
    </w:div>
    <w:div w:id="1092625854">
      <w:bodyDiv w:val="1"/>
      <w:marLeft w:val="0"/>
      <w:marRight w:val="0"/>
      <w:marTop w:val="0"/>
      <w:marBottom w:val="0"/>
      <w:divBdr>
        <w:top w:val="none" w:sz="0" w:space="0" w:color="auto"/>
        <w:left w:val="none" w:sz="0" w:space="0" w:color="auto"/>
        <w:bottom w:val="none" w:sz="0" w:space="0" w:color="auto"/>
        <w:right w:val="none" w:sz="0" w:space="0" w:color="auto"/>
      </w:divBdr>
      <w:divsChild>
        <w:div w:id="891579385">
          <w:marLeft w:val="446"/>
          <w:marRight w:val="0"/>
          <w:marTop w:val="0"/>
          <w:marBottom w:val="0"/>
          <w:divBdr>
            <w:top w:val="none" w:sz="0" w:space="0" w:color="auto"/>
            <w:left w:val="none" w:sz="0" w:space="0" w:color="auto"/>
            <w:bottom w:val="none" w:sz="0" w:space="0" w:color="auto"/>
            <w:right w:val="none" w:sz="0" w:space="0" w:color="auto"/>
          </w:divBdr>
        </w:div>
        <w:div w:id="946933302">
          <w:marLeft w:val="446"/>
          <w:marRight w:val="0"/>
          <w:marTop w:val="0"/>
          <w:marBottom w:val="0"/>
          <w:divBdr>
            <w:top w:val="none" w:sz="0" w:space="0" w:color="auto"/>
            <w:left w:val="none" w:sz="0" w:space="0" w:color="auto"/>
            <w:bottom w:val="none" w:sz="0" w:space="0" w:color="auto"/>
            <w:right w:val="none" w:sz="0" w:space="0" w:color="auto"/>
          </w:divBdr>
        </w:div>
        <w:div w:id="1321419176">
          <w:marLeft w:val="446"/>
          <w:marRight w:val="0"/>
          <w:marTop w:val="0"/>
          <w:marBottom w:val="0"/>
          <w:divBdr>
            <w:top w:val="none" w:sz="0" w:space="0" w:color="auto"/>
            <w:left w:val="none" w:sz="0" w:space="0" w:color="auto"/>
            <w:bottom w:val="none" w:sz="0" w:space="0" w:color="auto"/>
            <w:right w:val="none" w:sz="0" w:space="0" w:color="auto"/>
          </w:divBdr>
        </w:div>
      </w:divsChild>
    </w:div>
    <w:div w:id="1106313374">
      <w:bodyDiv w:val="1"/>
      <w:marLeft w:val="0"/>
      <w:marRight w:val="0"/>
      <w:marTop w:val="0"/>
      <w:marBottom w:val="0"/>
      <w:divBdr>
        <w:top w:val="none" w:sz="0" w:space="0" w:color="auto"/>
        <w:left w:val="none" w:sz="0" w:space="0" w:color="auto"/>
        <w:bottom w:val="none" w:sz="0" w:space="0" w:color="auto"/>
        <w:right w:val="none" w:sz="0" w:space="0" w:color="auto"/>
      </w:divBdr>
      <w:divsChild>
        <w:div w:id="678043665">
          <w:marLeft w:val="1166"/>
          <w:marRight w:val="0"/>
          <w:marTop w:val="60"/>
          <w:marBottom w:val="60"/>
          <w:divBdr>
            <w:top w:val="none" w:sz="0" w:space="0" w:color="auto"/>
            <w:left w:val="none" w:sz="0" w:space="0" w:color="auto"/>
            <w:bottom w:val="none" w:sz="0" w:space="0" w:color="auto"/>
            <w:right w:val="none" w:sz="0" w:space="0" w:color="auto"/>
          </w:divBdr>
        </w:div>
        <w:div w:id="1059401659">
          <w:marLeft w:val="274"/>
          <w:marRight w:val="0"/>
          <w:marTop w:val="60"/>
          <w:marBottom w:val="60"/>
          <w:divBdr>
            <w:top w:val="none" w:sz="0" w:space="0" w:color="auto"/>
            <w:left w:val="none" w:sz="0" w:space="0" w:color="auto"/>
            <w:bottom w:val="none" w:sz="0" w:space="0" w:color="auto"/>
            <w:right w:val="none" w:sz="0" w:space="0" w:color="auto"/>
          </w:divBdr>
        </w:div>
        <w:div w:id="1399015085">
          <w:marLeft w:val="1166"/>
          <w:marRight w:val="0"/>
          <w:marTop w:val="60"/>
          <w:marBottom w:val="60"/>
          <w:divBdr>
            <w:top w:val="none" w:sz="0" w:space="0" w:color="auto"/>
            <w:left w:val="none" w:sz="0" w:space="0" w:color="auto"/>
            <w:bottom w:val="none" w:sz="0" w:space="0" w:color="auto"/>
            <w:right w:val="none" w:sz="0" w:space="0" w:color="auto"/>
          </w:divBdr>
        </w:div>
        <w:div w:id="1438210682">
          <w:marLeft w:val="274"/>
          <w:marRight w:val="0"/>
          <w:marTop w:val="60"/>
          <w:marBottom w:val="60"/>
          <w:divBdr>
            <w:top w:val="none" w:sz="0" w:space="0" w:color="auto"/>
            <w:left w:val="none" w:sz="0" w:space="0" w:color="auto"/>
            <w:bottom w:val="none" w:sz="0" w:space="0" w:color="auto"/>
            <w:right w:val="none" w:sz="0" w:space="0" w:color="auto"/>
          </w:divBdr>
        </w:div>
        <w:div w:id="1625191113">
          <w:marLeft w:val="274"/>
          <w:marRight w:val="0"/>
          <w:marTop w:val="60"/>
          <w:marBottom w:val="60"/>
          <w:divBdr>
            <w:top w:val="none" w:sz="0" w:space="0" w:color="auto"/>
            <w:left w:val="none" w:sz="0" w:space="0" w:color="auto"/>
            <w:bottom w:val="none" w:sz="0" w:space="0" w:color="auto"/>
            <w:right w:val="none" w:sz="0" w:space="0" w:color="auto"/>
          </w:divBdr>
        </w:div>
        <w:div w:id="1638684735">
          <w:marLeft w:val="1166"/>
          <w:marRight w:val="0"/>
          <w:marTop w:val="60"/>
          <w:marBottom w:val="60"/>
          <w:divBdr>
            <w:top w:val="none" w:sz="0" w:space="0" w:color="auto"/>
            <w:left w:val="none" w:sz="0" w:space="0" w:color="auto"/>
            <w:bottom w:val="none" w:sz="0" w:space="0" w:color="auto"/>
            <w:right w:val="none" w:sz="0" w:space="0" w:color="auto"/>
          </w:divBdr>
        </w:div>
        <w:div w:id="1844736575">
          <w:marLeft w:val="274"/>
          <w:marRight w:val="0"/>
          <w:marTop w:val="60"/>
          <w:marBottom w:val="60"/>
          <w:divBdr>
            <w:top w:val="none" w:sz="0" w:space="0" w:color="auto"/>
            <w:left w:val="none" w:sz="0" w:space="0" w:color="auto"/>
            <w:bottom w:val="none" w:sz="0" w:space="0" w:color="auto"/>
            <w:right w:val="none" w:sz="0" w:space="0" w:color="auto"/>
          </w:divBdr>
        </w:div>
        <w:div w:id="1918662243">
          <w:marLeft w:val="274"/>
          <w:marRight w:val="0"/>
          <w:marTop w:val="60"/>
          <w:marBottom w:val="60"/>
          <w:divBdr>
            <w:top w:val="none" w:sz="0" w:space="0" w:color="auto"/>
            <w:left w:val="none" w:sz="0" w:space="0" w:color="auto"/>
            <w:bottom w:val="none" w:sz="0" w:space="0" w:color="auto"/>
            <w:right w:val="none" w:sz="0" w:space="0" w:color="auto"/>
          </w:divBdr>
        </w:div>
        <w:div w:id="1959753508">
          <w:marLeft w:val="274"/>
          <w:marRight w:val="0"/>
          <w:marTop w:val="60"/>
          <w:marBottom w:val="60"/>
          <w:divBdr>
            <w:top w:val="none" w:sz="0" w:space="0" w:color="auto"/>
            <w:left w:val="none" w:sz="0" w:space="0" w:color="auto"/>
            <w:bottom w:val="none" w:sz="0" w:space="0" w:color="auto"/>
            <w:right w:val="none" w:sz="0" w:space="0" w:color="auto"/>
          </w:divBdr>
        </w:div>
        <w:div w:id="2017688238">
          <w:marLeft w:val="274"/>
          <w:marRight w:val="0"/>
          <w:marTop w:val="60"/>
          <w:marBottom w:val="60"/>
          <w:divBdr>
            <w:top w:val="none" w:sz="0" w:space="0" w:color="auto"/>
            <w:left w:val="none" w:sz="0" w:space="0" w:color="auto"/>
            <w:bottom w:val="none" w:sz="0" w:space="0" w:color="auto"/>
            <w:right w:val="none" w:sz="0" w:space="0" w:color="auto"/>
          </w:divBdr>
        </w:div>
      </w:divsChild>
    </w:div>
    <w:div w:id="1110514543">
      <w:bodyDiv w:val="1"/>
      <w:marLeft w:val="0"/>
      <w:marRight w:val="0"/>
      <w:marTop w:val="0"/>
      <w:marBottom w:val="0"/>
      <w:divBdr>
        <w:top w:val="none" w:sz="0" w:space="0" w:color="auto"/>
        <w:left w:val="none" w:sz="0" w:space="0" w:color="auto"/>
        <w:bottom w:val="none" w:sz="0" w:space="0" w:color="auto"/>
        <w:right w:val="none" w:sz="0" w:space="0" w:color="auto"/>
      </w:divBdr>
    </w:div>
    <w:div w:id="1113018945">
      <w:bodyDiv w:val="1"/>
      <w:marLeft w:val="0"/>
      <w:marRight w:val="0"/>
      <w:marTop w:val="0"/>
      <w:marBottom w:val="0"/>
      <w:divBdr>
        <w:top w:val="none" w:sz="0" w:space="0" w:color="auto"/>
        <w:left w:val="none" w:sz="0" w:space="0" w:color="auto"/>
        <w:bottom w:val="none" w:sz="0" w:space="0" w:color="auto"/>
        <w:right w:val="none" w:sz="0" w:space="0" w:color="auto"/>
      </w:divBdr>
    </w:div>
    <w:div w:id="1136221600">
      <w:bodyDiv w:val="1"/>
      <w:marLeft w:val="0"/>
      <w:marRight w:val="0"/>
      <w:marTop w:val="0"/>
      <w:marBottom w:val="0"/>
      <w:divBdr>
        <w:top w:val="none" w:sz="0" w:space="0" w:color="auto"/>
        <w:left w:val="none" w:sz="0" w:space="0" w:color="auto"/>
        <w:bottom w:val="none" w:sz="0" w:space="0" w:color="auto"/>
        <w:right w:val="none" w:sz="0" w:space="0" w:color="auto"/>
      </w:divBdr>
    </w:div>
    <w:div w:id="1139959966">
      <w:bodyDiv w:val="1"/>
      <w:marLeft w:val="0"/>
      <w:marRight w:val="0"/>
      <w:marTop w:val="0"/>
      <w:marBottom w:val="0"/>
      <w:divBdr>
        <w:top w:val="none" w:sz="0" w:space="0" w:color="auto"/>
        <w:left w:val="none" w:sz="0" w:space="0" w:color="auto"/>
        <w:bottom w:val="none" w:sz="0" w:space="0" w:color="auto"/>
        <w:right w:val="none" w:sz="0" w:space="0" w:color="auto"/>
      </w:divBdr>
    </w:div>
    <w:div w:id="1168249801">
      <w:bodyDiv w:val="1"/>
      <w:marLeft w:val="0"/>
      <w:marRight w:val="0"/>
      <w:marTop w:val="0"/>
      <w:marBottom w:val="0"/>
      <w:divBdr>
        <w:top w:val="none" w:sz="0" w:space="0" w:color="auto"/>
        <w:left w:val="none" w:sz="0" w:space="0" w:color="auto"/>
        <w:bottom w:val="none" w:sz="0" w:space="0" w:color="auto"/>
        <w:right w:val="none" w:sz="0" w:space="0" w:color="auto"/>
      </w:divBdr>
    </w:div>
    <w:div w:id="1176307677">
      <w:bodyDiv w:val="1"/>
      <w:marLeft w:val="0"/>
      <w:marRight w:val="0"/>
      <w:marTop w:val="0"/>
      <w:marBottom w:val="0"/>
      <w:divBdr>
        <w:top w:val="none" w:sz="0" w:space="0" w:color="auto"/>
        <w:left w:val="none" w:sz="0" w:space="0" w:color="auto"/>
        <w:bottom w:val="none" w:sz="0" w:space="0" w:color="auto"/>
        <w:right w:val="none" w:sz="0" w:space="0" w:color="auto"/>
      </w:divBdr>
      <w:divsChild>
        <w:div w:id="93480405">
          <w:marLeft w:val="562"/>
          <w:marRight w:val="0"/>
          <w:marTop w:val="120"/>
          <w:marBottom w:val="0"/>
          <w:divBdr>
            <w:top w:val="none" w:sz="0" w:space="0" w:color="auto"/>
            <w:left w:val="none" w:sz="0" w:space="0" w:color="auto"/>
            <w:bottom w:val="none" w:sz="0" w:space="0" w:color="auto"/>
            <w:right w:val="none" w:sz="0" w:space="0" w:color="auto"/>
          </w:divBdr>
        </w:div>
        <w:div w:id="444234946">
          <w:marLeft w:val="562"/>
          <w:marRight w:val="0"/>
          <w:marTop w:val="120"/>
          <w:marBottom w:val="0"/>
          <w:divBdr>
            <w:top w:val="none" w:sz="0" w:space="0" w:color="auto"/>
            <w:left w:val="none" w:sz="0" w:space="0" w:color="auto"/>
            <w:bottom w:val="none" w:sz="0" w:space="0" w:color="auto"/>
            <w:right w:val="none" w:sz="0" w:space="0" w:color="auto"/>
          </w:divBdr>
        </w:div>
        <w:div w:id="924922072">
          <w:marLeft w:val="562"/>
          <w:marRight w:val="0"/>
          <w:marTop w:val="120"/>
          <w:marBottom w:val="0"/>
          <w:divBdr>
            <w:top w:val="none" w:sz="0" w:space="0" w:color="auto"/>
            <w:left w:val="none" w:sz="0" w:space="0" w:color="auto"/>
            <w:bottom w:val="none" w:sz="0" w:space="0" w:color="auto"/>
            <w:right w:val="none" w:sz="0" w:space="0" w:color="auto"/>
          </w:divBdr>
        </w:div>
        <w:div w:id="2086224905">
          <w:marLeft w:val="562"/>
          <w:marRight w:val="0"/>
          <w:marTop w:val="120"/>
          <w:marBottom w:val="0"/>
          <w:divBdr>
            <w:top w:val="none" w:sz="0" w:space="0" w:color="auto"/>
            <w:left w:val="none" w:sz="0" w:space="0" w:color="auto"/>
            <w:bottom w:val="none" w:sz="0" w:space="0" w:color="auto"/>
            <w:right w:val="none" w:sz="0" w:space="0" w:color="auto"/>
          </w:divBdr>
        </w:div>
      </w:divsChild>
    </w:div>
    <w:div w:id="1193347994">
      <w:bodyDiv w:val="1"/>
      <w:marLeft w:val="0"/>
      <w:marRight w:val="0"/>
      <w:marTop w:val="0"/>
      <w:marBottom w:val="0"/>
      <w:divBdr>
        <w:top w:val="none" w:sz="0" w:space="0" w:color="auto"/>
        <w:left w:val="none" w:sz="0" w:space="0" w:color="auto"/>
        <w:bottom w:val="none" w:sz="0" w:space="0" w:color="auto"/>
        <w:right w:val="none" w:sz="0" w:space="0" w:color="auto"/>
      </w:divBdr>
    </w:div>
    <w:div w:id="1214273233">
      <w:bodyDiv w:val="1"/>
      <w:marLeft w:val="0"/>
      <w:marRight w:val="0"/>
      <w:marTop w:val="0"/>
      <w:marBottom w:val="0"/>
      <w:divBdr>
        <w:top w:val="none" w:sz="0" w:space="0" w:color="auto"/>
        <w:left w:val="none" w:sz="0" w:space="0" w:color="auto"/>
        <w:bottom w:val="none" w:sz="0" w:space="0" w:color="auto"/>
        <w:right w:val="none" w:sz="0" w:space="0" w:color="auto"/>
      </w:divBdr>
    </w:div>
    <w:div w:id="1222905180">
      <w:bodyDiv w:val="1"/>
      <w:marLeft w:val="0"/>
      <w:marRight w:val="0"/>
      <w:marTop w:val="0"/>
      <w:marBottom w:val="0"/>
      <w:divBdr>
        <w:top w:val="none" w:sz="0" w:space="0" w:color="auto"/>
        <w:left w:val="none" w:sz="0" w:space="0" w:color="auto"/>
        <w:bottom w:val="none" w:sz="0" w:space="0" w:color="auto"/>
        <w:right w:val="none" w:sz="0" w:space="0" w:color="auto"/>
      </w:divBdr>
    </w:div>
    <w:div w:id="1234075159">
      <w:bodyDiv w:val="1"/>
      <w:marLeft w:val="0"/>
      <w:marRight w:val="0"/>
      <w:marTop w:val="0"/>
      <w:marBottom w:val="0"/>
      <w:divBdr>
        <w:top w:val="none" w:sz="0" w:space="0" w:color="auto"/>
        <w:left w:val="none" w:sz="0" w:space="0" w:color="auto"/>
        <w:bottom w:val="none" w:sz="0" w:space="0" w:color="auto"/>
        <w:right w:val="none" w:sz="0" w:space="0" w:color="auto"/>
      </w:divBdr>
    </w:div>
    <w:div w:id="1255014719">
      <w:bodyDiv w:val="1"/>
      <w:marLeft w:val="0"/>
      <w:marRight w:val="0"/>
      <w:marTop w:val="0"/>
      <w:marBottom w:val="0"/>
      <w:divBdr>
        <w:top w:val="none" w:sz="0" w:space="0" w:color="auto"/>
        <w:left w:val="none" w:sz="0" w:space="0" w:color="auto"/>
        <w:bottom w:val="none" w:sz="0" w:space="0" w:color="auto"/>
        <w:right w:val="none" w:sz="0" w:space="0" w:color="auto"/>
      </w:divBdr>
    </w:div>
    <w:div w:id="1257518295">
      <w:bodyDiv w:val="1"/>
      <w:marLeft w:val="0"/>
      <w:marRight w:val="0"/>
      <w:marTop w:val="0"/>
      <w:marBottom w:val="0"/>
      <w:divBdr>
        <w:top w:val="none" w:sz="0" w:space="0" w:color="auto"/>
        <w:left w:val="none" w:sz="0" w:space="0" w:color="auto"/>
        <w:bottom w:val="none" w:sz="0" w:space="0" w:color="auto"/>
        <w:right w:val="none" w:sz="0" w:space="0" w:color="auto"/>
      </w:divBdr>
    </w:div>
    <w:div w:id="1278215023">
      <w:bodyDiv w:val="1"/>
      <w:marLeft w:val="0"/>
      <w:marRight w:val="0"/>
      <w:marTop w:val="0"/>
      <w:marBottom w:val="0"/>
      <w:divBdr>
        <w:top w:val="none" w:sz="0" w:space="0" w:color="auto"/>
        <w:left w:val="none" w:sz="0" w:space="0" w:color="auto"/>
        <w:bottom w:val="none" w:sz="0" w:space="0" w:color="auto"/>
        <w:right w:val="none" w:sz="0" w:space="0" w:color="auto"/>
      </w:divBdr>
    </w:div>
    <w:div w:id="1289428943">
      <w:bodyDiv w:val="1"/>
      <w:marLeft w:val="0"/>
      <w:marRight w:val="0"/>
      <w:marTop w:val="0"/>
      <w:marBottom w:val="0"/>
      <w:divBdr>
        <w:top w:val="none" w:sz="0" w:space="0" w:color="auto"/>
        <w:left w:val="none" w:sz="0" w:space="0" w:color="auto"/>
        <w:bottom w:val="none" w:sz="0" w:space="0" w:color="auto"/>
        <w:right w:val="none" w:sz="0" w:space="0" w:color="auto"/>
      </w:divBdr>
      <w:divsChild>
        <w:div w:id="22828383">
          <w:marLeft w:val="446"/>
          <w:marRight w:val="0"/>
          <w:marTop w:val="120"/>
          <w:marBottom w:val="0"/>
          <w:divBdr>
            <w:top w:val="none" w:sz="0" w:space="0" w:color="auto"/>
            <w:left w:val="none" w:sz="0" w:space="0" w:color="auto"/>
            <w:bottom w:val="none" w:sz="0" w:space="0" w:color="auto"/>
            <w:right w:val="none" w:sz="0" w:space="0" w:color="auto"/>
          </w:divBdr>
        </w:div>
        <w:div w:id="166601938">
          <w:marLeft w:val="446"/>
          <w:marRight w:val="0"/>
          <w:marTop w:val="120"/>
          <w:marBottom w:val="0"/>
          <w:divBdr>
            <w:top w:val="none" w:sz="0" w:space="0" w:color="auto"/>
            <w:left w:val="none" w:sz="0" w:space="0" w:color="auto"/>
            <w:bottom w:val="none" w:sz="0" w:space="0" w:color="auto"/>
            <w:right w:val="none" w:sz="0" w:space="0" w:color="auto"/>
          </w:divBdr>
        </w:div>
        <w:div w:id="1352150116">
          <w:marLeft w:val="446"/>
          <w:marRight w:val="0"/>
          <w:marTop w:val="120"/>
          <w:marBottom w:val="0"/>
          <w:divBdr>
            <w:top w:val="none" w:sz="0" w:space="0" w:color="auto"/>
            <w:left w:val="none" w:sz="0" w:space="0" w:color="auto"/>
            <w:bottom w:val="none" w:sz="0" w:space="0" w:color="auto"/>
            <w:right w:val="none" w:sz="0" w:space="0" w:color="auto"/>
          </w:divBdr>
        </w:div>
      </w:divsChild>
    </w:div>
    <w:div w:id="1301689378">
      <w:bodyDiv w:val="1"/>
      <w:marLeft w:val="0"/>
      <w:marRight w:val="0"/>
      <w:marTop w:val="0"/>
      <w:marBottom w:val="0"/>
      <w:divBdr>
        <w:top w:val="none" w:sz="0" w:space="0" w:color="auto"/>
        <w:left w:val="none" w:sz="0" w:space="0" w:color="auto"/>
        <w:bottom w:val="none" w:sz="0" w:space="0" w:color="auto"/>
        <w:right w:val="none" w:sz="0" w:space="0" w:color="auto"/>
      </w:divBdr>
    </w:div>
    <w:div w:id="1303926160">
      <w:bodyDiv w:val="1"/>
      <w:marLeft w:val="0"/>
      <w:marRight w:val="0"/>
      <w:marTop w:val="0"/>
      <w:marBottom w:val="0"/>
      <w:divBdr>
        <w:top w:val="none" w:sz="0" w:space="0" w:color="auto"/>
        <w:left w:val="none" w:sz="0" w:space="0" w:color="auto"/>
        <w:bottom w:val="none" w:sz="0" w:space="0" w:color="auto"/>
        <w:right w:val="none" w:sz="0" w:space="0" w:color="auto"/>
      </w:divBdr>
    </w:div>
    <w:div w:id="1306005235">
      <w:bodyDiv w:val="1"/>
      <w:marLeft w:val="0"/>
      <w:marRight w:val="0"/>
      <w:marTop w:val="0"/>
      <w:marBottom w:val="0"/>
      <w:divBdr>
        <w:top w:val="none" w:sz="0" w:space="0" w:color="auto"/>
        <w:left w:val="none" w:sz="0" w:space="0" w:color="auto"/>
        <w:bottom w:val="none" w:sz="0" w:space="0" w:color="auto"/>
        <w:right w:val="none" w:sz="0" w:space="0" w:color="auto"/>
      </w:divBdr>
      <w:divsChild>
        <w:div w:id="154731395">
          <w:marLeft w:val="446"/>
          <w:marRight w:val="0"/>
          <w:marTop w:val="0"/>
          <w:marBottom w:val="240"/>
          <w:divBdr>
            <w:top w:val="none" w:sz="0" w:space="0" w:color="auto"/>
            <w:left w:val="none" w:sz="0" w:space="0" w:color="auto"/>
            <w:bottom w:val="none" w:sz="0" w:space="0" w:color="auto"/>
            <w:right w:val="none" w:sz="0" w:space="0" w:color="auto"/>
          </w:divBdr>
        </w:div>
        <w:div w:id="389350089">
          <w:marLeft w:val="446"/>
          <w:marRight w:val="0"/>
          <w:marTop w:val="0"/>
          <w:marBottom w:val="240"/>
          <w:divBdr>
            <w:top w:val="none" w:sz="0" w:space="0" w:color="auto"/>
            <w:left w:val="none" w:sz="0" w:space="0" w:color="auto"/>
            <w:bottom w:val="none" w:sz="0" w:space="0" w:color="auto"/>
            <w:right w:val="none" w:sz="0" w:space="0" w:color="auto"/>
          </w:divBdr>
        </w:div>
        <w:div w:id="590092168">
          <w:marLeft w:val="446"/>
          <w:marRight w:val="0"/>
          <w:marTop w:val="0"/>
          <w:marBottom w:val="240"/>
          <w:divBdr>
            <w:top w:val="none" w:sz="0" w:space="0" w:color="auto"/>
            <w:left w:val="none" w:sz="0" w:space="0" w:color="auto"/>
            <w:bottom w:val="none" w:sz="0" w:space="0" w:color="auto"/>
            <w:right w:val="none" w:sz="0" w:space="0" w:color="auto"/>
          </w:divBdr>
        </w:div>
        <w:div w:id="609700198">
          <w:marLeft w:val="446"/>
          <w:marRight w:val="0"/>
          <w:marTop w:val="0"/>
          <w:marBottom w:val="240"/>
          <w:divBdr>
            <w:top w:val="none" w:sz="0" w:space="0" w:color="auto"/>
            <w:left w:val="none" w:sz="0" w:space="0" w:color="auto"/>
            <w:bottom w:val="none" w:sz="0" w:space="0" w:color="auto"/>
            <w:right w:val="none" w:sz="0" w:space="0" w:color="auto"/>
          </w:divBdr>
        </w:div>
        <w:div w:id="1367412355">
          <w:marLeft w:val="446"/>
          <w:marRight w:val="0"/>
          <w:marTop w:val="0"/>
          <w:marBottom w:val="240"/>
          <w:divBdr>
            <w:top w:val="none" w:sz="0" w:space="0" w:color="auto"/>
            <w:left w:val="none" w:sz="0" w:space="0" w:color="auto"/>
            <w:bottom w:val="none" w:sz="0" w:space="0" w:color="auto"/>
            <w:right w:val="none" w:sz="0" w:space="0" w:color="auto"/>
          </w:divBdr>
        </w:div>
        <w:div w:id="1769497770">
          <w:marLeft w:val="446"/>
          <w:marRight w:val="0"/>
          <w:marTop w:val="0"/>
          <w:marBottom w:val="240"/>
          <w:divBdr>
            <w:top w:val="none" w:sz="0" w:space="0" w:color="auto"/>
            <w:left w:val="none" w:sz="0" w:space="0" w:color="auto"/>
            <w:bottom w:val="none" w:sz="0" w:space="0" w:color="auto"/>
            <w:right w:val="none" w:sz="0" w:space="0" w:color="auto"/>
          </w:divBdr>
        </w:div>
        <w:div w:id="1818262137">
          <w:marLeft w:val="446"/>
          <w:marRight w:val="0"/>
          <w:marTop w:val="0"/>
          <w:marBottom w:val="240"/>
          <w:divBdr>
            <w:top w:val="none" w:sz="0" w:space="0" w:color="auto"/>
            <w:left w:val="none" w:sz="0" w:space="0" w:color="auto"/>
            <w:bottom w:val="none" w:sz="0" w:space="0" w:color="auto"/>
            <w:right w:val="none" w:sz="0" w:space="0" w:color="auto"/>
          </w:divBdr>
        </w:div>
        <w:div w:id="1979068664">
          <w:marLeft w:val="446"/>
          <w:marRight w:val="0"/>
          <w:marTop w:val="0"/>
          <w:marBottom w:val="240"/>
          <w:divBdr>
            <w:top w:val="none" w:sz="0" w:space="0" w:color="auto"/>
            <w:left w:val="none" w:sz="0" w:space="0" w:color="auto"/>
            <w:bottom w:val="none" w:sz="0" w:space="0" w:color="auto"/>
            <w:right w:val="none" w:sz="0" w:space="0" w:color="auto"/>
          </w:divBdr>
        </w:div>
      </w:divsChild>
    </w:div>
    <w:div w:id="1311835258">
      <w:bodyDiv w:val="1"/>
      <w:marLeft w:val="0"/>
      <w:marRight w:val="0"/>
      <w:marTop w:val="0"/>
      <w:marBottom w:val="0"/>
      <w:divBdr>
        <w:top w:val="none" w:sz="0" w:space="0" w:color="auto"/>
        <w:left w:val="none" w:sz="0" w:space="0" w:color="auto"/>
        <w:bottom w:val="none" w:sz="0" w:space="0" w:color="auto"/>
        <w:right w:val="none" w:sz="0" w:space="0" w:color="auto"/>
      </w:divBdr>
      <w:divsChild>
        <w:div w:id="1793555760">
          <w:marLeft w:val="0"/>
          <w:marRight w:val="0"/>
          <w:marTop w:val="280"/>
          <w:marBottom w:val="120"/>
          <w:divBdr>
            <w:top w:val="none" w:sz="0" w:space="0" w:color="auto"/>
            <w:left w:val="none" w:sz="0" w:space="0" w:color="auto"/>
            <w:bottom w:val="none" w:sz="0" w:space="0" w:color="auto"/>
            <w:right w:val="none" w:sz="0" w:space="0" w:color="auto"/>
          </w:divBdr>
        </w:div>
      </w:divsChild>
    </w:div>
    <w:div w:id="1322082296">
      <w:bodyDiv w:val="1"/>
      <w:marLeft w:val="0"/>
      <w:marRight w:val="0"/>
      <w:marTop w:val="0"/>
      <w:marBottom w:val="0"/>
      <w:divBdr>
        <w:top w:val="none" w:sz="0" w:space="0" w:color="auto"/>
        <w:left w:val="none" w:sz="0" w:space="0" w:color="auto"/>
        <w:bottom w:val="none" w:sz="0" w:space="0" w:color="auto"/>
        <w:right w:val="none" w:sz="0" w:space="0" w:color="auto"/>
      </w:divBdr>
    </w:div>
    <w:div w:id="1340696210">
      <w:bodyDiv w:val="1"/>
      <w:marLeft w:val="0"/>
      <w:marRight w:val="0"/>
      <w:marTop w:val="0"/>
      <w:marBottom w:val="0"/>
      <w:divBdr>
        <w:top w:val="none" w:sz="0" w:space="0" w:color="auto"/>
        <w:left w:val="none" w:sz="0" w:space="0" w:color="auto"/>
        <w:bottom w:val="none" w:sz="0" w:space="0" w:color="auto"/>
        <w:right w:val="none" w:sz="0" w:space="0" w:color="auto"/>
      </w:divBdr>
      <w:divsChild>
        <w:div w:id="133766717">
          <w:marLeft w:val="446"/>
          <w:marRight w:val="0"/>
          <w:marTop w:val="120"/>
          <w:marBottom w:val="0"/>
          <w:divBdr>
            <w:top w:val="none" w:sz="0" w:space="0" w:color="auto"/>
            <w:left w:val="none" w:sz="0" w:space="0" w:color="auto"/>
            <w:bottom w:val="none" w:sz="0" w:space="0" w:color="auto"/>
            <w:right w:val="none" w:sz="0" w:space="0" w:color="auto"/>
          </w:divBdr>
        </w:div>
        <w:div w:id="449085199">
          <w:marLeft w:val="446"/>
          <w:marRight w:val="0"/>
          <w:marTop w:val="120"/>
          <w:marBottom w:val="0"/>
          <w:divBdr>
            <w:top w:val="none" w:sz="0" w:space="0" w:color="auto"/>
            <w:left w:val="none" w:sz="0" w:space="0" w:color="auto"/>
            <w:bottom w:val="none" w:sz="0" w:space="0" w:color="auto"/>
            <w:right w:val="none" w:sz="0" w:space="0" w:color="auto"/>
          </w:divBdr>
        </w:div>
        <w:div w:id="1609313101">
          <w:marLeft w:val="446"/>
          <w:marRight w:val="0"/>
          <w:marTop w:val="120"/>
          <w:marBottom w:val="0"/>
          <w:divBdr>
            <w:top w:val="none" w:sz="0" w:space="0" w:color="auto"/>
            <w:left w:val="none" w:sz="0" w:space="0" w:color="auto"/>
            <w:bottom w:val="none" w:sz="0" w:space="0" w:color="auto"/>
            <w:right w:val="none" w:sz="0" w:space="0" w:color="auto"/>
          </w:divBdr>
        </w:div>
      </w:divsChild>
    </w:div>
    <w:div w:id="1349720018">
      <w:bodyDiv w:val="1"/>
      <w:marLeft w:val="0"/>
      <w:marRight w:val="0"/>
      <w:marTop w:val="0"/>
      <w:marBottom w:val="0"/>
      <w:divBdr>
        <w:top w:val="none" w:sz="0" w:space="0" w:color="auto"/>
        <w:left w:val="none" w:sz="0" w:space="0" w:color="auto"/>
        <w:bottom w:val="none" w:sz="0" w:space="0" w:color="auto"/>
        <w:right w:val="none" w:sz="0" w:space="0" w:color="auto"/>
      </w:divBdr>
      <w:divsChild>
        <w:div w:id="1000813233">
          <w:marLeft w:val="734"/>
          <w:marRight w:val="0"/>
          <w:marTop w:val="100"/>
          <w:marBottom w:val="100"/>
          <w:divBdr>
            <w:top w:val="none" w:sz="0" w:space="0" w:color="auto"/>
            <w:left w:val="none" w:sz="0" w:space="0" w:color="auto"/>
            <w:bottom w:val="none" w:sz="0" w:space="0" w:color="auto"/>
            <w:right w:val="none" w:sz="0" w:space="0" w:color="auto"/>
          </w:divBdr>
        </w:div>
        <w:div w:id="1002077551">
          <w:marLeft w:val="734"/>
          <w:marRight w:val="0"/>
          <w:marTop w:val="100"/>
          <w:marBottom w:val="100"/>
          <w:divBdr>
            <w:top w:val="none" w:sz="0" w:space="0" w:color="auto"/>
            <w:left w:val="none" w:sz="0" w:space="0" w:color="auto"/>
            <w:bottom w:val="none" w:sz="0" w:space="0" w:color="auto"/>
            <w:right w:val="none" w:sz="0" w:space="0" w:color="auto"/>
          </w:divBdr>
        </w:div>
        <w:div w:id="1644920818">
          <w:marLeft w:val="734"/>
          <w:marRight w:val="0"/>
          <w:marTop w:val="100"/>
          <w:marBottom w:val="100"/>
          <w:divBdr>
            <w:top w:val="none" w:sz="0" w:space="0" w:color="auto"/>
            <w:left w:val="none" w:sz="0" w:space="0" w:color="auto"/>
            <w:bottom w:val="none" w:sz="0" w:space="0" w:color="auto"/>
            <w:right w:val="none" w:sz="0" w:space="0" w:color="auto"/>
          </w:divBdr>
        </w:div>
      </w:divsChild>
    </w:div>
    <w:div w:id="1378428297">
      <w:bodyDiv w:val="1"/>
      <w:marLeft w:val="0"/>
      <w:marRight w:val="0"/>
      <w:marTop w:val="0"/>
      <w:marBottom w:val="0"/>
      <w:divBdr>
        <w:top w:val="none" w:sz="0" w:space="0" w:color="auto"/>
        <w:left w:val="none" w:sz="0" w:space="0" w:color="auto"/>
        <w:bottom w:val="none" w:sz="0" w:space="0" w:color="auto"/>
        <w:right w:val="none" w:sz="0" w:space="0" w:color="auto"/>
      </w:divBdr>
      <w:divsChild>
        <w:div w:id="1059281621">
          <w:marLeft w:val="446"/>
          <w:marRight w:val="0"/>
          <w:marTop w:val="120"/>
          <w:marBottom w:val="0"/>
          <w:divBdr>
            <w:top w:val="none" w:sz="0" w:space="0" w:color="auto"/>
            <w:left w:val="none" w:sz="0" w:space="0" w:color="auto"/>
            <w:bottom w:val="none" w:sz="0" w:space="0" w:color="auto"/>
            <w:right w:val="none" w:sz="0" w:space="0" w:color="auto"/>
          </w:divBdr>
        </w:div>
        <w:div w:id="1087113717">
          <w:marLeft w:val="446"/>
          <w:marRight w:val="0"/>
          <w:marTop w:val="120"/>
          <w:marBottom w:val="0"/>
          <w:divBdr>
            <w:top w:val="none" w:sz="0" w:space="0" w:color="auto"/>
            <w:left w:val="none" w:sz="0" w:space="0" w:color="auto"/>
            <w:bottom w:val="none" w:sz="0" w:space="0" w:color="auto"/>
            <w:right w:val="none" w:sz="0" w:space="0" w:color="auto"/>
          </w:divBdr>
        </w:div>
      </w:divsChild>
    </w:div>
    <w:div w:id="1385567922">
      <w:bodyDiv w:val="1"/>
      <w:marLeft w:val="0"/>
      <w:marRight w:val="0"/>
      <w:marTop w:val="0"/>
      <w:marBottom w:val="0"/>
      <w:divBdr>
        <w:top w:val="none" w:sz="0" w:space="0" w:color="auto"/>
        <w:left w:val="none" w:sz="0" w:space="0" w:color="auto"/>
        <w:bottom w:val="none" w:sz="0" w:space="0" w:color="auto"/>
        <w:right w:val="none" w:sz="0" w:space="0" w:color="auto"/>
      </w:divBdr>
      <w:divsChild>
        <w:div w:id="2360583">
          <w:marLeft w:val="562"/>
          <w:marRight w:val="0"/>
          <w:marTop w:val="120"/>
          <w:marBottom w:val="0"/>
          <w:divBdr>
            <w:top w:val="none" w:sz="0" w:space="0" w:color="auto"/>
            <w:left w:val="none" w:sz="0" w:space="0" w:color="auto"/>
            <w:bottom w:val="none" w:sz="0" w:space="0" w:color="auto"/>
            <w:right w:val="none" w:sz="0" w:space="0" w:color="auto"/>
          </w:divBdr>
        </w:div>
        <w:div w:id="252515234">
          <w:marLeft w:val="446"/>
          <w:marRight w:val="0"/>
          <w:marTop w:val="120"/>
          <w:marBottom w:val="0"/>
          <w:divBdr>
            <w:top w:val="none" w:sz="0" w:space="0" w:color="auto"/>
            <w:left w:val="none" w:sz="0" w:space="0" w:color="auto"/>
            <w:bottom w:val="none" w:sz="0" w:space="0" w:color="auto"/>
            <w:right w:val="none" w:sz="0" w:space="0" w:color="auto"/>
          </w:divBdr>
        </w:div>
        <w:div w:id="306128249">
          <w:marLeft w:val="446"/>
          <w:marRight w:val="0"/>
          <w:marTop w:val="120"/>
          <w:marBottom w:val="0"/>
          <w:divBdr>
            <w:top w:val="none" w:sz="0" w:space="0" w:color="auto"/>
            <w:left w:val="none" w:sz="0" w:space="0" w:color="auto"/>
            <w:bottom w:val="none" w:sz="0" w:space="0" w:color="auto"/>
            <w:right w:val="none" w:sz="0" w:space="0" w:color="auto"/>
          </w:divBdr>
        </w:div>
        <w:div w:id="637878912">
          <w:marLeft w:val="446"/>
          <w:marRight w:val="0"/>
          <w:marTop w:val="120"/>
          <w:marBottom w:val="0"/>
          <w:divBdr>
            <w:top w:val="none" w:sz="0" w:space="0" w:color="auto"/>
            <w:left w:val="none" w:sz="0" w:space="0" w:color="auto"/>
            <w:bottom w:val="none" w:sz="0" w:space="0" w:color="auto"/>
            <w:right w:val="none" w:sz="0" w:space="0" w:color="auto"/>
          </w:divBdr>
        </w:div>
        <w:div w:id="2124418898">
          <w:marLeft w:val="562"/>
          <w:marRight w:val="0"/>
          <w:marTop w:val="120"/>
          <w:marBottom w:val="0"/>
          <w:divBdr>
            <w:top w:val="none" w:sz="0" w:space="0" w:color="auto"/>
            <w:left w:val="none" w:sz="0" w:space="0" w:color="auto"/>
            <w:bottom w:val="none" w:sz="0" w:space="0" w:color="auto"/>
            <w:right w:val="none" w:sz="0" w:space="0" w:color="auto"/>
          </w:divBdr>
        </w:div>
        <w:div w:id="2140687064">
          <w:marLeft w:val="446"/>
          <w:marRight w:val="0"/>
          <w:marTop w:val="120"/>
          <w:marBottom w:val="0"/>
          <w:divBdr>
            <w:top w:val="none" w:sz="0" w:space="0" w:color="auto"/>
            <w:left w:val="none" w:sz="0" w:space="0" w:color="auto"/>
            <w:bottom w:val="none" w:sz="0" w:space="0" w:color="auto"/>
            <w:right w:val="none" w:sz="0" w:space="0" w:color="auto"/>
          </w:divBdr>
        </w:div>
      </w:divsChild>
    </w:div>
    <w:div w:id="1395813784">
      <w:bodyDiv w:val="1"/>
      <w:marLeft w:val="0"/>
      <w:marRight w:val="0"/>
      <w:marTop w:val="0"/>
      <w:marBottom w:val="0"/>
      <w:divBdr>
        <w:top w:val="none" w:sz="0" w:space="0" w:color="auto"/>
        <w:left w:val="none" w:sz="0" w:space="0" w:color="auto"/>
        <w:bottom w:val="none" w:sz="0" w:space="0" w:color="auto"/>
        <w:right w:val="none" w:sz="0" w:space="0" w:color="auto"/>
      </w:divBdr>
    </w:div>
    <w:div w:id="1412236151">
      <w:bodyDiv w:val="1"/>
      <w:marLeft w:val="0"/>
      <w:marRight w:val="0"/>
      <w:marTop w:val="0"/>
      <w:marBottom w:val="0"/>
      <w:divBdr>
        <w:top w:val="none" w:sz="0" w:space="0" w:color="auto"/>
        <w:left w:val="none" w:sz="0" w:space="0" w:color="auto"/>
        <w:bottom w:val="none" w:sz="0" w:space="0" w:color="auto"/>
        <w:right w:val="none" w:sz="0" w:space="0" w:color="auto"/>
      </w:divBdr>
    </w:div>
    <w:div w:id="1420902539">
      <w:bodyDiv w:val="1"/>
      <w:marLeft w:val="0"/>
      <w:marRight w:val="0"/>
      <w:marTop w:val="0"/>
      <w:marBottom w:val="0"/>
      <w:divBdr>
        <w:top w:val="none" w:sz="0" w:space="0" w:color="auto"/>
        <w:left w:val="none" w:sz="0" w:space="0" w:color="auto"/>
        <w:bottom w:val="none" w:sz="0" w:space="0" w:color="auto"/>
        <w:right w:val="none" w:sz="0" w:space="0" w:color="auto"/>
      </w:divBdr>
    </w:div>
    <w:div w:id="1449273346">
      <w:bodyDiv w:val="1"/>
      <w:marLeft w:val="0"/>
      <w:marRight w:val="0"/>
      <w:marTop w:val="0"/>
      <w:marBottom w:val="0"/>
      <w:divBdr>
        <w:top w:val="none" w:sz="0" w:space="0" w:color="auto"/>
        <w:left w:val="none" w:sz="0" w:space="0" w:color="auto"/>
        <w:bottom w:val="none" w:sz="0" w:space="0" w:color="auto"/>
        <w:right w:val="none" w:sz="0" w:space="0" w:color="auto"/>
      </w:divBdr>
    </w:div>
    <w:div w:id="1451972821">
      <w:bodyDiv w:val="1"/>
      <w:marLeft w:val="0"/>
      <w:marRight w:val="0"/>
      <w:marTop w:val="0"/>
      <w:marBottom w:val="0"/>
      <w:divBdr>
        <w:top w:val="none" w:sz="0" w:space="0" w:color="auto"/>
        <w:left w:val="none" w:sz="0" w:space="0" w:color="auto"/>
        <w:bottom w:val="none" w:sz="0" w:space="0" w:color="auto"/>
        <w:right w:val="none" w:sz="0" w:space="0" w:color="auto"/>
      </w:divBdr>
      <w:divsChild>
        <w:div w:id="647855695">
          <w:marLeft w:val="734"/>
          <w:marRight w:val="0"/>
          <w:marTop w:val="100"/>
          <w:marBottom w:val="100"/>
          <w:divBdr>
            <w:top w:val="none" w:sz="0" w:space="0" w:color="auto"/>
            <w:left w:val="none" w:sz="0" w:space="0" w:color="auto"/>
            <w:bottom w:val="none" w:sz="0" w:space="0" w:color="auto"/>
            <w:right w:val="none" w:sz="0" w:space="0" w:color="auto"/>
          </w:divBdr>
        </w:div>
        <w:div w:id="1041249235">
          <w:marLeft w:val="734"/>
          <w:marRight w:val="0"/>
          <w:marTop w:val="100"/>
          <w:marBottom w:val="100"/>
          <w:divBdr>
            <w:top w:val="none" w:sz="0" w:space="0" w:color="auto"/>
            <w:left w:val="none" w:sz="0" w:space="0" w:color="auto"/>
            <w:bottom w:val="none" w:sz="0" w:space="0" w:color="auto"/>
            <w:right w:val="none" w:sz="0" w:space="0" w:color="auto"/>
          </w:divBdr>
        </w:div>
        <w:div w:id="1618609233">
          <w:marLeft w:val="734"/>
          <w:marRight w:val="0"/>
          <w:marTop w:val="100"/>
          <w:marBottom w:val="100"/>
          <w:divBdr>
            <w:top w:val="none" w:sz="0" w:space="0" w:color="auto"/>
            <w:left w:val="none" w:sz="0" w:space="0" w:color="auto"/>
            <w:bottom w:val="none" w:sz="0" w:space="0" w:color="auto"/>
            <w:right w:val="none" w:sz="0" w:space="0" w:color="auto"/>
          </w:divBdr>
        </w:div>
      </w:divsChild>
    </w:div>
    <w:div w:id="1466972476">
      <w:bodyDiv w:val="1"/>
      <w:marLeft w:val="0"/>
      <w:marRight w:val="0"/>
      <w:marTop w:val="0"/>
      <w:marBottom w:val="0"/>
      <w:divBdr>
        <w:top w:val="none" w:sz="0" w:space="0" w:color="auto"/>
        <w:left w:val="none" w:sz="0" w:space="0" w:color="auto"/>
        <w:bottom w:val="none" w:sz="0" w:space="0" w:color="auto"/>
        <w:right w:val="none" w:sz="0" w:space="0" w:color="auto"/>
      </w:divBdr>
      <w:divsChild>
        <w:div w:id="1006982804">
          <w:marLeft w:val="734"/>
          <w:marRight w:val="0"/>
          <w:marTop w:val="100"/>
          <w:marBottom w:val="100"/>
          <w:divBdr>
            <w:top w:val="none" w:sz="0" w:space="0" w:color="auto"/>
            <w:left w:val="none" w:sz="0" w:space="0" w:color="auto"/>
            <w:bottom w:val="none" w:sz="0" w:space="0" w:color="auto"/>
            <w:right w:val="none" w:sz="0" w:space="0" w:color="auto"/>
          </w:divBdr>
        </w:div>
        <w:div w:id="1261600432">
          <w:marLeft w:val="734"/>
          <w:marRight w:val="0"/>
          <w:marTop w:val="100"/>
          <w:marBottom w:val="100"/>
          <w:divBdr>
            <w:top w:val="none" w:sz="0" w:space="0" w:color="auto"/>
            <w:left w:val="none" w:sz="0" w:space="0" w:color="auto"/>
            <w:bottom w:val="none" w:sz="0" w:space="0" w:color="auto"/>
            <w:right w:val="none" w:sz="0" w:space="0" w:color="auto"/>
          </w:divBdr>
        </w:div>
        <w:div w:id="2008554937">
          <w:marLeft w:val="734"/>
          <w:marRight w:val="0"/>
          <w:marTop w:val="100"/>
          <w:marBottom w:val="100"/>
          <w:divBdr>
            <w:top w:val="none" w:sz="0" w:space="0" w:color="auto"/>
            <w:left w:val="none" w:sz="0" w:space="0" w:color="auto"/>
            <w:bottom w:val="none" w:sz="0" w:space="0" w:color="auto"/>
            <w:right w:val="none" w:sz="0" w:space="0" w:color="auto"/>
          </w:divBdr>
        </w:div>
      </w:divsChild>
    </w:div>
    <w:div w:id="1487353744">
      <w:bodyDiv w:val="1"/>
      <w:marLeft w:val="0"/>
      <w:marRight w:val="0"/>
      <w:marTop w:val="0"/>
      <w:marBottom w:val="0"/>
      <w:divBdr>
        <w:top w:val="none" w:sz="0" w:space="0" w:color="auto"/>
        <w:left w:val="none" w:sz="0" w:space="0" w:color="auto"/>
        <w:bottom w:val="none" w:sz="0" w:space="0" w:color="auto"/>
        <w:right w:val="none" w:sz="0" w:space="0" w:color="auto"/>
      </w:divBdr>
    </w:div>
    <w:div w:id="1488744143">
      <w:bodyDiv w:val="1"/>
      <w:marLeft w:val="0"/>
      <w:marRight w:val="0"/>
      <w:marTop w:val="0"/>
      <w:marBottom w:val="0"/>
      <w:divBdr>
        <w:top w:val="none" w:sz="0" w:space="0" w:color="auto"/>
        <w:left w:val="none" w:sz="0" w:space="0" w:color="auto"/>
        <w:bottom w:val="none" w:sz="0" w:space="0" w:color="auto"/>
        <w:right w:val="none" w:sz="0" w:space="0" w:color="auto"/>
      </w:divBdr>
    </w:div>
    <w:div w:id="1511409402">
      <w:bodyDiv w:val="1"/>
      <w:marLeft w:val="0"/>
      <w:marRight w:val="0"/>
      <w:marTop w:val="0"/>
      <w:marBottom w:val="0"/>
      <w:divBdr>
        <w:top w:val="none" w:sz="0" w:space="0" w:color="auto"/>
        <w:left w:val="none" w:sz="0" w:space="0" w:color="auto"/>
        <w:bottom w:val="none" w:sz="0" w:space="0" w:color="auto"/>
        <w:right w:val="none" w:sz="0" w:space="0" w:color="auto"/>
      </w:divBdr>
      <w:divsChild>
        <w:div w:id="693573954">
          <w:marLeft w:val="446"/>
          <w:marRight w:val="0"/>
          <w:marTop w:val="0"/>
          <w:marBottom w:val="0"/>
          <w:divBdr>
            <w:top w:val="none" w:sz="0" w:space="0" w:color="auto"/>
            <w:left w:val="none" w:sz="0" w:space="0" w:color="auto"/>
            <w:bottom w:val="none" w:sz="0" w:space="0" w:color="auto"/>
            <w:right w:val="none" w:sz="0" w:space="0" w:color="auto"/>
          </w:divBdr>
        </w:div>
        <w:div w:id="962881765">
          <w:marLeft w:val="446"/>
          <w:marRight w:val="0"/>
          <w:marTop w:val="0"/>
          <w:marBottom w:val="0"/>
          <w:divBdr>
            <w:top w:val="none" w:sz="0" w:space="0" w:color="auto"/>
            <w:left w:val="none" w:sz="0" w:space="0" w:color="auto"/>
            <w:bottom w:val="none" w:sz="0" w:space="0" w:color="auto"/>
            <w:right w:val="none" w:sz="0" w:space="0" w:color="auto"/>
          </w:divBdr>
        </w:div>
        <w:div w:id="1039236313">
          <w:marLeft w:val="446"/>
          <w:marRight w:val="0"/>
          <w:marTop w:val="0"/>
          <w:marBottom w:val="0"/>
          <w:divBdr>
            <w:top w:val="none" w:sz="0" w:space="0" w:color="auto"/>
            <w:left w:val="none" w:sz="0" w:space="0" w:color="auto"/>
            <w:bottom w:val="none" w:sz="0" w:space="0" w:color="auto"/>
            <w:right w:val="none" w:sz="0" w:space="0" w:color="auto"/>
          </w:divBdr>
        </w:div>
        <w:div w:id="1103770113">
          <w:marLeft w:val="446"/>
          <w:marRight w:val="0"/>
          <w:marTop w:val="0"/>
          <w:marBottom w:val="0"/>
          <w:divBdr>
            <w:top w:val="none" w:sz="0" w:space="0" w:color="auto"/>
            <w:left w:val="none" w:sz="0" w:space="0" w:color="auto"/>
            <w:bottom w:val="none" w:sz="0" w:space="0" w:color="auto"/>
            <w:right w:val="none" w:sz="0" w:space="0" w:color="auto"/>
          </w:divBdr>
        </w:div>
      </w:divsChild>
    </w:div>
    <w:div w:id="1522622537">
      <w:bodyDiv w:val="1"/>
      <w:marLeft w:val="0"/>
      <w:marRight w:val="0"/>
      <w:marTop w:val="0"/>
      <w:marBottom w:val="0"/>
      <w:divBdr>
        <w:top w:val="none" w:sz="0" w:space="0" w:color="auto"/>
        <w:left w:val="none" w:sz="0" w:space="0" w:color="auto"/>
        <w:bottom w:val="none" w:sz="0" w:space="0" w:color="auto"/>
        <w:right w:val="none" w:sz="0" w:space="0" w:color="auto"/>
      </w:divBdr>
    </w:div>
    <w:div w:id="1531605633">
      <w:bodyDiv w:val="1"/>
      <w:marLeft w:val="0"/>
      <w:marRight w:val="0"/>
      <w:marTop w:val="0"/>
      <w:marBottom w:val="0"/>
      <w:divBdr>
        <w:top w:val="none" w:sz="0" w:space="0" w:color="auto"/>
        <w:left w:val="none" w:sz="0" w:space="0" w:color="auto"/>
        <w:bottom w:val="none" w:sz="0" w:space="0" w:color="auto"/>
        <w:right w:val="none" w:sz="0" w:space="0" w:color="auto"/>
      </w:divBdr>
    </w:div>
    <w:div w:id="1555433529">
      <w:bodyDiv w:val="1"/>
      <w:marLeft w:val="0"/>
      <w:marRight w:val="0"/>
      <w:marTop w:val="0"/>
      <w:marBottom w:val="0"/>
      <w:divBdr>
        <w:top w:val="none" w:sz="0" w:space="0" w:color="auto"/>
        <w:left w:val="none" w:sz="0" w:space="0" w:color="auto"/>
        <w:bottom w:val="none" w:sz="0" w:space="0" w:color="auto"/>
        <w:right w:val="none" w:sz="0" w:space="0" w:color="auto"/>
      </w:divBdr>
    </w:div>
    <w:div w:id="1558323080">
      <w:bodyDiv w:val="1"/>
      <w:marLeft w:val="0"/>
      <w:marRight w:val="0"/>
      <w:marTop w:val="0"/>
      <w:marBottom w:val="0"/>
      <w:divBdr>
        <w:top w:val="none" w:sz="0" w:space="0" w:color="auto"/>
        <w:left w:val="none" w:sz="0" w:space="0" w:color="auto"/>
        <w:bottom w:val="none" w:sz="0" w:space="0" w:color="auto"/>
        <w:right w:val="none" w:sz="0" w:space="0" w:color="auto"/>
      </w:divBdr>
    </w:div>
    <w:div w:id="1566184316">
      <w:bodyDiv w:val="1"/>
      <w:marLeft w:val="0"/>
      <w:marRight w:val="0"/>
      <w:marTop w:val="0"/>
      <w:marBottom w:val="0"/>
      <w:divBdr>
        <w:top w:val="none" w:sz="0" w:space="0" w:color="auto"/>
        <w:left w:val="none" w:sz="0" w:space="0" w:color="auto"/>
        <w:bottom w:val="none" w:sz="0" w:space="0" w:color="auto"/>
        <w:right w:val="none" w:sz="0" w:space="0" w:color="auto"/>
      </w:divBdr>
    </w:div>
    <w:div w:id="1588920810">
      <w:bodyDiv w:val="1"/>
      <w:marLeft w:val="0"/>
      <w:marRight w:val="0"/>
      <w:marTop w:val="0"/>
      <w:marBottom w:val="0"/>
      <w:divBdr>
        <w:top w:val="none" w:sz="0" w:space="0" w:color="auto"/>
        <w:left w:val="none" w:sz="0" w:space="0" w:color="auto"/>
        <w:bottom w:val="none" w:sz="0" w:space="0" w:color="auto"/>
        <w:right w:val="none" w:sz="0" w:space="0" w:color="auto"/>
      </w:divBdr>
    </w:div>
    <w:div w:id="1592736707">
      <w:bodyDiv w:val="1"/>
      <w:marLeft w:val="0"/>
      <w:marRight w:val="0"/>
      <w:marTop w:val="0"/>
      <w:marBottom w:val="0"/>
      <w:divBdr>
        <w:top w:val="none" w:sz="0" w:space="0" w:color="auto"/>
        <w:left w:val="none" w:sz="0" w:space="0" w:color="auto"/>
        <w:bottom w:val="none" w:sz="0" w:space="0" w:color="auto"/>
        <w:right w:val="none" w:sz="0" w:space="0" w:color="auto"/>
      </w:divBdr>
    </w:div>
    <w:div w:id="1600481753">
      <w:bodyDiv w:val="1"/>
      <w:marLeft w:val="0"/>
      <w:marRight w:val="0"/>
      <w:marTop w:val="0"/>
      <w:marBottom w:val="0"/>
      <w:divBdr>
        <w:top w:val="none" w:sz="0" w:space="0" w:color="auto"/>
        <w:left w:val="none" w:sz="0" w:space="0" w:color="auto"/>
        <w:bottom w:val="none" w:sz="0" w:space="0" w:color="auto"/>
        <w:right w:val="none" w:sz="0" w:space="0" w:color="auto"/>
      </w:divBdr>
    </w:div>
    <w:div w:id="1605111105">
      <w:bodyDiv w:val="1"/>
      <w:marLeft w:val="0"/>
      <w:marRight w:val="0"/>
      <w:marTop w:val="0"/>
      <w:marBottom w:val="0"/>
      <w:divBdr>
        <w:top w:val="none" w:sz="0" w:space="0" w:color="auto"/>
        <w:left w:val="none" w:sz="0" w:space="0" w:color="auto"/>
        <w:bottom w:val="none" w:sz="0" w:space="0" w:color="auto"/>
        <w:right w:val="none" w:sz="0" w:space="0" w:color="auto"/>
      </w:divBdr>
    </w:div>
    <w:div w:id="1609652735">
      <w:bodyDiv w:val="1"/>
      <w:marLeft w:val="0"/>
      <w:marRight w:val="0"/>
      <w:marTop w:val="0"/>
      <w:marBottom w:val="0"/>
      <w:divBdr>
        <w:top w:val="none" w:sz="0" w:space="0" w:color="auto"/>
        <w:left w:val="none" w:sz="0" w:space="0" w:color="auto"/>
        <w:bottom w:val="none" w:sz="0" w:space="0" w:color="auto"/>
        <w:right w:val="none" w:sz="0" w:space="0" w:color="auto"/>
      </w:divBdr>
    </w:div>
    <w:div w:id="1620524055">
      <w:bodyDiv w:val="1"/>
      <w:marLeft w:val="0"/>
      <w:marRight w:val="0"/>
      <w:marTop w:val="0"/>
      <w:marBottom w:val="0"/>
      <w:divBdr>
        <w:top w:val="none" w:sz="0" w:space="0" w:color="auto"/>
        <w:left w:val="none" w:sz="0" w:space="0" w:color="auto"/>
        <w:bottom w:val="none" w:sz="0" w:space="0" w:color="auto"/>
        <w:right w:val="none" w:sz="0" w:space="0" w:color="auto"/>
      </w:divBdr>
    </w:div>
    <w:div w:id="1633366982">
      <w:bodyDiv w:val="1"/>
      <w:marLeft w:val="0"/>
      <w:marRight w:val="0"/>
      <w:marTop w:val="0"/>
      <w:marBottom w:val="0"/>
      <w:divBdr>
        <w:top w:val="none" w:sz="0" w:space="0" w:color="auto"/>
        <w:left w:val="none" w:sz="0" w:space="0" w:color="auto"/>
        <w:bottom w:val="none" w:sz="0" w:space="0" w:color="auto"/>
        <w:right w:val="none" w:sz="0" w:space="0" w:color="auto"/>
      </w:divBdr>
    </w:div>
    <w:div w:id="1662342602">
      <w:bodyDiv w:val="1"/>
      <w:marLeft w:val="0"/>
      <w:marRight w:val="0"/>
      <w:marTop w:val="0"/>
      <w:marBottom w:val="0"/>
      <w:divBdr>
        <w:top w:val="none" w:sz="0" w:space="0" w:color="auto"/>
        <w:left w:val="none" w:sz="0" w:space="0" w:color="auto"/>
        <w:bottom w:val="none" w:sz="0" w:space="0" w:color="auto"/>
        <w:right w:val="none" w:sz="0" w:space="0" w:color="auto"/>
      </w:divBdr>
      <w:divsChild>
        <w:div w:id="305285589">
          <w:marLeft w:val="1022"/>
          <w:marRight w:val="0"/>
          <w:marTop w:val="120"/>
          <w:marBottom w:val="0"/>
          <w:divBdr>
            <w:top w:val="none" w:sz="0" w:space="0" w:color="auto"/>
            <w:left w:val="none" w:sz="0" w:space="0" w:color="auto"/>
            <w:bottom w:val="none" w:sz="0" w:space="0" w:color="auto"/>
            <w:right w:val="none" w:sz="0" w:space="0" w:color="auto"/>
          </w:divBdr>
        </w:div>
        <w:div w:id="376852863">
          <w:marLeft w:val="446"/>
          <w:marRight w:val="0"/>
          <w:marTop w:val="120"/>
          <w:marBottom w:val="0"/>
          <w:divBdr>
            <w:top w:val="none" w:sz="0" w:space="0" w:color="auto"/>
            <w:left w:val="none" w:sz="0" w:space="0" w:color="auto"/>
            <w:bottom w:val="none" w:sz="0" w:space="0" w:color="auto"/>
            <w:right w:val="none" w:sz="0" w:space="0" w:color="auto"/>
          </w:divBdr>
        </w:div>
        <w:div w:id="561479631">
          <w:marLeft w:val="446"/>
          <w:marRight w:val="0"/>
          <w:marTop w:val="120"/>
          <w:marBottom w:val="0"/>
          <w:divBdr>
            <w:top w:val="none" w:sz="0" w:space="0" w:color="auto"/>
            <w:left w:val="none" w:sz="0" w:space="0" w:color="auto"/>
            <w:bottom w:val="none" w:sz="0" w:space="0" w:color="auto"/>
            <w:right w:val="none" w:sz="0" w:space="0" w:color="auto"/>
          </w:divBdr>
        </w:div>
        <w:div w:id="792209575">
          <w:marLeft w:val="446"/>
          <w:marRight w:val="0"/>
          <w:marTop w:val="120"/>
          <w:marBottom w:val="0"/>
          <w:divBdr>
            <w:top w:val="none" w:sz="0" w:space="0" w:color="auto"/>
            <w:left w:val="none" w:sz="0" w:space="0" w:color="auto"/>
            <w:bottom w:val="none" w:sz="0" w:space="0" w:color="auto"/>
            <w:right w:val="none" w:sz="0" w:space="0" w:color="auto"/>
          </w:divBdr>
        </w:div>
        <w:div w:id="801850567">
          <w:marLeft w:val="1022"/>
          <w:marRight w:val="0"/>
          <w:marTop w:val="120"/>
          <w:marBottom w:val="0"/>
          <w:divBdr>
            <w:top w:val="none" w:sz="0" w:space="0" w:color="auto"/>
            <w:left w:val="none" w:sz="0" w:space="0" w:color="auto"/>
            <w:bottom w:val="none" w:sz="0" w:space="0" w:color="auto"/>
            <w:right w:val="none" w:sz="0" w:space="0" w:color="auto"/>
          </w:divBdr>
        </w:div>
        <w:div w:id="1522813752">
          <w:marLeft w:val="1022"/>
          <w:marRight w:val="0"/>
          <w:marTop w:val="120"/>
          <w:marBottom w:val="0"/>
          <w:divBdr>
            <w:top w:val="none" w:sz="0" w:space="0" w:color="auto"/>
            <w:left w:val="none" w:sz="0" w:space="0" w:color="auto"/>
            <w:bottom w:val="none" w:sz="0" w:space="0" w:color="auto"/>
            <w:right w:val="none" w:sz="0" w:space="0" w:color="auto"/>
          </w:divBdr>
        </w:div>
        <w:div w:id="1859544878">
          <w:marLeft w:val="1022"/>
          <w:marRight w:val="0"/>
          <w:marTop w:val="120"/>
          <w:marBottom w:val="0"/>
          <w:divBdr>
            <w:top w:val="none" w:sz="0" w:space="0" w:color="auto"/>
            <w:left w:val="none" w:sz="0" w:space="0" w:color="auto"/>
            <w:bottom w:val="none" w:sz="0" w:space="0" w:color="auto"/>
            <w:right w:val="none" w:sz="0" w:space="0" w:color="auto"/>
          </w:divBdr>
        </w:div>
        <w:div w:id="1864321772">
          <w:marLeft w:val="1022"/>
          <w:marRight w:val="0"/>
          <w:marTop w:val="120"/>
          <w:marBottom w:val="0"/>
          <w:divBdr>
            <w:top w:val="none" w:sz="0" w:space="0" w:color="auto"/>
            <w:left w:val="none" w:sz="0" w:space="0" w:color="auto"/>
            <w:bottom w:val="none" w:sz="0" w:space="0" w:color="auto"/>
            <w:right w:val="none" w:sz="0" w:space="0" w:color="auto"/>
          </w:divBdr>
        </w:div>
      </w:divsChild>
    </w:div>
    <w:div w:id="1674649968">
      <w:bodyDiv w:val="1"/>
      <w:marLeft w:val="0"/>
      <w:marRight w:val="0"/>
      <w:marTop w:val="0"/>
      <w:marBottom w:val="0"/>
      <w:divBdr>
        <w:top w:val="none" w:sz="0" w:space="0" w:color="auto"/>
        <w:left w:val="none" w:sz="0" w:space="0" w:color="auto"/>
        <w:bottom w:val="none" w:sz="0" w:space="0" w:color="auto"/>
        <w:right w:val="none" w:sz="0" w:space="0" w:color="auto"/>
      </w:divBdr>
    </w:div>
    <w:div w:id="1679040148">
      <w:bodyDiv w:val="1"/>
      <w:marLeft w:val="0"/>
      <w:marRight w:val="0"/>
      <w:marTop w:val="0"/>
      <w:marBottom w:val="0"/>
      <w:divBdr>
        <w:top w:val="none" w:sz="0" w:space="0" w:color="auto"/>
        <w:left w:val="none" w:sz="0" w:space="0" w:color="auto"/>
        <w:bottom w:val="none" w:sz="0" w:space="0" w:color="auto"/>
        <w:right w:val="none" w:sz="0" w:space="0" w:color="auto"/>
      </w:divBdr>
    </w:div>
    <w:div w:id="1693677678">
      <w:bodyDiv w:val="1"/>
      <w:marLeft w:val="0"/>
      <w:marRight w:val="0"/>
      <w:marTop w:val="0"/>
      <w:marBottom w:val="0"/>
      <w:divBdr>
        <w:top w:val="none" w:sz="0" w:space="0" w:color="auto"/>
        <w:left w:val="none" w:sz="0" w:space="0" w:color="auto"/>
        <w:bottom w:val="none" w:sz="0" w:space="0" w:color="auto"/>
        <w:right w:val="none" w:sz="0" w:space="0" w:color="auto"/>
      </w:divBdr>
      <w:divsChild>
        <w:div w:id="147750273">
          <w:marLeft w:val="446"/>
          <w:marRight w:val="0"/>
          <w:marTop w:val="216"/>
          <w:marBottom w:val="0"/>
          <w:divBdr>
            <w:top w:val="none" w:sz="0" w:space="0" w:color="auto"/>
            <w:left w:val="none" w:sz="0" w:space="0" w:color="auto"/>
            <w:bottom w:val="none" w:sz="0" w:space="0" w:color="auto"/>
            <w:right w:val="none" w:sz="0" w:space="0" w:color="auto"/>
          </w:divBdr>
        </w:div>
        <w:div w:id="2095663327">
          <w:marLeft w:val="446"/>
          <w:marRight w:val="0"/>
          <w:marTop w:val="216"/>
          <w:marBottom w:val="0"/>
          <w:divBdr>
            <w:top w:val="none" w:sz="0" w:space="0" w:color="auto"/>
            <w:left w:val="none" w:sz="0" w:space="0" w:color="auto"/>
            <w:bottom w:val="none" w:sz="0" w:space="0" w:color="auto"/>
            <w:right w:val="none" w:sz="0" w:space="0" w:color="auto"/>
          </w:divBdr>
        </w:div>
        <w:div w:id="1291521334">
          <w:marLeft w:val="446"/>
          <w:marRight w:val="0"/>
          <w:marTop w:val="216"/>
          <w:marBottom w:val="0"/>
          <w:divBdr>
            <w:top w:val="none" w:sz="0" w:space="0" w:color="auto"/>
            <w:left w:val="none" w:sz="0" w:space="0" w:color="auto"/>
            <w:bottom w:val="none" w:sz="0" w:space="0" w:color="auto"/>
            <w:right w:val="none" w:sz="0" w:space="0" w:color="auto"/>
          </w:divBdr>
        </w:div>
        <w:div w:id="1976451336">
          <w:marLeft w:val="446"/>
          <w:marRight w:val="0"/>
          <w:marTop w:val="216"/>
          <w:marBottom w:val="0"/>
          <w:divBdr>
            <w:top w:val="none" w:sz="0" w:space="0" w:color="auto"/>
            <w:left w:val="none" w:sz="0" w:space="0" w:color="auto"/>
            <w:bottom w:val="none" w:sz="0" w:space="0" w:color="auto"/>
            <w:right w:val="none" w:sz="0" w:space="0" w:color="auto"/>
          </w:divBdr>
        </w:div>
      </w:divsChild>
    </w:div>
    <w:div w:id="1699238426">
      <w:bodyDiv w:val="1"/>
      <w:marLeft w:val="0"/>
      <w:marRight w:val="0"/>
      <w:marTop w:val="0"/>
      <w:marBottom w:val="0"/>
      <w:divBdr>
        <w:top w:val="none" w:sz="0" w:space="0" w:color="auto"/>
        <w:left w:val="none" w:sz="0" w:space="0" w:color="auto"/>
        <w:bottom w:val="none" w:sz="0" w:space="0" w:color="auto"/>
        <w:right w:val="none" w:sz="0" w:space="0" w:color="auto"/>
      </w:divBdr>
    </w:div>
    <w:div w:id="1705324193">
      <w:bodyDiv w:val="1"/>
      <w:marLeft w:val="0"/>
      <w:marRight w:val="0"/>
      <w:marTop w:val="0"/>
      <w:marBottom w:val="0"/>
      <w:divBdr>
        <w:top w:val="none" w:sz="0" w:space="0" w:color="auto"/>
        <w:left w:val="none" w:sz="0" w:space="0" w:color="auto"/>
        <w:bottom w:val="none" w:sz="0" w:space="0" w:color="auto"/>
        <w:right w:val="none" w:sz="0" w:space="0" w:color="auto"/>
      </w:divBdr>
      <w:divsChild>
        <w:div w:id="837235832">
          <w:marLeft w:val="446"/>
          <w:marRight w:val="0"/>
          <w:marTop w:val="120"/>
          <w:marBottom w:val="0"/>
          <w:divBdr>
            <w:top w:val="none" w:sz="0" w:space="0" w:color="auto"/>
            <w:left w:val="none" w:sz="0" w:space="0" w:color="auto"/>
            <w:bottom w:val="none" w:sz="0" w:space="0" w:color="auto"/>
            <w:right w:val="none" w:sz="0" w:space="0" w:color="auto"/>
          </w:divBdr>
        </w:div>
        <w:div w:id="1146120432">
          <w:marLeft w:val="446"/>
          <w:marRight w:val="0"/>
          <w:marTop w:val="120"/>
          <w:marBottom w:val="0"/>
          <w:divBdr>
            <w:top w:val="none" w:sz="0" w:space="0" w:color="auto"/>
            <w:left w:val="none" w:sz="0" w:space="0" w:color="auto"/>
            <w:bottom w:val="none" w:sz="0" w:space="0" w:color="auto"/>
            <w:right w:val="none" w:sz="0" w:space="0" w:color="auto"/>
          </w:divBdr>
        </w:div>
        <w:div w:id="1701736879">
          <w:marLeft w:val="446"/>
          <w:marRight w:val="0"/>
          <w:marTop w:val="120"/>
          <w:marBottom w:val="0"/>
          <w:divBdr>
            <w:top w:val="none" w:sz="0" w:space="0" w:color="auto"/>
            <w:left w:val="none" w:sz="0" w:space="0" w:color="auto"/>
            <w:bottom w:val="none" w:sz="0" w:space="0" w:color="auto"/>
            <w:right w:val="none" w:sz="0" w:space="0" w:color="auto"/>
          </w:divBdr>
        </w:div>
      </w:divsChild>
    </w:div>
    <w:div w:id="1712340664">
      <w:bodyDiv w:val="1"/>
      <w:marLeft w:val="0"/>
      <w:marRight w:val="0"/>
      <w:marTop w:val="0"/>
      <w:marBottom w:val="0"/>
      <w:divBdr>
        <w:top w:val="none" w:sz="0" w:space="0" w:color="auto"/>
        <w:left w:val="none" w:sz="0" w:space="0" w:color="auto"/>
        <w:bottom w:val="none" w:sz="0" w:space="0" w:color="auto"/>
        <w:right w:val="none" w:sz="0" w:space="0" w:color="auto"/>
      </w:divBdr>
    </w:div>
    <w:div w:id="1717698592">
      <w:bodyDiv w:val="1"/>
      <w:marLeft w:val="0"/>
      <w:marRight w:val="0"/>
      <w:marTop w:val="0"/>
      <w:marBottom w:val="0"/>
      <w:divBdr>
        <w:top w:val="none" w:sz="0" w:space="0" w:color="auto"/>
        <w:left w:val="none" w:sz="0" w:space="0" w:color="auto"/>
        <w:bottom w:val="none" w:sz="0" w:space="0" w:color="auto"/>
        <w:right w:val="none" w:sz="0" w:space="0" w:color="auto"/>
      </w:divBdr>
    </w:div>
    <w:div w:id="1741976720">
      <w:bodyDiv w:val="1"/>
      <w:marLeft w:val="0"/>
      <w:marRight w:val="0"/>
      <w:marTop w:val="0"/>
      <w:marBottom w:val="0"/>
      <w:divBdr>
        <w:top w:val="none" w:sz="0" w:space="0" w:color="auto"/>
        <w:left w:val="none" w:sz="0" w:space="0" w:color="auto"/>
        <w:bottom w:val="none" w:sz="0" w:space="0" w:color="auto"/>
        <w:right w:val="none" w:sz="0" w:space="0" w:color="auto"/>
      </w:divBdr>
      <w:divsChild>
        <w:div w:id="180777703">
          <w:marLeft w:val="562"/>
          <w:marRight w:val="0"/>
          <w:marTop w:val="120"/>
          <w:marBottom w:val="0"/>
          <w:divBdr>
            <w:top w:val="none" w:sz="0" w:space="0" w:color="auto"/>
            <w:left w:val="none" w:sz="0" w:space="0" w:color="auto"/>
            <w:bottom w:val="none" w:sz="0" w:space="0" w:color="auto"/>
            <w:right w:val="none" w:sz="0" w:space="0" w:color="auto"/>
          </w:divBdr>
        </w:div>
        <w:div w:id="235864759">
          <w:marLeft w:val="562"/>
          <w:marRight w:val="0"/>
          <w:marTop w:val="120"/>
          <w:marBottom w:val="0"/>
          <w:divBdr>
            <w:top w:val="none" w:sz="0" w:space="0" w:color="auto"/>
            <w:left w:val="none" w:sz="0" w:space="0" w:color="auto"/>
            <w:bottom w:val="none" w:sz="0" w:space="0" w:color="auto"/>
            <w:right w:val="none" w:sz="0" w:space="0" w:color="auto"/>
          </w:divBdr>
        </w:div>
        <w:div w:id="1043024190">
          <w:marLeft w:val="562"/>
          <w:marRight w:val="0"/>
          <w:marTop w:val="120"/>
          <w:marBottom w:val="0"/>
          <w:divBdr>
            <w:top w:val="none" w:sz="0" w:space="0" w:color="auto"/>
            <w:left w:val="none" w:sz="0" w:space="0" w:color="auto"/>
            <w:bottom w:val="none" w:sz="0" w:space="0" w:color="auto"/>
            <w:right w:val="none" w:sz="0" w:space="0" w:color="auto"/>
          </w:divBdr>
        </w:div>
        <w:div w:id="1676571819">
          <w:marLeft w:val="562"/>
          <w:marRight w:val="0"/>
          <w:marTop w:val="120"/>
          <w:marBottom w:val="0"/>
          <w:divBdr>
            <w:top w:val="none" w:sz="0" w:space="0" w:color="auto"/>
            <w:left w:val="none" w:sz="0" w:space="0" w:color="auto"/>
            <w:bottom w:val="none" w:sz="0" w:space="0" w:color="auto"/>
            <w:right w:val="none" w:sz="0" w:space="0" w:color="auto"/>
          </w:divBdr>
        </w:div>
      </w:divsChild>
    </w:div>
    <w:div w:id="1742868724">
      <w:bodyDiv w:val="1"/>
      <w:marLeft w:val="0"/>
      <w:marRight w:val="0"/>
      <w:marTop w:val="0"/>
      <w:marBottom w:val="0"/>
      <w:divBdr>
        <w:top w:val="none" w:sz="0" w:space="0" w:color="auto"/>
        <w:left w:val="none" w:sz="0" w:space="0" w:color="auto"/>
        <w:bottom w:val="none" w:sz="0" w:space="0" w:color="auto"/>
        <w:right w:val="none" w:sz="0" w:space="0" w:color="auto"/>
      </w:divBdr>
      <w:divsChild>
        <w:div w:id="1240628352">
          <w:marLeft w:val="1022"/>
          <w:marRight w:val="0"/>
          <w:marTop w:val="192"/>
          <w:marBottom w:val="0"/>
          <w:divBdr>
            <w:top w:val="none" w:sz="0" w:space="0" w:color="auto"/>
            <w:left w:val="none" w:sz="0" w:space="0" w:color="auto"/>
            <w:bottom w:val="none" w:sz="0" w:space="0" w:color="auto"/>
            <w:right w:val="none" w:sz="0" w:space="0" w:color="auto"/>
          </w:divBdr>
        </w:div>
        <w:div w:id="1241453056">
          <w:marLeft w:val="1022"/>
          <w:marRight w:val="0"/>
          <w:marTop w:val="192"/>
          <w:marBottom w:val="0"/>
          <w:divBdr>
            <w:top w:val="none" w:sz="0" w:space="0" w:color="auto"/>
            <w:left w:val="none" w:sz="0" w:space="0" w:color="auto"/>
            <w:bottom w:val="none" w:sz="0" w:space="0" w:color="auto"/>
            <w:right w:val="none" w:sz="0" w:space="0" w:color="auto"/>
          </w:divBdr>
        </w:div>
        <w:div w:id="1498577154">
          <w:marLeft w:val="1022"/>
          <w:marRight w:val="0"/>
          <w:marTop w:val="192"/>
          <w:marBottom w:val="0"/>
          <w:divBdr>
            <w:top w:val="none" w:sz="0" w:space="0" w:color="auto"/>
            <w:left w:val="none" w:sz="0" w:space="0" w:color="auto"/>
            <w:bottom w:val="none" w:sz="0" w:space="0" w:color="auto"/>
            <w:right w:val="none" w:sz="0" w:space="0" w:color="auto"/>
          </w:divBdr>
        </w:div>
      </w:divsChild>
    </w:div>
    <w:div w:id="1743484171">
      <w:bodyDiv w:val="1"/>
      <w:marLeft w:val="0"/>
      <w:marRight w:val="0"/>
      <w:marTop w:val="0"/>
      <w:marBottom w:val="0"/>
      <w:divBdr>
        <w:top w:val="none" w:sz="0" w:space="0" w:color="auto"/>
        <w:left w:val="none" w:sz="0" w:space="0" w:color="auto"/>
        <w:bottom w:val="none" w:sz="0" w:space="0" w:color="auto"/>
        <w:right w:val="none" w:sz="0" w:space="0" w:color="auto"/>
      </w:divBdr>
      <w:divsChild>
        <w:div w:id="1659726147">
          <w:marLeft w:val="547"/>
          <w:marRight w:val="0"/>
          <w:marTop w:val="120"/>
          <w:marBottom w:val="0"/>
          <w:divBdr>
            <w:top w:val="none" w:sz="0" w:space="0" w:color="auto"/>
            <w:left w:val="none" w:sz="0" w:space="0" w:color="auto"/>
            <w:bottom w:val="none" w:sz="0" w:space="0" w:color="auto"/>
            <w:right w:val="none" w:sz="0" w:space="0" w:color="auto"/>
          </w:divBdr>
        </w:div>
      </w:divsChild>
    </w:div>
    <w:div w:id="1770274057">
      <w:bodyDiv w:val="1"/>
      <w:marLeft w:val="0"/>
      <w:marRight w:val="0"/>
      <w:marTop w:val="0"/>
      <w:marBottom w:val="0"/>
      <w:divBdr>
        <w:top w:val="none" w:sz="0" w:space="0" w:color="auto"/>
        <w:left w:val="none" w:sz="0" w:space="0" w:color="auto"/>
        <w:bottom w:val="none" w:sz="0" w:space="0" w:color="auto"/>
        <w:right w:val="none" w:sz="0" w:space="0" w:color="auto"/>
      </w:divBdr>
      <w:divsChild>
        <w:div w:id="891424005">
          <w:marLeft w:val="734"/>
          <w:marRight w:val="0"/>
          <w:marTop w:val="100"/>
          <w:marBottom w:val="100"/>
          <w:divBdr>
            <w:top w:val="none" w:sz="0" w:space="0" w:color="auto"/>
            <w:left w:val="none" w:sz="0" w:space="0" w:color="auto"/>
            <w:bottom w:val="none" w:sz="0" w:space="0" w:color="auto"/>
            <w:right w:val="none" w:sz="0" w:space="0" w:color="auto"/>
          </w:divBdr>
        </w:div>
        <w:div w:id="1499224089">
          <w:marLeft w:val="734"/>
          <w:marRight w:val="0"/>
          <w:marTop w:val="100"/>
          <w:marBottom w:val="100"/>
          <w:divBdr>
            <w:top w:val="none" w:sz="0" w:space="0" w:color="auto"/>
            <w:left w:val="none" w:sz="0" w:space="0" w:color="auto"/>
            <w:bottom w:val="none" w:sz="0" w:space="0" w:color="auto"/>
            <w:right w:val="none" w:sz="0" w:space="0" w:color="auto"/>
          </w:divBdr>
        </w:div>
        <w:div w:id="1981231778">
          <w:marLeft w:val="734"/>
          <w:marRight w:val="0"/>
          <w:marTop w:val="100"/>
          <w:marBottom w:val="100"/>
          <w:divBdr>
            <w:top w:val="none" w:sz="0" w:space="0" w:color="auto"/>
            <w:left w:val="none" w:sz="0" w:space="0" w:color="auto"/>
            <w:bottom w:val="none" w:sz="0" w:space="0" w:color="auto"/>
            <w:right w:val="none" w:sz="0" w:space="0" w:color="auto"/>
          </w:divBdr>
        </w:div>
      </w:divsChild>
    </w:div>
    <w:div w:id="1792822186">
      <w:bodyDiv w:val="1"/>
      <w:marLeft w:val="0"/>
      <w:marRight w:val="0"/>
      <w:marTop w:val="0"/>
      <w:marBottom w:val="0"/>
      <w:divBdr>
        <w:top w:val="none" w:sz="0" w:space="0" w:color="auto"/>
        <w:left w:val="none" w:sz="0" w:space="0" w:color="auto"/>
        <w:bottom w:val="none" w:sz="0" w:space="0" w:color="auto"/>
        <w:right w:val="none" w:sz="0" w:space="0" w:color="auto"/>
      </w:divBdr>
      <w:divsChild>
        <w:div w:id="219362077">
          <w:marLeft w:val="720"/>
          <w:marRight w:val="0"/>
          <w:marTop w:val="0"/>
          <w:marBottom w:val="0"/>
          <w:divBdr>
            <w:top w:val="none" w:sz="0" w:space="0" w:color="auto"/>
            <w:left w:val="none" w:sz="0" w:space="0" w:color="auto"/>
            <w:bottom w:val="none" w:sz="0" w:space="0" w:color="auto"/>
            <w:right w:val="none" w:sz="0" w:space="0" w:color="auto"/>
          </w:divBdr>
        </w:div>
        <w:div w:id="440150746">
          <w:marLeft w:val="720"/>
          <w:marRight w:val="0"/>
          <w:marTop w:val="0"/>
          <w:marBottom w:val="0"/>
          <w:divBdr>
            <w:top w:val="none" w:sz="0" w:space="0" w:color="auto"/>
            <w:left w:val="none" w:sz="0" w:space="0" w:color="auto"/>
            <w:bottom w:val="none" w:sz="0" w:space="0" w:color="auto"/>
            <w:right w:val="none" w:sz="0" w:space="0" w:color="auto"/>
          </w:divBdr>
        </w:div>
        <w:div w:id="1360207539">
          <w:marLeft w:val="720"/>
          <w:marRight w:val="0"/>
          <w:marTop w:val="0"/>
          <w:marBottom w:val="0"/>
          <w:divBdr>
            <w:top w:val="none" w:sz="0" w:space="0" w:color="auto"/>
            <w:left w:val="none" w:sz="0" w:space="0" w:color="auto"/>
            <w:bottom w:val="none" w:sz="0" w:space="0" w:color="auto"/>
            <w:right w:val="none" w:sz="0" w:space="0" w:color="auto"/>
          </w:divBdr>
        </w:div>
        <w:div w:id="1549803867">
          <w:marLeft w:val="720"/>
          <w:marRight w:val="0"/>
          <w:marTop w:val="0"/>
          <w:marBottom w:val="0"/>
          <w:divBdr>
            <w:top w:val="none" w:sz="0" w:space="0" w:color="auto"/>
            <w:left w:val="none" w:sz="0" w:space="0" w:color="auto"/>
            <w:bottom w:val="none" w:sz="0" w:space="0" w:color="auto"/>
            <w:right w:val="none" w:sz="0" w:space="0" w:color="auto"/>
          </w:divBdr>
        </w:div>
        <w:div w:id="1674262046">
          <w:marLeft w:val="720"/>
          <w:marRight w:val="0"/>
          <w:marTop w:val="0"/>
          <w:marBottom w:val="0"/>
          <w:divBdr>
            <w:top w:val="none" w:sz="0" w:space="0" w:color="auto"/>
            <w:left w:val="none" w:sz="0" w:space="0" w:color="auto"/>
            <w:bottom w:val="none" w:sz="0" w:space="0" w:color="auto"/>
            <w:right w:val="none" w:sz="0" w:space="0" w:color="auto"/>
          </w:divBdr>
        </w:div>
        <w:div w:id="1889955759">
          <w:marLeft w:val="720"/>
          <w:marRight w:val="0"/>
          <w:marTop w:val="0"/>
          <w:marBottom w:val="0"/>
          <w:divBdr>
            <w:top w:val="none" w:sz="0" w:space="0" w:color="auto"/>
            <w:left w:val="none" w:sz="0" w:space="0" w:color="auto"/>
            <w:bottom w:val="none" w:sz="0" w:space="0" w:color="auto"/>
            <w:right w:val="none" w:sz="0" w:space="0" w:color="auto"/>
          </w:divBdr>
        </w:div>
      </w:divsChild>
    </w:div>
    <w:div w:id="1805270021">
      <w:bodyDiv w:val="1"/>
      <w:marLeft w:val="0"/>
      <w:marRight w:val="0"/>
      <w:marTop w:val="0"/>
      <w:marBottom w:val="0"/>
      <w:divBdr>
        <w:top w:val="none" w:sz="0" w:space="0" w:color="auto"/>
        <w:left w:val="none" w:sz="0" w:space="0" w:color="auto"/>
        <w:bottom w:val="none" w:sz="0" w:space="0" w:color="auto"/>
        <w:right w:val="none" w:sz="0" w:space="0" w:color="auto"/>
      </w:divBdr>
    </w:div>
    <w:div w:id="1808353880">
      <w:bodyDiv w:val="1"/>
      <w:marLeft w:val="0"/>
      <w:marRight w:val="0"/>
      <w:marTop w:val="0"/>
      <w:marBottom w:val="0"/>
      <w:divBdr>
        <w:top w:val="none" w:sz="0" w:space="0" w:color="auto"/>
        <w:left w:val="none" w:sz="0" w:space="0" w:color="auto"/>
        <w:bottom w:val="none" w:sz="0" w:space="0" w:color="auto"/>
        <w:right w:val="none" w:sz="0" w:space="0" w:color="auto"/>
      </w:divBdr>
      <w:divsChild>
        <w:div w:id="1480459284">
          <w:marLeft w:val="547"/>
          <w:marRight w:val="0"/>
          <w:marTop w:val="120"/>
          <w:marBottom w:val="60"/>
          <w:divBdr>
            <w:top w:val="none" w:sz="0" w:space="0" w:color="auto"/>
            <w:left w:val="none" w:sz="0" w:space="0" w:color="auto"/>
            <w:bottom w:val="none" w:sz="0" w:space="0" w:color="auto"/>
            <w:right w:val="none" w:sz="0" w:space="0" w:color="auto"/>
          </w:divBdr>
        </w:div>
        <w:div w:id="1484925896">
          <w:marLeft w:val="547"/>
          <w:marRight w:val="0"/>
          <w:marTop w:val="240"/>
          <w:marBottom w:val="60"/>
          <w:divBdr>
            <w:top w:val="none" w:sz="0" w:space="0" w:color="auto"/>
            <w:left w:val="none" w:sz="0" w:space="0" w:color="auto"/>
            <w:bottom w:val="none" w:sz="0" w:space="0" w:color="auto"/>
            <w:right w:val="none" w:sz="0" w:space="0" w:color="auto"/>
          </w:divBdr>
        </w:div>
        <w:div w:id="827407143">
          <w:marLeft w:val="547"/>
          <w:marRight w:val="0"/>
          <w:marTop w:val="240"/>
          <w:marBottom w:val="120"/>
          <w:divBdr>
            <w:top w:val="none" w:sz="0" w:space="0" w:color="auto"/>
            <w:left w:val="none" w:sz="0" w:space="0" w:color="auto"/>
            <w:bottom w:val="none" w:sz="0" w:space="0" w:color="auto"/>
            <w:right w:val="none" w:sz="0" w:space="0" w:color="auto"/>
          </w:divBdr>
        </w:div>
      </w:divsChild>
    </w:div>
    <w:div w:id="1814056032">
      <w:bodyDiv w:val="1"/>
      <w:marLeft w:val="0"/>
      <w:marRight w:val="0"/>
      <w:marTop w:val="0"/>
      <w:marBottom w:val="0"/>
      <w:divBdr>
        <w:top w:val="none" w:sz="0" w:space="0" w:color="auto"/>
        <w:left w:val="none" w:sz="0" w:space="0" w:color="auto"/>
        <w:bottom w:val="none" w:sz="0" w:space="0" w:color="auto"/>
        <w:right w:val="none" w:sz="0" w:space="0" w:color="auto"/>
      </w:divBdr>
    </w:div>
    <w:div w:id="1850484852">
      <w:bodyDiv w:val="1"/>
      <w:marLeft w:val="0"/>
      <w:marRight w:val="0"/>
      <w:marTop w:val="0"/>
      <w:marBottom w:val="0"/>
      <w:divBdr>
        <w:top w:val="none" w:sz="0" w:space="0" w:color="auto"/>
        <w:left w:val="none" w:sz="0" w:space="0" w:color="auto"/>
        <w:bottom w:val="none" w:sz="0" w:space="0" w:color="auto"/>
        <w:right w:val="none" w:sz="0" w:space="0" w:color="auto"/>
      </w:divBdr>
    </w:div>
    <w:div w:id="1873567203">
      <w:bodyDiv w:val="1"/>
      <w:marLeft w:val="0"/>
      <w:marRight w:val="0"/>
      <w:marTop w:val="0"/>
      <w:marBottom w:val="0"/>
      <w:divBdr>
        <w:top w:val="none" w:sz="0" w:space="0" w:color="auto"/>
        <w:left w:val="none" w:sz="0" w:space="0" w:color="auto"/>
        <w:bottom w:val="none" w:sz="0" w:space="0" w:color="auto"/>
        <w:right w:val="none" w:sz="0" w:space="0" w:color="auto"/>
      </w:divBdr>
      <w:divsChild>
        <w:div w:id="1522669103">
          <w:marLeft w:val="734"/>
          <w:marRight w:val="0"/>
          <w:marTop w:val="100"/>
          <w:marBottom w:val="100"/>
          <w:divBdr>
            <w:top w:val="none" w:sz="0" w:space="0" w:color="auto"/>
            <w:left w:val="none" w:sz="0" w:space="0" w:color="auto"/>
            <w:bottom w:val="none" w:sz="0" w:space="0" w:color="auto"/>
            <w:right w:val="none" w:sz="0" w:space="0" w:color="auto"/>
          </w:divBdr>
        </w:div>
        <w:div w:id="1859078382">
          <w:marLeft w:val="734"/>
          <w:marRight w:val="0"/>
          <w:marTop w:val="100"/>
          <w:marBottom w:val="100"/>
          <w:divBdr>
            <w:top w:val="none" w:sz="0" w:space="0" w:color="auto"/>
            <w:left w:val="none" w:sz="0" w:space="0" w:color="auto"/>
            <w:bottom w:val="none" w:sz="0" w:space="0" w:color="auto"/>
            <w:right w:val="none" w:sz="0" w:space="0" w:color="auto"/>
          </w:divBdr>
        </w:div>
      </w:divsChild>
    </w:div>
    <w:div w:id="1875843085">
      <w:bodyDiv w:val="1"/>
      <w:marLeft w:val="0"/>
      <w:marRight w:val="0"/>
      <w:marTop w:val="0"/>
      <w:marBottom w:val="0"/>
      <w:divBdr>
        <w:top w:val="none" w:sz="0" w:space="0" w:color="auto"/>
        <w:left w:val="none" w:sz="0" w:space="0" w:color="auto"/>
        <w:bottom w:val="none" w:sz="0" w:space="0" w:color="auto"/>
        <w:right w:val="none" w:sz="0" w:space="0" w:color="auto"/>
      </w:divBdr>
    </w:div>
    <w:div w:id="1876886278">
      <w:bodyDiv w:val="1"/>
      <w:marLeft w:val="0"/>
      <w:marRight w:val="0"/>
      <w:marTop w:val="0"/>
      <w:marBottom w:val="0"/>
      <w:divBdr>
        <w:top w:val="none" w:sz="0" w:space="0" w:color="auto"/>
        <w:left w:val="none" w:sz="0" w:space="0" w:color="auto"/>
        <w:bottom w:val="none" w:sz="0" w:space="0" w:color="auto"/>
        <w:right w:val="none" w:sz="0" w:space="0" w:color="auto"/>
      </w:divBdr>
    </w:div>
    <w:div w:id="1909991944">
      <w:bodyDiv w:val="1"/>
      <w:marLeft w:val="0"/>
      <w:marRight w:val="0"/>
      <w:marTop w:val="0"/>
      <w:marBottom w:val="0"/>
      <w:divBdr>
        <w:top w:val="none" w:sz="0" w:space="0" w:color="auto"/>
        <w:left w:val="none" w:sz="0" w:space="0" w:color="auto"/>
        <w:bottom w:val="none" w:sz="0" w:space="0" w:color="auto"/>
        <w:right w:val="none" w:sz="0" w:space="0" w:color="auto"/>
      </w:divBdr>
    </w:div>
    <w:div w:id="1912808150">
      <w:bodyDiv w:val="1"/>
      <w:marLeft w:val="0"/>
      <w:marRight w:val="0"/>
      <w:marTop w:val="0"/>
      <w:marBottom w:val="0"/>
      <w:divBdr>
        <w:top w:val="none" w:sz="0" w:space="0" w:color="auto"/>
        <w:left w:val="none" w:sz="0" w:space="0" w:color="auto"/>
        <w:bottom w:val="none" w:sz="0" w:space="0" w:color="auto"/>
        <w:right w:val="none" w:sz="0" w:space="0" w:color="auto"/>
      </w:divBdr>
    </w:div>
    <w:div w:id="1918397452">
      <w:bodyDiv w:val="1"/>
      <w:marLeft w:val="0"/>
      <w:marRight w:val="0"/>
      <w:marTop w:val="0"/>
      <w:marBottom w:val="0"/>
      <w:divBdr>
        <w:top w:val="none" w:sz="0" w:space="0" w:color="auto"/>
        <w:left w:val="none" w:sz="0" w:space="0" w:color="auto"/>
        <w:bottom w:val="none" w:sz="0" w:space="0" w:color="auto"/>
        <w:right w:val="none" w:sz="0" w:space="0" w:color="auto"/>
      </w:divBdr>
    </w:div>
    <w:div w:id="1925724426">
      <w:bodyDiv w:val="1"/>
      <w:marLeft w:val="0"/>
      <w:marRight w:val="0"/>
      <w:marTop w:val="0"/>
      <w:marBottom w:val="0"/>
      <w:divBdr>
        <w:top w:val="none" w:sz="0" w:space="0" w:color="auto"/>
        <w:left w:val="none" w:sz="0" w:space="0" w:color="auto"/>
        <w:bottom w:val="none" w:sz="0" w:space="0" w:color="auto"/>
        <w:right w:val="none" w:sz="0" w:space="0" w:color="auto"/>
      </w:divBdr>
      <w:divsChild>
        <w:div w:id="248389994">
          <w:marLeft w:val="720"/>
          <w:marRight w:val="0"/>
          <w:marTop w:val="0"/>
          <w:marBottom w:val="0"/>
          <w:divBdr>
            <w:top w:val="none" w:sz="0" w:space="0" w:color="auto"/>
            <w:left w:val="none" w:sz="0" w:space="0" w:color="auto"/>
            <w:bottom w:val="none" w:sz="0" w:space="0" w:color="auto"/>
            <w:right w:val="none" w:sz="0" w:space="0" w:color="auto"/>
          </w:divBdr>
        </w:div>
        <w:div w:id="344865085">
          <w:marLeft w:val="720"/>
          <w:marRight w:val="0"/>
          <w:marTop w:val="0"/>
          <w:marBottom w:val="0"/>
          <w:divBdr>
            <w:top w:val="none" w:sz="0" w:space="0" w:color="auto"/>
            <w:left w:val="none" w:sz="0" w:space="0" w:color="auto"/>
            <w:bottom w:val="none" w:sz="0" w:space="0" w:color="auto"/>
            <w:right w:val="none" w:sz="0" w:space="0" w:color="auto"/>
          </w:divBdr>
        </w:div>
        <w:div w:id="1219704335">
          <w:marLeft w:val="720"/>
          <w:marRight w:val="0"/>
          <w:marTop w:val="0"/>
          <w:marBottom w:val="0"/>
          <w:divBdr>
            <w:top w:val="none" w:sz="0" w:space="0" w:color="auto"/>
            <w:left w:val="none" w:sz="0" w:space="0" w:color="auto"/>
            <w:bottom w:val="none" w:sz="0" w:space="0" w:color="auto"/>
            <w:right w:val="none" w:sz="0" w:space="0" w:color="auto"/>
          </w:divBdr>
        </w:div>
        <w:div w:id="2137327457">
          <w:marLeft w:val="720"/>
          <w:marRight w:val="0"/>
          <w:marTop w:val="0"/>
          <w:marBottom w:val="0"/>
          <w:divBdr>
            <w:top w:val="none" w:sz="0" w:space="0" w:color="auto"/>
            <w:left w:val="none" w:sz="0" w:space="0" w:color="auto"/>
            <w:bottom w:val="none" w:sz="0" w:space="0" w:color="auto"/>
            <w:right w:val="none" w:sz="0" w:space="0" w:color="auto"/>
          </w:divBdr>
        </w:div>
        <w:div w:id="2144273439">
          <w:marLeft w:val="720"/>
          <w:marRight w:val="0"/>
          <w:marTop w:val="0"/>
          <w:marBottom w:val="0"/>
          <w:divBdr>
            <w:top w:val="none" w:sz="0" w:space="0" w:color="auto"/>
            <w:left w:val="none" w:sz="0" w:space="0" w:color="auto"/>
            <w:bottom w:val="none" w:sz="0" w:space="0" w:color="auto"/>
            <w:right w:val="none" w:sz="0" w:space="0" w:color="auto"/>
          </w:divBdr>
        </w:div>
      </w:divsChild>
    </w:div>
    <w:div w:id="1934821338">
      <w:bodyDiv w:val="1"/>
      <w:marLeft w:val="0"/>
      <w:marRight w:val="0"/>
      <w:marTop w:val="0"/>
      <w:marBottom w:val="0"/>
      <w:divBdr>
        <w:top w:val="none" w:sz="0" w:space="0" w:color="auto"/>
        <w:left w:val="none" w:sz="0" w:space="0" w:color="auto"/>
        <w:bottom w:val="none" w:sz="0" w:space="0" w:color="auto"/>
        <w:right w:val="none" w:sz="0" w:space="0" w:color="auto"/>
      </w:divBdr>
    </w:div>
    <w:div w:id="1945721438">
      <w:bodyDiv w:val="1"/>
      <w:marLeft w:val="0"/>
      <w:marRight w:val="0"/>
      <w:marTop w:val="0"/>
      <w:marBottom w:val="0"/>
      <w:divBdr>
        <w:top w:val="none" w:sz="0" w:space="0" w:color="auto"/>
        <w:left w:val="none" w:sz="0" w:space="0" w:color="auto"/>
        <w:bottom w:val="none" w:sz="0" w:space="0" w:color="auto"/>
        <w:right w:val="none" w:sz="0" w:space="0" w:color="auto"/>
      </w:divBdr>
      <w:divsChild>
        <w:div w:id="1667323072">
          <w:marLeft w:val="274"/>
          <w:marRight w:val="0"/>
          <w:marTop w:val="0"/>
          <w:marBottom w:val="0"/>
          <w:divBdr>
            <w:top w:val="none" w:sz="0" w:space="0" w:color="auto"/>
            <w:left w:val="none" w:sz="0" w:space="0" w:color="auto"/>
            <w:bottom w:val="none" w:sz="0" w:space="0" w:color="auto"/>
            <w:right w:val="none" w:sz="0" w:space="0" w:color="auto"/>
          </w:divBdr>
        </w:div>
      </w:divsChild>
    </w:div>
    <w:div w:id="1974868873">
      <w:bodyDiv w:val="1"/>
      <w:marLeft w:val="0"/>
      <w:marRight w:val="0"/>
      <w:marTop w:val="0"/>
      <w:marBottom w:val="0"/>
      <w:divBdr>
        <w:top w:val="none" w:sz="0" w:space="0" w:color="auto"/>
        <w:left w:val="none" w:sz="0" w:space="0" w:color="auto"/>
        <w:bottom w:val="none" w:sz="0" w:space="0" w:color="auto"/>
        <w:right w:val="none" w:sz="0" w:space="0" w:color="auto"/>
      </w:divBdr>
      <w:divsChild>
        <w:div w:id="22413782">
          <w:marLeft w:val="562"/>
          <w:marRight w:val="0"/>
          <w:marTop w:val="120"/>
          <w:marBottom w:val="0"/>
          <w:divBdr>
            <w:top w:val="none" w:sz="0" w:space="0" w:color="auto"/>
            <w:left w:val="none" w:sz="0" w:space="0" w:color="auto"/>
            <w:bottom w:val="none" w:sz="0" w:space="0" w:color="auto"/>
            <w:right w:val="none" w:sz="0" w:space="0" w:color="auto"/>
          </w:divBdr>
        </w:div>
        <w:div w:id="475683914">
          <w:marLeft w:val="562"/>
          <w:marRight w:val="0"/>
          <w:marTop w:val="120"/>
          <w:marBottom w:val="0"/>
          <w:divBdr>
            <w:top w:val="none" w:sz="0" w:space="0" w:color="auto"/>
            <w:left w:val="none" w:sz="0" w:space="0" w:color="auto"/>
            <w:bottom w:val="none" w:sz="0" w:space="0" w:color="auto"/>
            <w:right w:val="none" w:sz="0" w:space="0" w:color="auto"/>
          </w:divBdr>
        </w:div>
        <w:div w:id="838739207">
          <w:marLeft w:val="562"/>
          <w:marRight w:val="0"/>
          <w:marTop w:val="120"/>
          <w:marBottom w:val="0"/>
          <w:divBdr>
            <w:top w:val="none" w:sz="0" w:space="0" w:color="auto"/>
            <w:left w:val="none" w:sz="0" w:space="0" w:color="auto"/>
            <w:bottom w:val="none" w:sz="0" w:space="0" w:color="auto"/>
            <w:right w:val="none" w:sz="0" w:space="0" w:color="auto"/>
          </w:divBdr>
        </w:div>
        <w:div w:id="1508399841">
          <w:marLeft w:val="562"/>
          <w:marRight w:val="0"/>
          <w:marTop w:val="120"/>
          <w:marBottom w:val="0"/>
          <w:divBdr>
            <w:top w:val="none" w:sz="0" w:space="0" w:color="auto"/>
            <w:left w:val="none" w:sz="0" w:space="0" w:color="auto"/>
            <w:bottom w:val="none" w:sz="0" w:space="0" w:color="auto"/>
            <w:right w:val="none" w:sz="0" w:space="0" w:color="auto"/>
          </w:divBdr>
        </w:div>
        <w:div w:id="1910310991">
          <w:marLeft w:val="562"/>
          <w:marRight w:val="0"/>
          <w:marTop w:val="120"/>
          <w:marBottom w:val="0"/>
          <w:divBdr>
            <w:top w:val="none" w:sz="0" w:space="0" w:color="auto"/>
            <w:left w:val="none" w:sz="0" w:space="0" w:color="auto"/>
            <w:bottom w:val="none" w:sz="0" w:space="0" w:color="auto"/>
            <w:right w:val="none" w:sz="0" w:space="0" w:color="auto"/>
          </w:divBdr>
        </w:div>
      </w:divsChild>
    </w:div>
    <w:div w:id="1977485361">
      <w:bodyDiv w:val="1"/>
      <w:marLeft w:val="0"/>
      <w:marRight w:val="0"/>
      <w:marTop w:val="0"/>
      <w:marBottom w:val="0"/>
      <w:divBdr>
        <w:top w:val="none" w:sz="0" w:space="0" w:color="auto"/>
        <w:left w:val="none" w:sz="0" w:space="0" w:color="auto"/>
        <w:bottom w:val="none" w:sz="0" w:space="0" w:color="auto"/>
        <w:right w:val="none" w:sz="0" w:space="0" w:color="auto"/>
      </w:divBdr>
    </w:div>
    <w:div w:id="2002806764">
      <w:bodyDiv w:val="1"/>
      <w:marLeft w:val="0"/>
      <w:marRight w:val="0"/>
      <w:marTop w:val="0"/>
      <w:marBottom w:val="0"/>
      <w:divBdr>
        <w:top w:val="none" w:sz="0" w:space="0" w:color="auto"/>
        <w:left w:val="none" w:sz="0" w:space="0" w:color="auto"/>
        <w:bottom w:val="none" w:sz="0" w:space="0" w:color="auto"/>
        <w:right w:val="none" w:sz="0" w:space="0" w:color="auto"/>
      </w:divBdr>
    </w:div>
    <w:div w:id="2009284241">
      <w:bodyDiv w:val="1"/>
      <w:marLeft w:val="0"/>
      <w:marRight w:val="0"/>
      <w:marTop w:val="0"/>
      <w:marBottom w:val="0"/>
      <w:divBdr>
        <w:top w:val="none" w:sz="0" w:space="0" w:color="auto"/>
        <w:left w:val="none" w:sz="0" w:space="0" w:color="auto"/>
        <w:bottom w:val="none" w:sz="0" w:space="0" w:color="auto"/>
        <w:right w:val="none" w:sz="0" w:space="0" w:color="auto"/>
      </w:divBdr>
    </w:div>
    <w:div w:id="2018074923">
      <w:bodyDiv w:val="1"/>
      <w:marLeft w:val="0"/>
      <w:marRight w:val="0"/>
      <w:marTop w:val="0"/>
      <w:marBottom w:val="0"/>
      <w:divBdr>
        <w:top w:val="none" w:sz="0" w:space="0" w:color="auto"/>
        <w:left w:val="none" w:sz="0" w:space="0" w:color="auto"/>
        <w:bottom w:val="none" w:sz="0" w:space="0" w:color="auto"/>
        <w:right w:val="none" w:sz="0" w:space="0" w:color="auto"/>
      </w:divBdr>
    </w:div>
    <w:div w:id="2022118289">
      <w:bodyDiv w:val="1"/>
      <w:marLeft w:val="0"/>
      <w:marRight w:val="0"/>
      <w:marTop w:val="0"/>
      <w:marBottom w:val="0"/>
      <w:divBdr>
        <w:top w:val="none" w:sz="0" w:space="0" w:color="auto"/>
        <w:left w:val="none" w:sz="0" w:space="0" w:color="auto"/>
        <w:bottom w:val="none" w:sz="0" w:space="0" w:color="auto"/>
        <w:right w:val="none" w:sz="0" w:space="0" w:color="auto"/>
      </w:divBdr>
      <w:divsChild>
        <w:div w:id="1574117264">
          <w:marLeft w:val="0"/>
          <w:marRight w:val="0"/>
          <w:marTop w:val="0"/>
          <w:marBottom w:val="0"/>
          <w:divBdr>
            <w:top w:val="none" w:sz="0" w:space="0" w:color="auto"/>
            <w:left w:val="none" w:sz="0" w:space="0" w:color="auto"/>
            <w:bottom w:val="none" w:sz="0" w:space="0" w:color="auto"/>
            <w:right w:val="none" w:sz="0" w:space="0" w:color="auto"/>
          </w:divBdr>
          <w:divsChild>
            <w:div w:id="103350484">
              <w:marLeft w:val="150"/>
              <w:marRight w:val="0"/>
              <w:marTop w:val="0"/>
              <w:marBottom w:val="0"/>
              <w:divBdr>
                <w:top w:val="none" w:sz="0" w:space="0" w:color="auto"/>
                <w:left w:val="none" w:sz="0" w:space="0" w:color="auto"/>
                <w:bottom w:val="none" w:sz="0" w:space="0" w:color="auto"/>
                <w:right w:val="none" w:sz="0" w:space="0" w:color="auto"/>
              </w:divBdr>
              <w:divsChild>
                <w:div w:id="772550045">
                  <w:marLeft w:val="0"/>
                  <w:marRight w:val="0"/>
                  <w:marTop w:val="0"/>
                  <w:marBottom w:val="0"/>
                  <w:divBdr>
                    <w:top w:val="none" w:sz="0" w:space="0" w:color="auto"/>
                    <w:left w:val="none" w:sz="0" w:space="0" w:color="auto"/>
                    <w:bottom w:val="none" w:sz="0" w:space="0" w:color="auto"/>
                    <w:right w:val="none" w:sz="0" w:space="0" w:color="auto"/>
                  </w:divBdr>
                  <w:divsChild>
                    <w:div w:id="857079879">
                      <w:marLeft w:val="225"/>
                      <w:marRight w:val="0"/>
                      <w:marTop w:val="150"/>
                      <w:marBottom w:val="0"/>
                      <w:divBdr>
                        <w:top w:val="none" w:sz="0" w:space="0" w:color="auto"/>
                        <w:left w:val="none" w:sz="0" w:space="0" w:color="auto"/>
                        <w:bottom w:val="none" w:sz="0" w:space="0" w:color="auto"/>
                        <w:right w:val="none" w:sz="0" w:space="0" w:color="auto"/>
                      </w:divBdr>
                      <w:divsChild>
                        <w:div w:id="6712279">
                          <w:marLeft w:val="0"/>
                          <w:marRight w:val="0"/>
                          <w:marTop w:val="0"/>
                          <w:marBottom w:val="150"/>
                          <w:divBdr>
                            <w:top w:val="none" w:sz="0" w:space="0" w:color="auto"/>
                            <w:left w:val="none" w:sz="0" w:space="0" w:color="auto"/>
                            <w:bottom w:val="single" w:sz="6" w:space="0" w:color="DEDEDE"/>
                            <w:right w:val="none" w:sz="0" w:space="0" w:color="auto"/>
                          </w:divBdr>
                          <w:divsChild>
                            <w:div w:id="196885407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275439">
      <w:bodyDiv w:val="1"/>
      <w:marLeft w:val="0"/>
      <w:marRight w:val="0"/>
      <w:marTop w:val="0"/>
      <w:marBottom w:val="0"/>
      <w:divBdr>
        <w:top w:val="none" w:sz="0" w:space="0" w:color="auto"/>
        <w:left w:val="none" w:sz="0" w:space="0" w:color="auto"/>
        <w:bottom w:val="none" w:sz="0" w:space="0" w:color="auto"/>
        <w:right w:val="none" w:sz="0" w:space="0" w:color="auto"/>
      </w:divBdr>
    </w:div>
    <w:div w:id="2083020390">
      <w:bodyDiv w:val="1"/>
      <w:marLeft w:val="0"/>
      <w:marRight w:val="0"/>
      <w:marTop w:val="0"/>
      <w:marBottom w:val="0"/>
      <w:divBdr>
        <w:top w:val="none" w:sz="0" w:space="0" w:color="auto"/>
        <w:left w:val="none" w:sz="0" w:space="0" w:color="auto"/>
        <w:bottom w:val="none" w:sz="0" w:space="0" w:color="auto"/>
        <w:right w:val="none" w:sz="0" w:space="0" w:color="auto"/>
      </w:divBdr>
      <w:divsChild>
        <w:div w:id="1750810179">
          <w:marLeft w:val="562"/>
          <w:marRight w:val="0"/>
          <w:marTop w:val="120"/>
          <w:marBottom w:val="0"/>
          <w:divBdr>
            <w:top w:val="none" w:sz="0" w:space="0" w:color="auto"/>
            <w:left w:val="none" w:sz="0" w:space="0" w:color="auto"/>
            <w:bottom w:val="none" w:sz="0" w:space="0" w:color="auto"/>
            <w:right w:val="none" w:sz="0" w:space="0" w:color="auto"/>
          </w:divBdr>
        </w:div>
        <w:div w:id="2094206099">
          <w:marLeft w:val="1138"/>
          <w:marRight w:val="0"/>
          <w:marTop w:val="120"/>
          <w:marBottom w:val="0"/>
          <w:divBdr>
            <w:top w:val="none" w:sz="0" w:space="0" w:color="auto"/>
            <w:left w:val="none" w:sz="0" w:space="0" w:color="auto"/>
            <w:bottom w:val="none" w:sz="0" w:space="0" w:color="auto"/>
            <w:right w:val="none" w:sz="0" w:space="0" w:color="auto"/>
          </w:divBdr>
        </w:div>
        <w:div w:id="47538709">
          <w:marLeft w:val="1138"/>
          <w:marRight w:val="0"/>
          <w:marTop w:val="120"/>
          <w:marBottom w:val="0"/>
          <w:divBdr>
            <w:top w:val="none" w:sz="0" w:space="0" w:color="auto"/>
            <w:left w:val="none" w:sz="0" w:space="0" w:color="auto"/>
            <w:bottom w:val="none" w:sz="0" w:space="0" w:color="auto"/>
            <w:right w:val="none" w:sz="0" w:space="0" w:color="auto"/>
          </w:divBdr>
        </w:div>
        <w:div w:id="176240363">
          <w:marLeft w:val="1138"/>
          <w:marRight w:val="0"/>
          <w:marTop w:val="120"/>
          <w:marBottom w:val="0"/>
          <w:divBdr>
            <w:top w:val="none" w:sz="0" w:space="0" w:color="auto"/>
            <w:left w:val="none" w:sz="0" w:space="0" w:color="auto"/>
            <w:bottom w:val="none" w:sz="0" w:space="0" w:color="auto"/>
            <w:right w:val="none" w:sz="0" w:space="0" w:color="auto"/>
          </w:divBdr>
        </w:div>
      </w:divsChild>
    </w:div>
    <w:div w:id="2093043328">
      <w:bodyDiv w:val="1"/>
      <w:marLeft w:val="0"/>
      <w:marRight w:val="0"/>
      <w:marTop w:val="0"/>
      <w:marBottom w:val="0"/>
      <w:divBdr>
        <w:top w:val="none" w:sz="0" w:space="0" w:color="auto"/>
        <w:left w:val="none" w:sz="0" w:space="0" w:color="auto"/>
        <w:bottom w:val="none" w:sz="0" w:space="0" w:color="auto"/>
        <w:right w:val="none" w:sz="0" w:space="0" w:color="auto"/>
      </w:divBdr>
      <w:divsChild>
        <w:div w:id="46298137">
          <w:marLeft w:val="734"/>
          <w:marRight w:val="0"/>
          <w:marTop w:val="100"/>
          <w:marBottom w:val="100"/>
          <w:divBdr>
            <w:top w:val="none" w:sz="0" w:space="0" w:color="auto"/>
            <w:left w:val="none" w:sz="0" w:space="0" w:color="auto"/>
            <w:bottom w:val="none" w:sz="0" w:space="0" w:color="auto"/>
            <w:right w:val="none" w:sz="0" w:space="0" w:color="auto"/>
          </w:divBdr>
        </w:div>
        <w:div w:id="978653095">
          <w:marLeft w:val="734"/>
          <w:marRight w:val="0"/>
          <w:marTop w:val="100"/>
          <w:marBottom w:val="100"/>
          <w:divBdr>
            <w:top w:val="none" w:sz="0" w:space="0" w:color="auto"/>
            <w:left w:val="none" w:sz="0" w:space="0" w:color="auto"/>
            <w:bottom w:val="none" w:sz="0" w:space="0" w:color="auto"/>
            <w:right w:val="none" w:sz="0" w:space="0" w:color="auto"/>
          </w:divBdr>
        </w:div>
      </w:divsChild>
    </w:div>
    <w:div w:id="2103531642">
      <w:bodyDiv w:val="1"/>
      <w:marLeft w:val="0"/>
      <w:marRight w:val="0"/>
      <w:marTop w:val="0"/>
      <w:marBottom w:val="0"/>
      <w:divBdr>
        <w:top w:val="none" w:sz="0" w:space="0" w:color="auto"/>
        <w:left w:val="none" w:sz="0" w:space="0" w:color="auto"/>
        <w:bottom w:val="none" w:sz="0" w:space="0" w:color="auto"/>
        <w:right w:val="none" w:sz="0" w:space="0" w:color="auto"/>
      </w:divBdr>
    </w:div>
    <w:div w:id="2111654113">
      <w:bodyDiv w:val="1"/>
      <w:marLeft w:val="0"/>
      <w:marRight w:val="0"/>
      <w:marTop w:val="0"/>
      <w:marBottom w:val="0"/>
      <w:divBdr>
        <w:top w:val="none" w:sz="0" w:space="0" w:color="auto"/>
        <w:left w:val="none" w:sz="0" w:space="0" w:color="auto"/>
        <w:bottom w:val="none" w:sz="0" w:space="0" w:color="auto"/>
        <w:right w:val="none" w:sz="0" w:space="0" w:color="auto"/>
      </w:divBdr>
      <w:divsChild>
        <w:div w:id="20566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95989456">
              <w:marLeft w:val="0"/>
              <w:marRight w:val="0"/>
              <w:marTop w:val="0"/>
              <w:marBottom w:val="0"/>
              <w:divBdr>
                <w:top w:val="none" w:sz="0" w:space="0" w:color="auto"/>
                <w:left w:val="none" w:sz="0" w:space="0" w:color="auto"/>
                <w:bottom w:val="none" w:sz="0" w:space="0" w:color="auto"/>
                <w:right w:val="none" w:sz="0" w:space="0" w:color="auto"/>
              </w:divBdr>
              <w:divsChild>
                <w:div w:id="110850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g"/><Relationship Id="rId55" Type="http://schemas.openxmlformats.org/officeDocument/2006/relationships/footer" Target="footer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glossaryDocument" Target="glossary/document.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mar\AppData\Roaming\Microsoft\Templates\Formal_Doc_Template_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081868574"/>
        <w:category>
          <w:name w:val="General"/>
          <w:gallery w:val="placeholder"/>
        </w:category>
        <w:types>
          <w:type w:val="bbPlcHdr"/>
        </w:types>
        <w:behaviors>
          <w:behavior w:val="content"/>
        </w:behaviors>
        <w:guid w:val="{5F4F4D3C-6B63-4938-B38B-7073EC49942A}"/>
      </w:docPartPr>
      <w:docPartBody>
        <w:p w:rsidR="000353B1" w:rsidRDefault="000353B1"/>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Century Schoolbook">
    <w:altName w:val="Times New Roman"/>
    <w:panose1 w:val="00000000000000000000"/>
    <w:charset w:val="00"/>
    <w:family w:val="roman"/>
    <w:notTrueType/>
    <w:pitch w:val="default"/>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iemens Serif">
    <w:panose1 w:val="00000000000000000000"/>
    <w:charset w:val="00"/>
    <w:family w:val="auto"/>
    <w:pitch w:val="variable"/>
    <w:sig w:usb0="A00002FF" w:usb1="0000207B"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353B1"/>
    <w:rsid w:val="000353B1"/>
    <w:rsid w:val="00126C62"/>
    <w:rsid w:val="00681384"/>
    <w:rsid w:val="00701D85"/>
    <w:rsid w:val="0083242C"/>
    <w:rsid w:val="00A10FFB"/>
    <w:rsid w:val="00C86B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BBFBDB038B97954CBDCF091E3687412A" ma:contentTypeVersion="12" ma:contentTypeDescription="Create a new document." ma:contentTypeScope="" ma:versionID="77cd4345c7e0a81aac714bfe16510ce7">
  <xsd:schema xmlns:xsd="http://www.w3.org/2001/XMLSchema" xmlns:xs="http://www.w3.org/2001/XMLSchema" xmlns:p="http://schemas.microsoft.com/office/2006/metadata/properties" xmlns:ns2="ddb016cc-a867-4697-8f88-091e514bb1bc" xmlns:ns3="b06e1f6b-b8a2-461a-a58b-b37d087be639" targetNamespace="http://schemas.microsoft.com/office/2006/metadata/properties" ma:root="true" ma:fieldsID="dba0c0d2847c5cba98b2e12e62a8b6d5" ns2:_="" ns3:_="">
    <xsd:import namespace="ddb016cc-a867-4697-8f88-091e514bb1bc"/>
    <xsd:import namespace="b06e1f6b-b8a2-461a-a58b-b37d087be63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b016cc-a867-4697-8f88-091e514bb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06e1f6b-b8a2-461a-a58b-b37d087be63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32EB07-99F6-4FBC-AA3D-CA39B52EAAD8}">
  <ds:schemaRefs>
    <ds:schemaRef ds:uri="http://schemas.microsoft.com/sharepoint/v3/contenttype/forms"/>
  </ds:schemaRefs>
</ds:datastoreItem>
</file>

<file path=customXml/itemProps2.xml><?xml version="1.0" encoding="utf-8"?>
<ds:datastoreItem xmlns:ds="http://schemas.openxmlformats.org/officeDocument/2006/customXml" ds:itemID="{BA5E45D6-8699-4F89-968F-13EF93BF6085}">
  <ds:schemaRefs>
    <ds:schemaRef ds:uri="http://schemas.microsoft.com/office/2006/metadata/properties"/>
  </ds:schemaRefs>
</ds:datastoreItem>
</file>

<file path=customXml/itemProps3.xml><?xml version="1.0" encoding="utf-8"?>
<ds:datastoreItem xmlns:ds="http://schemas.openxmlformats.org/officeDocument/2006/customXml" ds:itemID="{EC26FC1E-9E74-45BF-957A-CAC922F42B52}">
  <ds:schemaRefs>
    <ds:schemaRef ds:uri="http://schemas.openxmlformats.org/officeDocument/2006/bibliography"/>
  </ds:schemaRefs>
</ds:datastoreItem>
</file>

<file path=customXml/itemProps4.xml><?xml version="1.0" encoding="utf-8"?>
<ds:datastoreItem xmlns:ds="http://schemas.openxmlformats.org/officeDocument/2006/customXml" ds:itemID="{2D60A21A-8302-4FE3-8A7D-7DB16A8DC8EB}"/>
</file>

<file path=customXml/itemProps5.xml><?xml version="1.0" encoding="utf-8"?>
<ds:datastoreItem xmlns:ds="http://schemas.openxmlformats.org/officeDocument/2006/customXml" ds:itemID="{8C604D6F-DE78-4F0C-AAB6-1D7B4EBD6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Formal_Doc_Template_1.dotx</Template>
  <TotalTime>211</TotalTime>
  <Pages>28</Pages>
  <Words>2213</Words>
  <Characters>12618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Solution Deployment Guide</vt:lpstr>
    </vt:vector>
  </TitlesOfParts>
  <Company>Siemens PLM</Company>
  <LinksUpToDate>false</LinksUpToDate>
  <CharactersWithSpaces>14802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Solution Deployment Guide</dc:title>
  <dc:subject>Solution Deployment Guide</dc:subject>
  <dc:creator>Kumar, Prasun</dc:creator>
  <cp:keywords>C_Unrestricted</cp:keywords>
  <cp:lastModifiedBy>Kumar, Prasun (DI SW GS&amp;CS GS&amp;S LCS)</cp:lastModifiedBy>
  <cp:revision>4</cp:revision>
  <cp:lastPrinted>2020-09-10T18:57:00Z</cp:lastPrinted>
  <dcterms:created xsi:type="dcterms:W3CDTF">2022-02-24T01:37:00Z</dcterms:created>
  <dcterms:modified xsi:type="dcterms:W3CDTF">2022-02-24T05:06:00Z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0x010100BBFBDB038B97954CBDCF091E3687412A</vt:lpwstr>
  </property>
  <property fmtid="{D5CDD505-2E9C-101B-9397-08002B2CF9AE}" pid="3" name="Document Confidentiality">
    <vt:lpwstr>Unrestricted</vt:lpwstr>
  </property>
</Properties>
</file>